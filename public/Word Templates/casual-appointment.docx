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B0EFA" w14:textId="144829ED" w:rsidR="005E4C36" w:rsidRPr="004E218F" w:rsidRDefault="00797A20" w:rsidP="005E4C36">
      <w:pPr>
        <w:rPr>
          <w:rFonts w:ascii="Arial" w:hAnsi="Arial" w:cs="Arial"/>
          <w:b/>
          <w:i/>
          <w:sz w:val="32"/>
          <w:szCs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2676144" wp14:editId="5BB6F0FE">
                <wp:simplePos x="0" y="0"/>
                <wp:positionH relativeFrom="column">
                  <wp:posOffset>4617720</wp:posOffset>
                </wp:positionH>
                <wp:positionV relativeFrom="paragraph">
                  <wp:posOffset>117475</wp:posOffset>
                </wp:positionV>
                <wp:extent cx="2432050" cy="252095"/>
                <wp:effectExtent l="0" t="0" r="6350" b="0"/>
                <wp:wrapNone/>
                <wp:docPr id="80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9DAA4" w14:textId="77777777" w:rsidR="00A32711" w:rsidRPr="006029A9" w:rsidRDefault="00A32711" w:rsidP="005E4C36">
                            <w:pPr>
                              <w:jc w:val="center"/>
                              <w:rPr>
                                <w:b/>
                                <w:i/>
                                <w:lang w:val="fil-PH"/>
                              </w:rPr>
                            </w:pPr>
                            <w:r w:rsidRPr="006029A9">
                              <w:rPr>
                                <w:b/>
                                <w:i/>
                                <w:lang w:val="fil-PH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i/>
                                <w:lang w:val="fil-PH"/>
                              </w:rPr>
                              <w:t>Accredited/Deregulated</w:t>
                            </w:r>
                            <w:r w:rsidRPr="006029A9">
                              <w:rPr>
                                <w:b/>
                                <w:i/>
                                <w:lang w:val="fil-PH"/>
                              </w:rPr>
                              <w:t xml:space="preserve"> Agencies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676144"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26" type="#_x0000_t202" style="position:absolute;margin-left:363.6pt;margin-top:9.25pt;width:191.5pt;height:19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">
                <v:textbox>
                  <w:txbxContent>
                    <w:p w14:paraId="1559DAA4" w14:textId="77777777" w:rsidR="00A32711" w:rsidRPr="006029A9" w:rsidRDefault="00A32711" w:rsidP="005E4C36">
                      <w:pPr>
                        <w:jc w:val="center"/>
                        <w:rPr>
                          <w:b/>
                          <w:i/>
                          <w:lang w:val="fil-PH"/>
                        </w:rPr>
                      </w:pPr>
                      <w:r w:rsidRPr="006029A9">
                        <w:rPr>
                          <w:b/>
                          <w:i/>
                          <w:lang w:val="fil-PH"/>
                        </w:rPr>
                        <w:t xml:space="preserve">For </w:t>
                      </w:r>
                      <w:r>
                        <w:rPr>
                          <w:b/>
                          <w:i/>
                          <w:lang w:val="fil-PH"/>
                        </w:rPr>
                        <w:t>Accredited/Deregulated</w:t>
                      </w:r>
                      <w:r w:rsidRPr="006029A9">
                        <w:rPr>
                          <w:b/>
                          <w:i/>
                          <w:lang w:val="fil-PH"/>
                        </w:rPr>
                        <w:t xml:space="preserve"> Agencies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630B618A" wp14:editId="15264890">
                <wp:simplePos x="0" y="0"/>
                <wp:positionH relativeFrom="column">
                  <wp:posOffset>6348095</wp:posOffset>
                </wp:positionH>
                <wp:positionV relativeFrom="paragraph">
                  <wp:posOffset>-635</wp:posOffset>
                </wp:positionV>
                <wp:extent cx="919480" cy="228600"/>
                <wp:effectExtent l="0" t="0" r="0" b="0"/>
                <wp:wrapNone/>
                <wp:docPr id="53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54669" w14:textId="77777777" w:rsidR="00A32711" w:rsidRPr="00D07421" w:rsidRDefault="00A32711" w:rsidP="00D074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B618A" id="Text Box 190" o:spid="_x0000_s1027" type="#_x0000_t202" style="position:absolute;margin-left:499.85pt;margin-top:-.05pt;width:72.4pt;height:18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" stroked="f">
                <v:textbox>
                  <w:txbxContent>
                    <w:p w14:paraId="41D54669" w14:textId="77777777" w:rsidR="00A32711" w:rsidRPr="00D07421" w:rsidRDefault="00A32711" w:rsidP="00D07421"/>
                  </w:txbxContent>
                </v:textbox>
              </v:shape>
            </w:pict>
          </mc:Fallback>
        </mc:AlternateContent>
      </w:r>
      <w:r w:rsidR="005E4C36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</w:r>
      <w:r w:rsidR="005E4C36">
        <w:rPr>
          <w:b/>
          <w:sz w:val="22"/>
          <w:szCs w:val="22"/>
        </w:rPr>
        <w:tab/>
      </w:r>
    </w:p>
    <w:p w14:paraId="625A4A09" w14:textId="77777777" w:rsidR="005E4C36" w:rsidRDefault="005E4C36" w:rsidP="005E4C36">
      <w:pPr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14:paraId="3CD72478" w14:textId="24123CC6" w:rsidR="005E4C36" w:rsidRPr="00754475" w:rsidRDefault="00797A20" w:rsidP="005E4C36">
      <w:pPr>
        <w:rPr>
          <w:i/>
          <w:sz w:val="18"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46A9E44B" wp14:editId="627B0240">
                <wp:simplePos x="0" y="0"/>
                <wp:positionH relativeFrom="column">
                  <wp:posOffset>-291465</wp:posOffset>
                </wp:positionH>
                <wp:positionV relativeFrom="paragraph">
                  <wp:posOffset>97155</wp:posOffset>
                </wp:positionV>
                <wp:extent cx="7339330" cy="10968990"/>
                <wp:effectExtent l="10795" t="6985" r="12700" b="6350"/>
                <wp:wrapNone/>
                <wp:docPr id="1232118424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9330" cy="10968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9A62A" id="Rectangle 62" o:spid="_x0000_s1026" style="position:absolute;margin-left:-22.95pt;margin-top:7.65pt;width:577.9pt;height:863.7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" o:allowincell="f" fillcolor="#a5a5a5 [2092]" strokeweight="1pt"/>
            </w:pict>
          </mc:Fallback>
        </mc:AlternateContent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  <w:r w:rsidR="005E4C36">
        <w:rPr>
          <w:b/>
          <w:sz w:val="18"/>
        </w:rPr>
        <w:tab/>
      </w:r>
    </w:p>
    <w:p w14:paraId="249EEA55" w14:textId="77777777" w:rsidR="005E4C36" w:rsidRDefault="005E4C36" w:rsidP="005E4C36">
      <w:pPr>
        <w:rPr>
          <w:b/>
        </w:rPr>
      </w:pPr>
    </w:p>
    <w:p w14:paraId="7F909771" w14:textId="66D0A7C9" w:rsidR="005E4C36" w:rsidRDefault="00797A20" w:rsidP="0055390D">
      <w:pPr>
        <w:rPr>
          <w:b/>
        </w:rPr>
      </w:pPr>
      <w:r>
        <w:rPr>
          <w:b/>
          <w:noProof/>
          <w:color w:val="000000"/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7EA7E011" wp14:editId="05674BB9">
                <wp:simplePos x="0" y="0"/>
                <wp:positionH relativeFrom="column">
                  <wp:posOffset>-102235</wp:posOffset>
                </wp:positionH>
                <wp:positionV relativeFrom="paragraph">
                  <wp:posOffset>38100</wp:posOffset>
                </wp:positionV>
                <wp:extent cx="6953250" cy="10547350"/>
                <wp:effectExtent l="0" t="0" r="0" b="6350"/>
                <wp:wrapNone/>
                <wp:docPr id="7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0" cy="1054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EA362" id="Rectangle 42" o:spid="_x0000_s1026" style="position:absolute;margin-left:-8.05pt;margin-top:3pt;width:547.5pt;height:830.5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" strokeweight="1pt"/>
            </w:pict>
          </mc:Fallback>
        </mc:AlternateContent>
      </w:r>
    </w:p>
    <w:p w14:paraId="690EBEB6" w14:textId="77777777" w:rsidR="00D07421" w:rsidRPr="00A15FE4" w:rsidRDefault="00D07421" w:rsidP="00A15FE4">
      <w:pPr>
        <w:ind w:right="-90"/>
        <w:rPr>
          <w:b/>
          <w:color w:val="000000"/>
        </w:rPr>
      </w:pPr>
      <w:r w:rsidRPr="001D1A89">
        <w:rPr>
          <w:rFonts w:ascii="Arial" w:hAnsi="Arial" w:cs="Arial"/>
          <w:b/>
          <w:i/>
          <w:color w:val="000000"/>
          <w:sz w:val="22"/>
          <w:szCs w:val="22"/>
        </w:rPr>
        <w:t>CS Form No. 33</w:t>
      </w:r>
      <w:r w:rsidRPr="001D1A89">
        <w:rPr>
          <w:rFonts w:ascii="Arial" w:hAnsi="Arial" w:cs="Arial"/>
          <w:b/>
          <w:i/>
          <w:strike/>
          <w:color w:val="000000"/>
          <w:sz w:val="22"/>
          <w:szCs w:val="22"/>
        </w:rPr>
        <w:t>-</w:t>
      </w:r>
      <w:r w:rsidRPr="00D07421">
        <w:rPr>
          <w:rFonts w:ascii="Arial" w:hAnsi="Arial" w:cs="Arial"/>
          <w:b/>
          <w:i/>
          <w:color w:val="000000"/>
          <w:sz w:val="22"/>
          <w:szCs w:val="22"/>
        </w:rPr>
        <w:t>B</w:t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="0055390D">
        <w:rPr>
          <w:rFonts w:ascii="Arial" w:hAnsi="Arial" w:cs="Arial"/>
          <w:b/>
          <w:i/>
          <w:color w:val="000000"/>
          <w:sz w:val="22"/>
          <w:szCs w:val="22"/>
        </w:rPr>
        <w:tab/>
        <w:t xml:space="preserve">  </w:t>
      </w:r>
      <w:proofErr w:type="gramStart"/>
      <w:r w:rsidR="0055390D">
        <w:rPr>
          <w:rFonts w:ascii="Arial" w:hAnsi="Arial" w:cs="Arial"/>
          <w:b/>
          <w:i/>
          <w:color w:val="000000"/>
          <w:sz w:val="22"/>
          <w:szCs w:val="22"/>
        </w:rPr>
        <w:t xml:space="preserve">   </w:t>
      </w:r>
      <w:r w:rsidR="0055390D" w:rsidRPr="001D1D52">
        <w:rPr>
          <w:i/>
          <w:color w:val="000000"/>
        </w:rPr>
        <w:t>(</w:t>
      </w:r>
      <w:proofErr w:type="gramEnd"/>
      <w:r w:rsidR="0055390D" w:rsidRPr="001D1D52">
        <w:rPr>
          <w:i/>
          <w:color w:val="000000"/>
        </w:rPr>
        <w:t>Stamp of Date of Receipt)</w:t>
      </w:r>
    </w:p>
    <w:p w14:paraId="75B74546" w14:textId="77777777" w:rsidR="005E4C36" w:rsidRPr="00D205A2" w:rsidRDefault="005E01EF" w:rsidP="00A23D3F">
      <w:pPr>
        <w:rPr>
          <w:b/>
          <w:color w:val="000000"/>
          <w:sz w:val="22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>Revised 2018</w:t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  <w:r w:rsidR="005E4C36" w:rsidRPr="00C861AF">
        <w:rPr>
          <w:b/>
          <w:i/>
          <w:color w:val="000000"/>
        </w:rPr>
        <w:tab/>
      </w:r>
    </w:p>
    <w:p w14:paraId="12E9839F" w14:textId="77777777" w:rsidR="005E4C36" w:rsidRPr="001D1D52" w:rsidRDefault="005E4C36" w:rsidP="005E4C36">
      <w:pPr>
        <w:ind w:left="90"/>
        <w:rPr>
          <w:i/>
          <w:color w:val="000000"/>
        </w:rPr>
      </w:pP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b/>
          <w:color w:val="000000"/>
          <w:sz w:val="24"/>
        </w:rPr>
        <w:tab/>
      </w:r>
      <w:r w:rsidRPr="001D1D52">
        <w:rPr>
          <w:i/>
          <w:color w:val="000000"/>
        </w:rPr>
        <w:t xml:space="preserve">      </w:t>
      </w:r>
      <w:r w:rsidR="00856429">
        <w:rPr>
          <w:i/>
          <w:color w:val="000000"/>
        </w:rPr>
        <w:t xml:space="preserve">      </w:t>
      </w:r>
      <w:r w:rsidR="00C433F8">
        <w:rPr>
          <w:i/>
          <w:color w:val="000000"/>
        </w:rPr>
        <w:t xml:space="preserve">             </w:t>
      </w:r>
    </w:p>
    <w:p w14:paraId="236B2189" w14:textId="77777777" w:rsidR="00856429" w:rsidRPr="00856429" w:rsidRDefault="00856429" w:rsidP="005E4C36">
      <w:pPr>
        <w:pStyle w:val="Heading3"/>
        <w:ind w:left="90"/>
        <w:rPr>
          <w:b/>
          <w:color w:val="000000"/>
          <w:sz w:val="10"/>
          <w:szCs w:val="10"/>
        </w:rPr>
      </w:pPr>
    </w:p>
    <w:p w14:paraId="5FF25624" w14:textId="77777777" w:rsidR="005E4C36" w:rsidRPr="004473E9" w:rsidRDefault="009A156E" w:rsidP="005E4C36">
      <w:pPr>
        <w:pStyle w:val="Heading3"/>
        <w:ind w:left="90"/>
        <w:rPr>
          <w:b/>
          <w:color w:val="00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31616" behindDoc="0" locked="0" layoutInCell="1" allowOverlap="1" wp14:anchorId="094BEFAE" wp14:editId="4136914C">
            <wp:simplePos x="0" y="0"/>
            <wp:positionH relativeFrom="column">
              <wp:posOffset>436226</wp:posOffset>
            </wp:positionH>
            <wp:positionV relativeFrom="paragraph">
              <wp:posOffset>31585</wp:posOffset>
            </wp:positionV>
            <wp:extent cx="869105" cy="961390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10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7E0">
        <w:rPr>
          <w:noProof/>
        </w:rPr>
        <w:drawing>
          <wp:anchor distT="0" distB="0" distL="114300" distR="114300" simplePos="0" relativeHeight="251650048" behindDoc="1" locked="0" layoutInCell="1" allowOverlap="1" wp14:anchorId="6570D518" wp14:editId="34ABD44F">
            <wp:simplePos x="0" y="0"/>
            <wp:positionH relativeFrom="column">
              <wp:posOffset>4018280</wp:posOffset>
            </wp:positionH>
            <wp:positionV relativeFrom="paragraph">
              <wp:posOffset>31115</wp:posOffset>
            </wp:positionV>
            <wp:extent cx="1102360" cy="1090930"/>
            <wp:effectExtent l="0" t="0" r="0" b="0"/>
            <wp:wrapNone/>
            <wp:docPr id="16" name="Picture 16" descr="D:\Users\USER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USER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A23">
        <w:rPr>
          <w:noProof/>
        </w:rPr>
        <w:drawing>
          <wp:anchor distT="0" distB="0" distL="114300" distR="114300" simplePos="0" relativeHeight="251639808" behindDoc="1" locked="0" layoutInCell="1" allowOverlap="1" wp14:anchorId="3EFCA554" wp14:editId="7D5F5E0E">
            <wp:simplePos x="0" y="0"/>
            <wp:positionH relativeFrom="column">
              <wp:posOffset>4019693</wp:posOffset>
            </wp:positionH>
            <wp:positionV relativeFrom="paragraph">
              <wp:posOffset>104935</wp:posOffset>
            </wp:positionV>
            <wp:extent cx="1023155" cy="962025"/>
            <wp:effectExtent l="0" t="0" r="0" b="0"/>
            <wp:wrapNone/>
            <wp:docPr id="15" name="Picture 15" descr="D:\Users\USER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USER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1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F86F4" w14:textId="77777777" w:rsidR="005E4C36" w:rsidRPr="0014366E" w:rsidRDefault="00B31FFE" w:rsidP="00B31FFE">
      <w:pPr>
        <w:pStyle w:val="Heading3"/>
        <w:ind w:left="2160"/>
        <w:jc w:val="left"/>
        <w:rPr>
          <w:rFonts w:ascii="Leelawadee" w:hAnsi="Leelawadee" w:cs="Leelawadee"/>
          <w:b/>
          <w:color w:val="000000"/>
        </w:rPr>
      </w:pPr>
      <w:r>
        <w:rPr>
          <w:rFonts w:ascii="Leelawadee" w:hAnsi="Leelawadee" w:cs="Leelawadee"/>
          <w:b/>
          <w:color w:val="000000"/>
        </w:rPr>
        <w:t xml:space="preserve">   </w:t>
      </w:r>
      <w:r w:rsidR="005E4C36" w:rsidRPr="0014366E">
        <w:rPr>
          <w:rFonts w:ascii="Leelawadee" w:hAnsi="Leelawadee" w:cs="Leelawadee"/>
          <w:b/>
          <w:color w:val="000000"/>
        </w:rPr>
        <w:t>Republic of the Philippines</w:t>
      </w:r>
    </w:p>
    <w:p w14:paraId="104943B7" w14:textId="77777777" w:rsidR="00AD6DF5" w:rsidRPr="0014366E" w:rsidRDefault="00B31FFE" w:rsidP="00B31FFE">
      <w:pPr>
        <w:ind w:left="216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          </w:t>
      </w:r>
      <w:r w:rsidR="00122197" w:rsidRPr="0014366E">
        <w:rPr>
          <w:rFonts w:ascii="Leelawadee" w:hAnsi="Leelawadee" w:cs="Leelawadee"/>
          <w:sz w:val="28"/>
          <w:szCs w:val="28"/>
        </w:rPr>
        <w:t>Province of Benguet</w:t>
      </w:r>
    </w:p>
    <w:p w14:paraId="65B78DBC" w14:textId="77777777" w:rsidR="00C433F8" w:rsidRDefault="00B31FFE" w:rsidP="00B31FFE">
      <w:pPr>
        <w:ind w:left="2160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                 </w:t>
      </w:r>
      <w:r w:rsidR="00122197" w:rsidRPr="0014366E">
        <w:rPr>
          <w:rFonts w:ascii="Leelawadee" w:hAnsi="Leelawadee" w:cs="Leelawadee"/>
          <w:sz w:val="28"/>
          <w:szCs w:val="28"/>
        </w:rPr>
        <w:t>La Trinidad</w:t>
      </w:r>
    </w:p>
    <w:p w14:paraId="4DC53F5C" w14:textId="77777777" w:rsidR="00AD6DF5" w:rsidRPr="00C433F8" w:rsidRDefault="00122197" w:rsidP="00B31FFE">
      <w:pPr>
        <w:ind w:left="2160"/>
        <w:rPr>
          <w:rFonts w:ascii="Leelawadee" w:hAnsi="Leelawadee" w:cs="Leelawadee"/>
          <w:sz w:val="28"/>
          <w:szCs w:val="28"/>
        </w:rPr>
      </w:pPr>
      <w:r w:rsidRPr="0014366E">
        <w:rPr>
          <w:rFonts w:ascii="Rockwell" w:hAnsi="Rockwell" w:cs="Leelawadee"/>
          <w:b/>
          <w:sz w:val="28"/>
          <w:szCs w:val="28"/>
        </w:rPr>
        <w:t>OFFICE OF THE GOVERNOR</w:t>
      </w:r>
    </w:p>
    <w:p w14:paraId="231C9300" w14:textId="77777777" w:rsidR="005E4C36" w:rsidRDefault="005E4C36" w:rsidP="005E4C36">
      <w:pPr>
        <w:jc w:val="both"/>
        <w:rPr>
          <w:b/>
          <w:color w:val="000000"/>
        </w:rPr>
      </w:pPr>
    </w:p>
    <w:p w14:paraId="1A403407" w14:textId="77777777" w:rsidR="005E4C36" w:rsidRDefault="005E4C36" w:rsidP="005E4C36">
      <w:pPr>
        <w:ind w:left="90"/>
        <w:jc w:val="both"/>
        <w:rPr>
          <w:b/>
          <w:color w:val="000000"/>
        </w:rPr>
      </w:pPr>
    </w:p>
    <w:p w14:paraId="2C18BFE5" w14:textId="7DCAECE6" w:rsidR="005E4C36" w:rsidRPr="001D1D52" w:rsidRDefault="00797A20" w:rsidP="005E4C36">
      <w:pPr>
        <w:ind w:left="90"/>
        <w:jc w:val="both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968" behindDoc="1" locked="0" layoutInCell="1" allowOverlap="1" wp14:anchorId="4EA8376C" wp14:editId="0A51C3A3">
                <wp:simplePos x="0" y="0"/>
                <wp:positionH relativeFrom="column">
                  <wp:posOffset>611505</wp:posOffset>
                </wp:positionH>
                <wp:positionV relativeFrom="page">
                  <wp:posOffset>2884170</wp:posOffset>
                </wp:positionV>
                <wp:extent cx="2505710" cy="280670"/>
                <wp:effectExtent l="0" t="0" r="8890" b="5080"/>
                <wp:wrapNone/>
                <wp:docPr id="74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1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2F09E" w14:textId="77777777" w:rsidR="00A32711" w:rsidRPr="00E0103E" w:rsidRDefault="00416D5D" w:rsidP="00031D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>GRETCHEN C. FRANCISCO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8376C" id="Text Box 185" o:spid="_x0000_s1028" type="#_x0000_t202" style="position:absolute;left:0;text-align:left;margin-left:48.15pt;margin-top:227.1pt;width:197.3pt;height:22.1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" strokecolor="white [3212]">
                <v:textbox inset="0,0,0,0">
                  <w:txbxContent>
                    <w:p w14:paraId="1172F09E" w14:textId="77777777" w:rsidR="00A32711" w:rsidRPr="00E0103E" w:rsidRDefault="00416D5D" w:rsidP="00031DE9">
                      <w:pPr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>GRETCHEN C. FRANCISCO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C867561" w14:textId="29E4C4C0" w:rsidR="005E4C36" w:rsidRPr="001D1D52" w:rsidRDefault="00797A20" w:rsidP="005E4C36">
      <w:pPr>
        <w:ind w:left="90"/>
        <w:jc w:val="both"/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3328" behindDoc="1" locked="0" layoutInCell="1" allowOverlap="1" wp14:anchorId="2662F949" wp14:editId="73B961AB">
                <wp:simplePos x="0" y="0"/>
                <wp:positionH relativeFrom="column">
                  <wp:posOffset>5475605</wp:posOffset>
                </wp:positionH>
                <wp:positionV relativeFrom="page">
                  <wp:posOffset>2914650</wp:posOffset>
                </wp:positionV>
                <wp:extent cx="809625" cy="250190"/>
                <wp:effectExtent l="0" t="0" r="9525" b="0"/>
                <wp:wrapNone/>
                <wp:docPr id="2015193935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288A0" w14:textId="77777777" w:rsidR="00B9229C" w:rsidRPr="00E9082C" w:rsidRDefault="001824F7" w:rsidP="00B9229C">
                            <w:pPr>
                              <w:jc w:val="center"/>
                              <w:rPr>
                                <w:rFonts w:ascii="Leelawadee" w:hAnsi="Leelawadee" w:cs="Leelawadee"/>
                                <w:b/>
                                <w:i/>
                                <w:sz w:val="28"/>
                                <w:szCs w:val="28"/>
                                <w:lang w:val="en-PH"/>
                              </w:rPr>
                            </w:pPr>
                            <w:r w:rsidRPr="00E9082C">
                              <w:rPr>
                                <w:rFonts w:ascii="Leelawadee" w:hAnsi="Leelawadee" w:cs="Leelawadee"/>
                                <w:b/>
                                <w:i/>
                                <w:sz w:val="28"/>
                                <w:szCs w:val="28"/>
                                <w:lang w:val="en-PH"/>
                              </w:rPr>
                              <w:fldChar w:fldCharType="begin"/>
                            </w:r>
                            <w:r w:rsidR="00B9229C" w:rsidRPr="00E9082C">
                              <w:rPr>
                                <w:rFonts w:ascii="Leelawadee" w:hAnsi="Leelawadee" w:cs="Leelawadee"/>
                                <w:b/>
                                <w:i/>
                                <w:sz w:val="28"/>
                                <w:szCs w:val="28"/>
                                <w:lang w:val="en-PH"/>
                              </w:rPr>
                              <w:instrText xml:space="preserve"> MERGEFIELD "Item_No" </w:instrText>
                            </w:r>
                            <w:r w:rsidRPr="00E9082C">
                              <w:rPr>
                                <w:rFonts w:ascii="Leelawadee" w:hAnsi="Leelawadee" w:cs="Leelawadee"/>
                                <w:b/>
                                <w:i/>
                                <w:sz w:val="28"/>
                                <w:szCs w:val="28"/>
                                <w:lang w:val="en-PH"/>
                              </w:rPr>
                              <w:fldChar w:fldCharType="end"/>
                            </w:r>
                          </w:p>
                          <w:p w14:paraId="650058E3" w14:textId="77777777" w:rsidR="00B9229C" w:rsidRDefault="00B9229C" w:rsidP="00B9229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PH"/>
                              </w:rPr>
                            </w:pPr>
                          </w:p>
                          <w:p w14:paraId="595EDE18" w14:textId="77777777" w:rsidR="00B9229C" w:rsidRPr="0076066A" w:rsidRDefault="00B9229C" w:rsidP="00B9229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F949" id="Text Box 141" o:spid="_x0000_s1029" type="#_x0000_t202" style="position:absolute;left:0;text-align:left;margin-left:431.15pt;margin-top:229.5pt;width:63.75pt;height:19.7pt;z-index:-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" strokecolor="white [3212]">
                <v:textbox inset="0,0,0,0">
                  <w:txbxContent>
                    <w:p w14:paraId="7FC288A0" w14:textId="77777777" w:rsidR="00B9229C" w:rsidRPr="00E9082C" w:rsidRDefault="001824F7" w:rsidP="00B9229C">
                      <w:pPr>
                        <w:jc w:val="center"/>
                        <w:rPr>
                          <w:rFonts w:ascii="Leelawadee" w:hAnsi="Leelawadee" w:cs="Leelawadee"/>
                          <w:b/>
                          <w:i/>
                          <w:sz w:val="28"/>
                          <w:szCs w:val="28"/>
                          <w:lang w:val="en-PH"/>
                        </w:rPr>
                      </w:pPr>
                      <w:r w:rsidRPr="00E9082C">
                        <w:rPr>
                          <w:rFonts w:ascii="Leelawadee" w:hAnsi="Leelawadee" w:cs="Leelawadee"/>
                          <w:b/>
                          <w:i/>
                          <w:sz w:val="28"/>
                          <w:szCs w:val="28"/>
                          <w:lang w:val="en-PH"/>
                        </w:rPr>
                        <w:fldChar w:fldCharType="begin"/>
                      </w:r>
                      <w:r w:rsidR="00B9229C" w:rsidRPr="00E9082C">
                        <w:rPr>
                          <w:rFonts w:ascii="Leelawadee" w:hAnsi="Leelawadee" w:cs="Leelawadee"/>
                          <w:b/>
                          <w:i/>
                          <w:sz w:val="28"/>
                          <w:szCs w:val="28"/>
                          <w:lang w:val="en-PH"/>
                        </w:rPr>
                        <w:instrText xml:space="preserve"> MERGEFIELD "Item_No" </w:instrText>
                      </w:r>
                      <w:r w:rsidRPr="00E9082C">
                        <w:rPr>
                          <w:rFonts w:ascii="Leelawadee" w:hAnsi="Leelawadee" w:cs="Leelawadee"/>
                          <w:b/>
                          <w:i/>
                          <w:sz w:val="28"/>
                          <w:szCs w:val="28"/>
                          <w:lang w:val="en-PH"/>
                        </w:rPr>
                        <w:fldChar w:fldCharType="end"/>
                      </w:r>
                    </w:p>
                    <w:p w14:paraId="650058E3" w14:textId="77777777" w:rsidR="00B9229C" w:rsidRDefault="00B9229C" w:rsidP="00B9229C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PH"/>
                        </w:rPr>
                      </w:pPr>
                    </w:p>
                    <w:p w14:paraId="595EDE18" w14:textId="77777777" w:rsidR="00B9229C" w:rsidRPr="0076066A" w:rsidRDefault="00B9229C" w:rsidP="00B9229C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PH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D51E520" w14:textId="077BFD7D" w:rsidR="005E4C36" w:rsidRDefault="00797A20" w:rsidP="005B1E7B">
      <w:pPr>
        <w:tabs>
          <w:tab w:val="center" w:pos="5538"/>
        </w:tabs>
        <w:ind w:left="360"/>
        <w:rPr>
          <w:b/>
          <w:noProof/>
          <w:color w:val="000000"/>
          <w:sz w:val="24"/>
        </w:rPr>
      </w:pPr>
      <w:r>
        <w:rPr>
          <w:b/>
          <w:noProof/>
          <w:color w:val="000000"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3E023133" wp14:editId="7E972539">
                <wp:simplePos x="0" y="0"/>
                <wp:positionH relativeFrom="column">
                  <wp:posOffset>659130</wp:posOffset>
                </wp:positionH>
                <wp:positionV relativeFrom="paragraph">
                  <wp:posOffset>149225</wp:posOffset>
                </wp:positionV>
                <wp:extent cx="2505710" cy="0"/>
                <wp:effectExtent l="8890" t="7620" r="9525" b="11430"/>
                <wp:wrapNone/>
                <wp:docPr id="376466618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5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E0A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5" o:spid="_x0000_s1026" type="#_x0000_t32" style="position:absolute;margin-left:51.9pt;margin-top:11.75pt;width:197.3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" o:allowincell="f"/>
            </w:pict>
          </mc:Fallback>
        </mc:AlternateContent>
      </w:r>
      <w:r w:rsidR="00270150">
        <w:rPr>
          <w:b/>
          <w:color w:val="000000"/>
          <w:sz w:val="24"/>
        </w:rPr>
        <w:t>M</w:t>
      </w:r>
      <w:r w:rsidR="00416D5D">
        <w:rPr>
          <w:b/>
          <w:color w:val="000000"/>
          <w:sz w:val="24"/>
        </w:rPr>
        <w:t>S</w:t>
      </w:r>
      <w:r w:rsidR="00270150">
        <w:rPr>
          <w:b/>
          <w:color w:val="000000"/>
          <w:sz w:val="24"/>
        </w:rPr>
        <w:t>.</w:t>
      </w:r>
    </w:p>
    <w:p w14:paraId="29CFE321" w14:textId="77777777" w:rsidR="006C2300" w:rsidRDefault="006C2300" w:rsidP="00266410">
      <w:pPr>
        <w:tabs>
          <w:tab w:val="center" w:pos="5538"/>
        </w:tabs>
        <w:ind w:left="360"/>
        <w:jc w:val="both"/>
        <w:rPr>
          <w:b/>
          <w:color w:val="000000"/>
          <w:sz w:val="24"/>
        </w:rPr>
      </w:pPr>
    </w:p>
    <w:p w14:paraId="27492F0C" w14:textId="47577532" w:rsidR="005E4C36" w:rsidRDefault="00797A20" w:rsidP="005E4C36">
      <w:pPr>
        <w:ind w:left="90"/>
        <w:jc w:val="both"/>
        <w:rPr>
          <w:b/>
          <w:color w:val="000000"/>
          <w:sz w:val="24"/>
        </w:rPr>
      </w:pPr>
      <w:r>
        <w:rPr>
          <w:b/>
          <w:noProof/>
          <w:sz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75263689" wp14:editId="4D8EC053">
                <wp:simplePos x="0" y="0"/>
                <wp:positionH relativeFrom="column">
                  <wp:posOffset>2249805</wp:posOffset>
                </wp:positionH>
                <wp:positionV relativeFrom="page">
                  <wp:posOffset>3397250</wp:posOffset>
                </wp:positionV>
                <wp:extent cx="3315335" cy="463550"/>
                <wp:effectExtent l="0" t="0" r="0" b="0"/>
                <wp:wrapNone/>
                <wp:docPr id="71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335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F6ABF" w14:textId="77777777" w:rsidR="004C121D" w:rsidRPr="00B41FE8" w:rsidRDefault="00E93EC3" w:rsidP="00633A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LOCAL DISASTER RISK RED</w:t>
                            </w:r>
                            <w:r w:rsidR="00416D5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UCTION AND MANAGEMENT ASSISTANT</w:t>
                            </w:r>
                          </w:p>
                        </w:txbxContent>
                      </wps:txbx>
                      <wps:bodyPr rot="0" vert="horz" wrap="square" lIns="91440" tIns="0" rIns="9144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63689" id="Text Box 123" o:spid="_x0000_s1030" type="#_x0000_t202" style="position:absolute;left:0;text-align:left;margin-left:177.15pt;margin-top:267.5pt;width:261.05pt;height:36.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" stroked="f">
                <v:textbox inset=",0,,0">
                  <w:txbxContent>
                    <w:p w14:paraId="3C4F6ABF" w14:textId="77777777" w:rsidR="004C121D" w:rsidRPr="00B41FE8" w:rsidRDefault="00E93EC3" w:rsidP="00633A4A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LOCAL DISASTER RISK RED</w:t>
                      </w:r>
                      <w:r w:rsidR="00416D5D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UCTION AND MANAGEMENT ASSISTANT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D9EB2D4" w14:textId="126FA6E3" w:rsidR="004473E9" w:rsidRDefault="00797A20" w:rsidP="00B9229C">
      <w:pPr>
        <w:tabs>
          <w:tab w:val="left" w:pos="90"/>
          <w:tab w:val="left" w:pos="3105"/>
          <w:tab w:val="left" w:pos="3150"/>
          <w:tab w:val="left" w:pos="9570"/>
          <w:tab w:val="right" w:pos="10442"/>
        </w:tabs>
        <w:ind w:left="360" w:right="274"/>
        <w:rPr>
          <w:rFonts w:ascii="Leelawadee" w:hAnsi="Leelawadee" w:cs="Leelawadee"/>
          <w:b/>
          <w:color w:val="000000"/>
        </w:rPr>
      </w:pPr>
      <w:r>
        <w:rPr>
          <w:b/>
          <w:noProof/>
          <w:color w:val="000000"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5920" behindDoc="1" locked="0" layoutInCell="1" allowOverlap="1" wp14:anchorId="56070AC6" wp14:editId="4FCCA464">
                <wp:simplePos x="0" y="0"/>
                <wp:positionH relativeFrom="column">
                  <wp:posOffset>5936615</wp:posOffset>
                </wp:positionH>
                <wp:positionV relativeFrom="page">
                  <wp:posOffset>3569335</wp:posOffset>
                </wp:positionV>
                <wp:extent cx="481965" cy="266065"/>
                <wp:effectExtent l="0" t="0" r="0" b="635"/>
                <wp:wrapNone/>
                <wp:docPr id="7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24C1" w14:textId="77777777" w:rsidR="0024150A" w:rsidRPr="00AB3D69" w:rsidRDefault="00416D5D" w:rsidP="002415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0AC6" id="Text Box 182" o:spid="_x0000_s1031" type="#_x0000_t202" style="position:absolute;left:0;text-align:left;margin-left:467.45pt;margin-top:281.05pt;width:37.95pt;height:20.95pt;z-index:-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" strokecolor="white [3212]">
                <v:textbox inset="0,0,0,0">
                  <w:txbxContent>
                    <w:p w14:paraId="311224C1" w14:textId="77777777" w:rsidR="0024150A" w:rsidRPr="00AB3D69" w:rsidRDefault="00416D5D" w:rsidP="0024150A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C3F5632" w14:textId="2C42F1CA" w:rsidR="005E4C36" w:rsidRPr="003E52B5" w:rsidRDefault="00797A20" w:rsidP="00B9229C">
      <w:pPr>
        <w:tabs>
          <w:tab w:val="left" w:pos="90"/>
          <w:tab w:val="left" w:pos="3105"/>
          <w:tab w:val="left" w:pos="3150"/>
          <w:tab w:val="left" w:pos="9570"/>
          <w:tab w:val="right" w:pos="10442"/>
        </w:tabs>
        <w:ind w:left="360" w:right="274"/>
        <w:rPr>
          <w:color w:val="000000"/>
          <w:sz w:val="22"/>
          <w:szCs w:val="22"/>
        </w:rPr>
      </w:pPr>
      <w:r>
        <w:rPr>
          <w:b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67352212" wp14:editId="5F4D1C48">
                <wp:simplePos x="0" y="0"/>
                <wp:positionH relativeFrom="column">
                  <wp:posOffset>2345690</wp:posOffset>
                </wp:positionH>
                <wp:positionV relativeFrom="paragraph">
                  <wp:posOffset>153035</wp:posOffset>
                </wp:positionV>
                <wp:extent cx="3200400" cy="0"/>
                <wp:effectExtent l="9525" t="12700" r="9525" b="6350"/>
                <wp:wrapNone/>
                <wp:docPr id="1479777770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530AF" id="AutoShape 125" o:spid="_x0000_s1026" type="#_x0000_t32" style="position:absolute;margin-left:184.7pt;margin-top:12.05pt;width:252pt;height: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" o:allowincell="f"/>
            </w:pict>
          </mc:Fallback>
        </mc:AlternateContent>
      </w:r>
      <w:r>
        <w:rPr>
          <w:b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7C690C10" wp14:editId="1E476F9A">
                <wp:simplePos x="0" y="0"/>
                <wp:positionH relativeFrom="column">
                  <wp:posOffset>5955665</wp:posOffset>
                </wp:positionH>
                <wp:positionV relativeFrom="paragraph">
                  <wp:posOffset>153035</wp:posOffset>
                </wp:positionV>
                <wp:extent cx="481965" cy="0"/>
                <wp:effectExtent l="9525" t="12700" r="13335" b="6350"/>
                <wp:wrapNone/>
                <wp:docPr id="1710039905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6763D" id="AutoShape 126" o:spid="_x0000_s1026" type="#_x0000_t32" style="position:absolute;margin-left:468.95pt;margin-top:12.05pt;width:37.95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" o:allowincell="f"/>
            </w:pict>
          </mc:Fallback>
        </mc:AlternateContent>
      </w:r>
      <w:r w:rsidR="000E040C">
        <w:rPr>
          <w:rFonts w:ascii="Leelawadee" w:hAnsi="Leelawadee" w:cs="Leelawadee"/>
          <w:b/>
          <w:color w:val="000000"/>
        </w:rPr>
        <w:tab/>
      </w:r>
      <w:r>
        <w:rPr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6500C7DB" wp14:editId="196F55C8">
                <wp:simplePos x="0" y="0"/>
                <wp:positionH relativeFrom="column">
                  <wp:posOffset>221615</wp:posOffset>
                </wp:positionH>
                <wp:positionV relativeFrom="paragraph">
                  <wp:posOffset>-2540</wp:posOffset>
                </wp:positionV>
                <wp:extent cx="6400800" cy="1581785"/>
                <wp:effectExtent l="0" t="0" r="0" b="0"/>
                <wp:wrapNone/>
                <wp:docPr id="7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58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965EC" w14:textId="77777777" w:rsidR="00A32711" w:rsidRDefault="00A32711" w:rsidP="005E4C36">
                            <w:pPr>
                              <w:ind w:left="720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6066A">
                              <w:rPr>
                                <w:color w:val="000000"/>
                                <w:sz w:val="22"/>
                                <w:szCs w:val="22"/>
                              </w:rPr>
                              <w:t>You are hereby appointed as</w:t>
                            </w:r>
                            <w:r w:rsidR="000E040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</w:t>
                            </w:r>
                            <w:r w:rsidR="009304E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2E0EC0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76066A">
                              <w:rPr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76066A">
                              <w:rPr>
                                <w:rStyle w:val="Style1"/>
                                <w:b w:val="0"/>
                              </w:rPr>
                              <w:t>SG</w:t>
                            </w:r>
                            <w:r w:rsidRPr="0076066A">
                              <w:rPr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63813CF" w14:textId="77777777" w:rsidR="00A32711" w:rsidRPr="0076066A" w:rsidRDefault="00620870" w:rsidP="005E4C36">
                            <w:pPr>
                              <w:ind w:left="360" w:right="274"/>
                              <w:rPr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</w:rPr>
                              <w:t xml:space="preserve">                                                                            </w:t>
                            </w:r>
                            <w:r w:rsidR="00A32711" w:rsidRPr="0076066A">
                              <w:rPr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Cs w:val="24"/>
                              </w:rPr>
                              <w:t xml:space="preserve">                </w:t>
                            </w:r>
                            <w:r w:rsidR="00E046B0">
                              <w:rPr>
                                <w:color w:val="00000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  <w:szCs w:val="24"/>
                              </w:rPr>
                              <w:t>(Position Title)</w:t>
                            </w:r>
                          </w:p>
                          <w:p w14:paraId="005CB675" w14:textId="77777777" w:rsidR="00A32711" w:rsidRDefault="00A32711" w:rsidP="005E4C36">
                            <w:pPr>
                              <w:ind w:left="360" w:right="274"/>
                              <w:rPr>
                                <w:b/>
                                <w:color w:val="000000"/>
                                <w:sz w:val="22"/>
                                <w:szCs w:val="24"/>
                              </w:rPr>
                            </w:pPr>
                          </w:p>
                          <w:p w14:paraId="7FD05A33" w14:textId="77777777" w:rsidR="00A32711" w:rsidRDefault="00A32711" w:rsidP="005E4C36">
                            <w:pPr>
                              <w:ind w:left="360" w:right="274"/>
                              <w:rPr>
                                <w:b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77216377" w14:textId="77777777" w:rsidR="00A32711" w:rsidRDefault="00A32711" w:rsidP="005E4C36">
                            <w:pPr>
                              <w:ind w:left="360" w:right="274"/>
                              <w:rPr>
                                <w:b/>
                                <w:color w:val="000000"/>
                                <w:sz w:val="4"/>
                                <w:szCs w:val="4"/>
                              </w:rPr>
                            </w:pPr>
                          </w:p>
                          <w:p w14:paraId="56F1CE15" w14:textId="77777777" w:rsidR="00A32711" w:rsidRPr="0076066A" w:rsidRDefault="00A32711" w:rsidP="005E4C36">
                            <w:pPr>
                              <w:ind w:left="360" w:right="274"/>
                              <w:rPr>
                                <w:b/>
                                <w:color w:val="000000"/>
                                <w:sz w:val="22"/>
                                <w:szCs w:val="24"/>
                              </w:rPr>
                            </w:pPr>
                          </w:p>
                          <w:p w14:paraId="157BCD3B" w14:textId="77777777" w:rsidR="00A32711" w:rsidRDefault="008C3FB7" w:rsidP="008D4EB0">
                            <w:pPr>
                              <w:ind w:left="360" w:right="274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 w:rsidR="00A32711" w:rsidRPr="00D10952">
                              <w:rPr>
                                <w:color w:val="000000"/>
                              </w:rPr>
                              <w:t>(Permanent, Temporary, etc.)</w:t>
                            </w:r>
                            <w:r w:rsidR="00ED4A60">
                              <w:rPr>
                                <w:color w:val="000000"/>
                              </w:rPr>
                              <w:t xml:space="preserve">                                                    </w:t>
                            </w:r>
                            <w:r w:rsidR="00381C21">
                              <w:rPr>
                                <w:color w:val="000000"/>
                              </w:rPr>
                              <w:t xml:space="preserve">   </w:t>
                            </w:r>
                            <w:r w:rsidR="00ED4A60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4A2C7F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="00A32711" w:rsidRPr="005175F7">
                              <w:rPr>
                                <w:color w:val="000000"/>
                              </w:rPr>
                              <w:t>(Office/Department/Unit)</w:t>
                            </w:r>
                          </w:p>
                          <w:p w14:paraId="497CFC7E" w14:textId="77777777" w:rsidR="00A32711" w:rsidRDefault="00A32711" w:rsidP="008D4EB0">
                            <w:pPr>
                              <w:ind w:left="360" w:right="274"/>
                              <w:rPr>
                                <w:b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5AEF401E" w14:textId="77777777" w:rsidR="00A32711" w:rsidRDefault="00A32711" w:rsidP="008D4EB0">
                            <w:pPr>
                              <w:ind w:left="360" w:right="274"/>
                              <w:rPr>
                                <w:b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277BB0A4" w14:textId="77777777" w:rsidR="00A32711" w:rsidRPr="00497CAD" w:rsidRDefault="00A32711" w:rsidP="008D4EB0">
                            <w:pPr>
                              <w:ind w:left="360" w:right="274"/>
                              <w:rPr>
                                <w:b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4F345314" w14:textId="77777777" w:rsidR="00A32711" w:rsidRDefault="00A32711" w:rsidP="005A2DBE">
                            <w:pPr>
                              <w:tabs>
                                <w:tab w:val="left" w:pos="90"/>
                              </w:tabs>
                              <w:ind w:right="274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2563F564" w14:textId="77777777" w:rsidR="00A32711" w:rsidRDefault="00A32711" w:rsidP="005A2DBE">
                            <w:pPr>
                              <w:tabs>
                                <w:tab w:val="left" w:pos="90"/>
                              </w:tabs>
                              <w:ind w:right="274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175F7">
                              <w:rPr>
                                <w:color w:val="000000"/>
                                <w:sz w:val="22"/>
                                <w:szCs w:val="22"/>
                              </w:rPr>
                              <w:t>with a compensation rate of</w:t>
                            </w:r>
                          </w:p>
                          <w:p w14:paraId="06C9CFFA" w14:textId="77777777" w:rsidR="00A32711" w:rsidRPr="005175F7" w:rsidRDefault="00A32711" w:rsidP="00ED4A60">
                            <w:pPr>
                              <w:tabs>
                                <w:tab w:val="left" w:pos="90"/>
                              </w:tabs>
                              <w:ind w:right="274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175F7">
                              <w:rPr>
                                <w:color w:val="000000"/>
                                <w:sz w:val="22"/>
                                <w:szCs w:val="22"/>
                              </w:rPr>
                              <w:t>pesos per month.</w:t>
                            </w:r>
                          </w:p>
                          <w:p w14:paraId="073C6AB6" w14:textId="77777777" w:rsidR="00A32711" w:rsidRDefault="00A32711" w:rsidP="005E4C3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C7DB" id="Text Box 117" o:spid="_x0000_s1032" type="#_x0000_t202" style="position:absolute;left:0;text-align:left;margin-left:17.45pt;margin-top:-.2pt;width:7in;height:124.55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" strokecolor="white">
                <v:textbox inset="0,0,0,0">
                  <w:txbxContent>
                    <w:p w14:paraId="732965EC" w14:textId="77777777" w:rsidR="00A32711" w:rsidRDefault="00A32711" w:rsidP="005E4C36">
                      <w:pPr>
                        <w:ind w:left="720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6066A">
                        <w:rPr>
                          <w:color w:val="000000"/>
                          <w:sz w:val="22"/>
                          <w:szCs w:val="22"/>
                        </w:rPr>
                        <w:t>You are hereby appointed as</w:t>
                      </w:r>
                      <w:r w:rsidR="000E040C">
                        <w:rPr>
                          <w:color w:val="000000"/>
                          <w:sz w:val="22"/>
                          <w:szCs w:val="22"/>
                        </w:rPr>
                        <w:t xml:space="preserve">                                                                                        </w:t>
                      </w:r>
                      <w:r w:rsidR="009304E9">
                        <w:rPr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="002E0EC0">
                        <w:rPr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Pr="0076066A">
                        <w:rPr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76066A">
                        <w:rPr>
                          <w:rStyle w:val="Style1"/>
                          <w:b w:val="0"/>
                        </w:rPr>
                        <w:t>SG</w:t>
                      </w:r>
                      <w:r w:rsidRPr="0076066A">
                        <w:rPr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163813CF" w14:textId="77777777" w:rsidR="00A32711" w:rsidRPr="0076066A" w:rsidRDefault="00620870" w:rsidP="005E4C36">
                      <w:pPr>
                        <w:ind w:left="360" w:right="274"/>
                        <w:rPr>
                          <w:color w:val="000000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</w:rPr>
                        <w:t xml:space="preserve">                                                                            </w:t>
                      </w:r>
                      <w:r w:rsidR="00A32711" w:rsidRPr="0076066A">
                        <w:rPr>
                          <w:color w:val="000000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Cs w:val="24"/>
                        </w:rPr>
                        <w:t xml:space="preserve">                </w:t>
                      </w:r>
                      <w:r w:rsidR="00E046B0">
                        <w:rPr>
                          <w:color w:val="000000"/>
                          <w:szCs w:val="24"/>
                        </w:rPr>
                        <w:t xml:space="preserve">     </w:t>
                      </w:r>
                      <w:r>
                        <w:rPr>
                          <w:color w:val="000000"/>
                          <w:szCs w:val="24"/>
                        </w:rPr>
                        <w:t>(Position Title)</w:t>
                      </w:r>
                    </w:p>
                    <w:p w14:paraId="005CB675" w14:textId="77777777" w:rsidR="00A32711" w:rsidRDefault="00A32711" w:rsidP="005E4C36">
                      <w:pPr>
                        <w:ind w:left="360" w:right="274"/>
                        <w:rPr>
                          <w:b/>
                          <w:color w:val="000000"/>
                          <w:sz w:val="22"/>
                          <w:szCs w:val="24"/>
                        </w:rPr>
                      </w:pPr>
                    </w:p>
                    <w:p w14:paraId="7FD05A33" w14:textId="77777777" w:rsidR="00A32711" w:rsidRDefault="00A32711" w:rsidP="005E4C36">
                      <w:pPr>
                        <w:ind w:left="360" w:right="274"/>
                        <w:rPr>
                          <w:b/>
                          <w:color w:val="000000"/>
                          <w:sz w:val="4"/>
                          <w:szCs w:val="4"/>
                        </w:rPr>
                      </w:pPr>
                    </w:p>
                    <w:p w14:paraId="77216377" w14:textId="77777777" w:rsidR="00A32711" w:rsidRDefault="00A32711" w:rsidP="005E4C36">
                      <w:pPr>
                        <w:ind w:left="360" w:right="274"/>
                        <w:rPr>
                          <w:b/>
                          <w:color w:val="000000"/>
                          <w:sz w:val="4"/>
                          <w:szCs w:val="4"/>
                        </w:rPr>
                      </w:pPr>
                    </w:p>
                    <w:p w14:paraId="56F1CE15" w14:textId="77777777" w:rsidR="00A32711" w:rsidRPr="0076066A" w:rsidRDefault="00A32711" w:rsidP="005E4C36">
                      <w:pPr>
                        <w:ind w:left="360" w:right="274"/>
                        <w:rPr>
                          <w:b/>
                          <w:color w:val="000000"/>
                          <w:sz w:val="22"/>
                          <w:szCs w:val="24"/>
                        </w:rPr>
                      </w:pPr>
                    </w:p>
                    <w:p w14:paraId="157BCD3B" w14:textId="77777777" w:rsidR="00A32711" w:rsidRDefault="008C3FB7" w:rsidP="008D4EB0">
                      <w:pPr>
                        <w:ind w:left="360" w:right="274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 w:rsidR="00A32711" w:rsidRPr="00D10952">
                        <w:rPr>
                          <w:color w:val="000000"/>
                        </w:rPr>
                        <w:t>(Permanent, Temporary, etc.)</w:t>
                      </w:r>
                      <w:r w:rsidR="00ED4A60">
                        <w:rPr>
                          <w:color w:val="000000"/>
                        </w:rPr>
                        <w:t xml:space="preserve">                                                    </w:t>
                      </w:r>
                      <w:r w:rsidR="00381C21">
                        <w:rPr>
                          <w:color w:val="000000"/>
                        </w:rPr>
                        <w:t xml:space="preserve">   </w:t>
                      </w:r>
                      <w:r w:rsidR="00ED4A60">
                        <w:rPr>
                          <w:color w:val="000000"/>
                        </w:rPr>
                        <w:t xml:space="preserve"> </w:t>
                      </w:r>
                      <w:r w:rsidR="004A2C7F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="00A32711" w:rsidRPr="005175F7">
                        <w:rPr>
                          <w:color w:val="000000"/>
                        </w:rPr>
                        <w:t>(Office/Department/Unit)</w:t>
                      </w:r>
                    </w:p>
                    <w:p w14:paraId="497CFC7E" w14:textId="77777777" w:rsidR="00A32711" w:rsidRDefault="00A32711" w:rsidP="008D4EB0">
                      <w:pPr>
                        <w:ind w:left="360" w:right="274"/>
                        <w:rPr>
                          <w:b/>
                          <w:color w:val="000000"/>
                          <w:sz w:val="10"/>
                          <w:szCs w:val="10"/>
                        </w:rPr>
                      </w:pPr>
                    </w:p>
                    <w:p w14:paraId="5AEF401E" w14:textId="77777777" w:rsidR="00A32711" w:rsidRDefault="00A32711" w:rsidP="008D4EB0">
                      <w:pPr>
                        <w:ind w:left="360" w:right="274"/>
                        <w:rPr>
                          <w:b/>
                          <w:color w:val="000000"/>
                          <w:sz w:val="10"/>
                          <w:szCs w:val="10"/>
                        </w:rPr>
                      </w:pPr>
                    </w:p>
                    <w:p w14:paraId="277BB0A4" w14:textId="77777777" w:rsidR="00A32711" w:rsidRPr="00497CAD" w:rsidRDefault="00A32711" w:rsidP="008D4EB0">
                      <w:pPr>
                        <w:ind w:left="360" w:right="274"/>
                        <w:rPr>
                          <w:b/>
                          <w:color w:val="000000"/>
                          <w:sz w:val="10"/>
                          <w:szCs w:val="10"/>
                        </w:rPr>
                      </w:pPr>
                    </w:p>
                    <w:p w14:paraId="4F345314" w14:textId="77777777" w:rsidR="00A32711" w:rsidRDefault="00A32711" w:rsidP="005A2DBE">
                      <w:pPr>
                        <w:tabs>
                          <w:tab w:val="left" w:pos="90"/>
                        </w:tabs>
                        <w:ind w:right="274"/>
                        <w:rPr>
                          <w:b/>
                          <w:color w:val="000000"/>
                        </w:rPr>
                      </w:pPr>
                    </w:p>
                    <w:p w14:paraId="2563F564" w14:textId="77777777" w:rsidR="00A32711" w:rsidRDefault="00A32711" w:rsidP="005A2DBE">
                      <w:pPr>
                        <w:tabs>
                          <w:tab w:val="left" w:pos="90"/>
                        </w:tabs>
                        <w:ind w:right="274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175F7">
                        <w:rPr>
                          <w:color w:val="000000"/>
                          <w:sz w:val="22"/>
                          <w:szCs w:val="22"/>
                        </w:rPr>
                        <w:t>with a compensation rate of</w:t>
                      </w:r>
                    </w:p>
                    <w:p w14:paraId="06C9CFFA" w14:textId="77777777" w:rsidR="00A32711" w:rsidRPr="005175F7" w:rsidRDefault="00A32711" w:rsidP="00ED4A60">
                      <w:pPr>
                        <w:tabs>
                          <w:tab w:val="left" w:pos="90"/>
                        </w:tabs>
                        <w:ind w:right="274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5175F7">
                        <w:rPr>
                          <w:color w:val="000000"/>
                          <w:sz w:val="22"/>
                          <w:szCs w:val="22"/>
                        </w:rPr>
                        <w:t>pesos per month.</w:t>
                      </w:r>
                    </w:p>
                    <w:p w14:paraId="073C6AB6" w14:textId="77777777" w:rsidR="00A32711" w:rsidRDefault="00A32711" w:rsidP="005E4C36"/>
                  </w:txbxContent>
                </v:textbox>
              </v:shape>
            </w:pict>
          </mc:Fallback>
        </mc:AlternateContent>
      </w:r>
      <w:r w:rsidR="00B9229C">
        <w:rPr>
          <w:rFonts w:ascii="Leelawadee" w:hAnsi="Leelawadee" w:cs="Leelawadee"/>
          <w:b/>
          <w:color w:val="000000"/>
        </w:rPr>
        <w:tab/>
      </w:r>
    </w:p>
    <w:p w14:paraId="74DA7435" w14:textId="618D935B" w:rsidR="005E4C36" w:rsidRDefault="005E4C36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 w:rsidR="00620870">
        <w:rPr>
          <w:b/>
          <w:color w:val="000000"/>
          <w:sz w:val="22"/>
          <w:szCs w:val="22"/>
        </w:rPr>
        <w:t xml:space="preserve">      </w:t>
      </w:r>
    </w:p>
    <w:p w14:paraId="7BA9105C" w14:textId="66BAA999" w:rsidR="00CA4DB4" w:rsidRDefault="00797A20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6A001B1C" wp14:editId="4EADE926">
                <wp:simplePos x="0" y="0"/>
                <wp:positionH relativeFrom="column">
                  <wp:posOffset>3216910</wp:posOffset>
                </wp:positionH>
                <wp:positionV relativeFrom="page">
                  <wp:posOffset>4038600</wp:posOffset>
                </wp:positionV>
                <wp:extent cx="3220720" cy="423545"/>
                <wp:effectExtent l="3810" t="0" r="4445" b="0"/>
                <wp:wrapNone/>
                <wp:docPr id="320811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AF3F9" w14:textId="77777777" w:rsidR="00E93EC3" w:rsidRDefault="00E93EC3" w:rsidP="00E93E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 xml:space="preserve">PGO - Disaster Risk Reduction and </w:t>
                            </w:r>
                          </w:p>
                          <w:p w14:paraId="673E8261" w14:textId="77777777" w:rsidR="00FE1C73" w:rsidRPr="002C47E1" w:rsidRDefault="00E93EC3" w:rsidP="00E93EC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Management Office</w:t>
                            </w:r>
                          </w:p>
                          <w:p w14:paraId="641CA4CB" w14:textId="77777777" w:rsidR="00B26F08" w:rsidRDefault="00B26F08" w:rsidP="001E4A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39EAEC9E" w14:textId="77777777" w:rsidR="0024150A" w:rsidRPr="00AB54AC" w:rsidRDefault="0024150A" w:rsidP="001940A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04844052" w14:textId="77777777" w:rsidR="00A32711" w:rsidRPr="005C38F6" w:rsidRDefault="00A32711" w:rsidP="00FE1C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01B1C" id="Text Box 2" o:spid="_x0000_s1033" type="#_x0000_t202" style="position:absolute;left:0;text-align:left;margin-left:253.3pt;margin-top:318pt;width:253.6pt;height:33.35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" filled="f" stroked="f" strokecolor="white [3212]">
                <v:textbox inset="0,0,0,0">
                  <w:txbxContent>
                    <w:p w14:paraId="480AF3F9" w14:textId="77777777" w:rsidR="00E93EC3" w:rsidRDefault="00E93EC3" w:rsidP="00E93EC3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 xml:space="preserve">PGO - Disaster Risk Reduction and </w:t>
                      </w:r>
                    </w:p>
                    <w:p w14:paraId="673E8261" w14:textId="77777777" w:rsidR="00FE1C73" w:rsidRPr="002C47E1" w:rsidRDefault="00E93EC3" w:rsidP="00E93EC3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Management Office</w:t>
                      </w:r>
                    </w:p>
                    <w:p w14:paraId="641CA4CB" w14:textId="77777777" w:rsidR="00B26F08" w:rsidRDefault="00B26F08" w:rsidP="001E4A65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</w:pPr>
                    </w:p>
                    <w:p w14:paraId="39EAEC9E" w14:textId="77777777" w:rsidR="0024150A" w:rsidRPr="00AB54AC" w:rsidRDefault="0024150A" w:rsidP="001940A2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</w:pPr>
                    </w:p>
                    <w:p w14:paraId="04844052" w14:textId="77777777" w:rsidR="00A32711" w:rsidRPr="005C38F6" w:rsidRDefault="00A32711" w:rsidP="00FE1C73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FE5840C" w14:textId="22095196" w:rsidR="005E4C36" w:rsidRDefault="00795D81" w:rsidP="005E4C36">
      <w:pPr>
        <w:tabs>
          <w:tab w:val="left" w:pos="90"/>
        </w:tabs>
        <w:ind w:left="360" w:right="274"/>
        <w:rPr>
          <w:rStyle w:val="Style1"/>
          <w:sz w:val="4"/>
          <w:szCs w:val="4"/>
        </w:rPr>
      </w:pPr>
      <w:r>
        <w:rPr>
          <w:b/>
          <w:noProof/>
          <w:color w:val="000000"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6944" behindDoc="1" locked="0" layoutInCell="1" allowOverlap="1" wp14:anchorId="211CF95C" wp14:editId="3BEEDE48">
                <wp:simplePos x="0" y="0"/>
                <wp:positionH relativeFrom="column">
                  <wp:posOffset>722630</wp:posOffset>
                </wp:positionH>
                <wp:positionV relativeFrom="page">
                  <wp:posOffset>4204970</wp:posOffset>
                </wp:positionV>
                <wp:extent cx="1298575" cy="171450"/>
                <wp:effectExtent l="0" t="0" r="15875" b="19050"/>
                <wp:wrapNone/>
                <wp:docPr id="67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857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A3F09" w14:textId="77777777" w:rsidR="005E01EF" w:rsidRPr="004A47A8" w:rsidRDefault="0024150A" w:rsidP="005E4C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Permanent</w:t>
                            </w:r>
                          </w:p>
                          <w:p w14:paraId="07F0FBE3" w14:textId="77777777" w:rsidR="00A32711" w:rsidRPr="004A47A8" w:rsidRDefault="00A32711" w:rsidP="005E4C36">
                            <w:pPr>
                              <w:jc w:val="center"/>
                              <w:rPr>
                                <w:rFonts w:ascii="Leelawadee" w:hAnsi="Leelawadee" w:cs="Leelawadee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42FBEF1C" w14:textId="77777777" w:rsidR="002E0EC0" w:rsidRPr="00BA1310" w:rsidRDefault="002E0EC0" w:rsidP="005E4C36">
                            <w:pPr>
                              <w:jc w:val="center"/>
                              <w:rPr>
                                <w:rFonts w:ascii="Leelawadee" w:hAnsi="Leelawadee" w:cs="Leelawadee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F95C" id="Text Box 184" o:spid="_x0000_s1034" type="#_x0000_t202" style="position:absolute;left:0;text-align:left;margin-left:56.9pt;margin-top:331.1pt;width:102.25pt;height:13.5pt;z-index:-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" strokecolor="white [3212]">
                <v:textbox inset="0,0,0,0">
                  <w:txbxContent>
                    <w:p w14:paraId="161A3F09" w14:textId="77777777" w:rsidR="005E01EF" w:rsidRPr="004A47A8" w:rsidRDefault="0024150A" w:rsidP="005E4C36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Permanent</w:t>
                      </w:r>
                    </w:p>
                    <w:p w14:paraId="07F0FBE3" w14:textId="77777777" w:rsidR="00A32711" w:rsidRPr="004A47A8" w:rsidRDefault="00A32711" w:rsidP="005E4C36">
                      <w:pPr>
                        <w:jc w:val="center"/>
                        <w:rPr>
                          <w:rFonts w:ascii="Leelawadee" w:hAnsi="Leelawadee" w:cs="Leelawadee"/>
                          <w:b/>
                          <w:sz w:val="22"/>
                          <w:szCs w:val="22"/>
                          <w:lang w:val="en-PH"/>
                        </w:rPr>
                      </w:pPr>
                    </w:p>
                    <w:p w14:paraId="42FBEF1C" w14:textId="77777777" w:rsidR="002E0EC0" w:rsidRPr="00BA1310" w:rsidRDefault="002E0EC0" w:rsidP="005E4C36">
                      <w:pPr>
                        <w:jc w:val="center"/>
                        <w:rPr>
                          <w:rFonts w:ascii="Leelawadee" w:hAnsi="Leelawadee" w:cs="Leelawadee"/>
                          <w:b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7861E" w14:textId="70AD9429" w:rsidR="005E4C36" w:rsidRPr="00072CE6" w:rsidRDefault="005E4C36" w:rsidP="005E4C36">
      <w:pPr>
        <w:tabs>
          <w:tab w:val="left" w:pos="90"/>
        </w:tabs>
        <w:ind w:right="274"/>
        <w:rPr>
          <w:rStyle w:val="Style1"/>
          <w:sz w:val="4"/>
          <w:szCs w:val="4"/>
        </w:rPr>
      </w:pPr>
    </w:p>
    <w:p w14:paraId="12B10ADD" w14:textId="7E2A7F9C" w:rsidR="005E4C36" w:rsidRDefault="00797A20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376" behindDoc="0" locked="0" layoutInCell="0" allowOverlap="1" wp14:anchorId="6F96FF62" wp14:editId="4FB0FE4A">
                <wp:simplePos x="0" y="0"/>
                <wp:positionH relativeFrom="column">
                  <wp:posOffset>3254375</wp:posOffset>
                </wp:positionH>
                <wp:positionV relativeFrom="paragraph">
                  <wp:posOffset>153670</wp:posOffset>
                </wp:positionV>
                <wp:extent cx="3220720" cy="635"/>
                <wp:effectExtent l="13335" t="10795" r="13970" b="7620"/>
                <wp:wrapNone/>
                <wp:docPr id="42801223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072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219F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28" o:spid="_x0000_s1026" type="#_x0000_t34" style="position:absolute;margin-left:256.25pt;margin-top:12.1pt;width:253.6pt;height:.0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" o:allowincell="f"/>
            </w:pict>
          </mc:Fallback>
        </mc:AlternateContent>
      </w:r>
      <w:r w:rsidR="0076066A">
        <w:rPr>
          <w:rStyle w:val="Style1"/>
          <w:b w:val="0"/>
        </w:rPr>
        <w:t>under</w:t>
      </w:r>
      <w:r w:rsidR="00ED4A60">
        <w:rPr>
          <w:rStyle w:val="Style1"/>
          <w:b w:val="0"/>
        </w:rPr>
        <w:t xml:space="preserve">              </w:t>
      </w:r>
      <w:r w:rsidR="00ED4A60" w:rsidRPr="004A47A8">
        <w:rPr>
          <w:rStyle w:val="Style1"/>
          <w:rFonts w:ascii="Arial" w:hAnsi="Arial" w:cs="Arial"/>
          <w:b w:val="0"/>
          <w:szCs w:val="22"/>
        </w:rPr>
        <w:t xml:space="preserve">               </w:t>
      </w:r>
      <w:r w:rsidR="00ED4A60" w:rsidRPr="004A47A8">
        <w:rPr>
          <w:rStyle w:val="Style1"/>
          <w:b w:val="0"/>
          <w:szCs w:val="22"/>
        </w:rPr>
        <w:t xml:space="preserve">         </w:t>
      </w:r>
      <w:r w:rsidR="00ED4A60" w:rsidRPr="00046812">
        <w:rPr>
          <w:rStyle w:val="Style1"/>
          <w:b w:val="0"/>
        </w:rPr>
        <w:t xml:space="preserve">  </w:t>
      </w:r>
      <w:r w:rsidR="00C02344">
        <w:rPr>
          <w:rStyle w:val="Style1"/>
          <w:b w:val="0"/>
        </w:rPr>
        <w:t xml:space="preserve">          </w:t>
      </w:r>
      <w:r w:rsidR="00DE2DBF">
        <w:rPr>
          <w:rStyle w:val="Style1"/>
          <w:b w:val="0"/>
        </w:rPr>
        <w:t>status</w:t>
      </w:r>
      <w:r w:rsidR="008D0FBD" w:rsidRPr="0076066A">
        <w:rPr>
          <w:rStyle w:val="Style1"/>
          <w:b w:val="0"/>
        </w:rPr>
        <w:t xml:space="preserve"> at the</w:t>
      </w:r>
    </w:p>
    <w:p w14:paraId="2CFA6B38" w14:textId="60D9F3B2" w:rsidR="005E4C36" w:rsidRDefault="00797A20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noProof/>
          <w:color w:val="000000"/>
          <w:sz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0ED03EF4" wp14:editId="4673BB01">
                <wp:simplePos x="0" y="0"/>
                <wp:positionH relativeFrom="column">
                  <wp:posOffset>770255</wp:posOffset>
                </wp:positionH>
                <wp:positionV relativeFrom="paragraph">
                  <wp:posOffset>-6985</wp:posOffset>
                </wp:positionV>
                <wp:extent cx="1386840" cy="0"/>
                <wp:effectExtent l="5715" t="10795" r="7620" b="8255"/>
                <wp:wrapNone/>
                <wp:docPr id="1357926430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6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40B5F" id="AutoShape 129" o:spid="_x0000_s1026" type="#_x0000_t32" style="position:absolute;margin-left:60.65pt;margin-top:-.55pt;width:109.2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" o:allowincell="f"/>
            </w:pict>
          </mc:Fallback>
        </mc:AlternateContent>
      </w:r>
    </w:p>
    <w:p w14:paraId="1DF02042" w14:textId="3ED1BBDA" w:rsidR="005E4C36" w:rsidRDefault="00797A20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660BBCED" wp14:editId="184C430A">
                <wp:simplePos x="0" y="0"/>
                <wp:positionH relativeFrom="column">
                  <wp:posOffset>1872615</wp:posOffset>
                </wp:positionH>
                <wp:positionV relativeFrom="page">
                  <wp:posOffset>4621530</wp:posOffset>
                </wp:positionV>
                <wp:extent cx="3291840" cy="447040"/>
                <wp:effectExtent l="0" t="0" r="3810" b="0"/>
                <wp:wrapNone/>
                <wp:docPr id="62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6E32D" w14:textId="77777777" w:rsidR="006C0103" w:rsidRDefault="006C0103" w:rsidP="001B07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7DA62C68" w14:textId="77777777" w:rsidR="00A32711" w:rsidRPr="00416D5D" w:rsidRDefault="00416D5D" w:rsidP="001B07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416D5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Eighteen</w:t>
                            </w:r>
                            <w:r w:rsidR="00405450" w:rsidRPr="00416D5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 w:rsidR="00EC117F" w:rsidRPr="00416D5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Thousand</w:t>
                            </w:r>
                            <w:r w:rsidR="00ED47A0" w:rsidRPr="00416D5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 w:rsidR="002C7609" w:rsidRPr="00416D5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Seven</w:t>
                            </w:r>
                            <w:r w:rsidR="00BB2C23" w:rsidRPr="00416D5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 xml:space="preserve"> Hundred </w:t>
                            </w:r>
                            <w:proofErr w:type="gramStart"/>
                            <w:r w:rsidRPr="00416D5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Fifty Seven</w:t>
                            </w:r>
                            <w:proofErr w:type="gramEnd"/>
                          </w:p>
                          <w:p w14:paraId="6B0283AC" w14:textId="77777777" w:rsidR="00AF7DA4" w:rsidRPr="00AF7DA4" w:rsidRDefault="00AF7DA4" w:rsidP="001B07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"/>
                                <w:szCs w:val="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BBCED" id="Text Box 180" o:spid="_x0000_s1035" type="#_x0000_t202" style="position:absolute;left:0;text-align:left;margin-left:147.45pt;margin-top:363.9pt;width:259.2pt;height:35.2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" strokecolor="white [3212]">
                <v:textbox inset="0,0,0,0">
                  <w:txbxContent>
                    <w:p w14:paraId="5DE6E32D" w14:textId="77777777" w:rsidR="006C0103" w:rsidRDefault="006C0103" w:rsidP="001B079E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</w:pPr>
                    </w:p>
                    <w:p w14:paraId="7DA62C68" w14:textId="77777777" w:rsidR="00A32711" w:rsidRPr="00416D5D" w:rsidRDefault="00416D5D" w:rsidP="001B079E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</w:pPr>
                      <w:r w:rsidRPr="00416D5D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Eighteen</w:t>
                      </w:r>
                      <w:r w:rsidR="00405450" w:rsidRPr="00416D5D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 xml:space="preserve"> </w:t>
                      </w:r>
                      <w:r w:rsidR="00EC117F" w:rsidRPr="00416D5D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Thousand</w:t>
                      </w:r>
                      <w:r w:rsidR="00ED47A0" w:rsidRPr="00416D5D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 xml:space="preserve"> </w:t>
                      </w:r>
                      <w:r w:rsidR="002C7609" w:rsidRPr="00416D5D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Seven</w:t>
                      </w:r>
                      <w:r w:rsidR="00BB2C23" w:rsidRPr="00416D5D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 xml:space="preserve"> Hundred </w:t>
                      </w:r>
                      <w:proofErr w:type="gramStart"/>
                      <w:r w:rsidRPr="00416D5D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Fifty Seven</w:t>
                      </w:r>
                      <w:proofErr w:type="gramEnd"/>
                    </w:p>
                    <w:p w14:paraId="6B0283AC" w14:textId="77777777" w:rsidR="00AF7DA4" w:rsidRPr="00AF7DA4" w:rsidRDefault="00AF7DA4" w:rsidP="001B079E">
                      <w:pPr>
                        <w:jc w:val="center"/>
                        <w:rPr>
                          <w:rFonts w:ascii="Arial" w:hAnsi="Arial" w:cs="Arial"/>
                          <w:b/>
                          <w:sz w:val="2"/>
                          <w:szCs w:val="2"/>
                          <w:lang w:val="en-PH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0124072" w14:textId="3B0AFDC0" w:rsidR="005E4C36" w:rsidRDefault="00797A20" w:rsidP="005A2DBE">
      <w:pPr>
        <w:tabs>
          <w:tab w:val="left" w:pos="90"/>
        </w:tabs>
        <w:ind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6B5BC954" wp14:editId="359A8432">
                <wp:simplePos x="0" y="0"/>
                <wp:positionH relativeFrom="column">
                  <wp:posOffset>5280660</wp:posOffset>
                </wp:positionH>
                <wp:positionV relativeFrom="page">
                  <wp:posOffset>4784090</wp:posOffset>
                </wp:positionV>
                <wp:extent cx="1188720" cy="265430"/>
                <wp:effectExtent l="0" t="0" r="0" b="1270"/>
                <wp:wrapNone/>
                <wp:docPr id="6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B36B1" w14:textId="77777777" w:rsidR="00A32711" w:rsidRPr="00BA1310" w:rsidRDefault="00A32711" w:rsidP="005E4C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4A47A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(</w:t>
                            </w:r>
                            <w:r w:rsidR="00DC1ADA" w:rsidRPr="004A47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  <w:t>₱</w:t>
                            </w:r>
                            <w:r w:rsidR="006D1BB6" w:rsidRPr="00641701">
                              <w:rPr>
                                <w:rFonts w:ascii="Arial" w:hAnsi="Arial" w:cs="Arial"/>
                                <w:b/>
                                <w:sz w:val="6"/>
                                <w:szCs w:val="6"/>
                                <w:lang w:val="en-PH"/>
                              </w:rPr>
                              <w:t xml:space="preserve"> </w:t>
                            </w:r>
                            <w:r w:rsidR="00416D5D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18,757</w:t>
                            </w:r>
                            <w:r w:rsidR="00DF29EB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.0</w:t>
                            </w:r>
                            <w:r w:rsidR="00360BE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0</w:t>
                            </w:r>
                            <w:r w:rsidRPr="00BA131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PH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BC954" id="Text Box 181" o:spid="_x0000_s1036" type="#_x0000_t202" style="position:absolute;margin-left:415.8pt;margin-top:376.7pt;width:93.6pt;height:20.9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" strokecolor="white [3212]">
                <v:textbox inset="0,0,0,0">
                  <w:txbxContent>
                    <w:p w14:paraId="511B36B1" w14:textId="77777777" w:rsidR="00A32711" w:rsidRPr="00BA1310" w:rsidRDefault="00A32711" w:rsidP="005E4C3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PH"/>
                        </w:rPr>
                      </w:pPr>
                      <w:r w:rsidRPr="004A47A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(</w:t>
                      </w:r>
                      <w:r w:rsidR="00DC1ADA" w:rsidRPr="004A47A8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  <w:t>₱</w:t>
                      </w:r>
                      <w:r w:rsidR="006D1BB6" w:rsidRPr="00641701">
                        <w:rPr>
                          <w:rFonts w:ascii="Arial" w:hAnsi="Arial" w:cs="Arial"/>
                          <w:b/>
                          <w:sz w:val="6"/>
                          <w:szCs w:val="6"/>
                          <w:lang w:val="en-PH"/>
                        </w:rPr>
                        <w:t xml:space="preserve"> </w:t>
                      </w:r>
                      <w:r w:rsidR="00416D5D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18,757</w:t>
                      </w:r>
                      <w:r w:rsidR="00DF29EB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.0</w:t>
                      </w:r>
                      <w:r w:rsidR="00360BE2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0</w:t>
                      </w:r>
                      <w:r w:rsidRPr="00BA1310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PH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73F1F4A" w14:textId="77777777" w:rsidR="005E4C36" w:rsidRDefault="005E4C36" w:rsidP="00497CAD">
      <w:pPr>
        <w:tabs>
          <w:tab w:val="left" w:pos="90"/>
        </w:tabs>
        <w:ind w:right="274"/>
        <w:rPr>
          <w:b/>
          <w:color w:val="000000"/>
          <w:sz w:val="22"/>
          <w:szCs w:val="22"/>
        </w:rPr>
      </w:pPr>
    </w:p>
    <w:p w14:paraId="4BA05DD5" w14:textId="13A06174" w:rsidR="005E4C36" w:rsidRDefault="00797A20" w:rsidP="005E4C36">
      <w:pPr>
        <w:tabs>
          <w:tab w:val="left" w:pos="90"/>
        </w:tabs>
        <w:ind w:left="360" w:right="274"/>
        <w:rPr>
          <w:b/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0560" behindDoc="0" locked="0" layoutInCell="0" allowOverlap="1" wp14:anchorId="3B4797AC" wp14:editId="1B350F06">
                <wp:simplePos x="0" y="0"/>
                <wp:positionH relativeFrom="column">
                  <wp:posOffset>1872615</wp:posOffset>
                </wp:positionH>
                <wp:positionV relativeFrom="paragraph">
                  <wp:posOffset>42544</wp:posOffset>
                </wp:positionV>
                <wp:extent cx="3291840" cy="0"/>
                <wp:effectExtent l="0" t="0" r="0" b="0"/>
                <wp:wrapNone/>
                <wp:docPr id="59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1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96F90" id="AutoShape 131" o:spid="_x0000_s1026" type="#_x0000_t32" style="position:absolute;margin-left:147.45pt;margin-top:3.35pt;width:259.2pt;height:0;z-index:251650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" o:allowincell="f"/>
            </w:pict>
          </mc:Fallback>
        </mc:AlternateContent>
      </w:r>
      <w:r>
        <w:rPr>
          <w:b/>
          <w:noProof/>
          <w:color w:val="000000"/>
          <w:sz w:val="24"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0" allowOverlap="1" wp14:anchorId="44927A93" wp14:editId="1650C547">
                <wp:simplePos x="0" y="0"/>
                <wp:positionH relativeFrom="column">
                  <wp:posOffset>5286375</wp:posOffset>
                </wp:positionH>
                <wp:positionV relativeFrom="paragraph">
                  <wp:posOffset>42544</wp:posOffset>
                </wp:positionV>
                <wp:extent cx="1188720" cy="0"/>
                <wp:effectExtent l="0" t="0" r="0" b="0"/>
                <wp:wrapNone/>
                <wp:docPr id="60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9F522" id="AutoShape 132" o:spid="_x0000_s1026" type="#_x0000_t32" style="position:absolute;margin-left:416.25pt;margin-top:3.35pt;width:93.6pt;height:0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" o:allowincell="f"/>
            </w:pict>
          </mc:Fallback>
        </mc:AlternateContent>
      </w:r>
    </w:p>
    <w:p w14:paraId="623C8945" w14:textId="561D5978" w:rsidR="005E4C36" w:rsidRDefault="00795D81" w:rsidP="000B2324">
      <w:pPr>
        <w:ind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4275321E" wp14:editId="27E514CB">
                <wp:simplePos x="0" y="0"/>
                <wp:positionH relativeFrom="column">
                  <wp:posOffset>4663440</wp:posOffset>
                </wp:positionH>
                <wp:positionV relativeFrom="page">
                  <wp:posOffset>5325110</wp:posOffset>
                </wp:positionV>
                <wp:extent cx="1859280" cy="287655"/>
                <wp:effectExtent l="0" t="0" r="7620" b="0"/>
                <wp:wrapNone/>
                <wp:docPr id="57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F9BD8" w14:textId="77777777" w:rsidR="00D650C0" w:rsidRPr="001660FE" w:rsidRDefault="00416D5D" w:rsidP="00F520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 xml:space="preserve">Azriel T.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Malucay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321E" id="Text Box 144" o:spid="_x0000_s1037" type="#_x0000_t202" style="position:absolute;margin-left:367.2pt;margin-top:419.3pt;width:146.4pt;height:22.6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" strokecolor="white [3212]">
                <v:textbox inset="0,0,0,0">
                  <w:txbxContent>
                    <w:p w14:paraId="5FEF9BD8" w14:textId="77777777" w:rsidR="00D650C0" w:rsidRPr="001660FE" w:rsidRDefault="00416D5D" w:rsidP="00F520E7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 xml:space="preserve">Azriel T.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Malucay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76B148D" w14:textId="2C9B1FBD"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14:paraId="7200420E" w14:textId="77777777"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14:paraId="0EF31551" w14:textId="77777777"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14:paraId="1E856C37" w14:textId="77777777" w:rsidR="005E4C36" w:rsidRDefault="005E4C36" w:rsidP="005E4C36">
      <w:pPr>
        <w:ind w:left="360" w:right="274"/>
        <w:rPr>
          <w:b/>
          <w:color w:val="000000"/>
          <w:sz w:val="2"/>
          <w:szCs w:val="2"/>
        </w:rPr>
      </w:pPr>
    </w:p>
    <w:p w14:paraId="7F953EC3" w14:textId="72530313" w:rsidR="005E4C36" w:rsidRDefault="00797A20" w:rsidP="005E4C36">
      <w:pPr>
        <w:ind w:left="360" w:right="274"/>
        <w:rPr>
          <w:b/>
          <w:color w:val="000000"/>
          <w:sz w:val="2"/>
          <w:szCs w:val="2"/>
        </w:rPr>
      </w:pPr>
      <w:r>
        <w:rPr>
          <w:noProof/>
          <w:color w:val="000000"/>
          <w:sz w:val="22"/>
          <w:szCs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05D05A33" wp14:editId="4719CEA4">
                <wp:simplePos x="0" y="0"/>
                <wp:positionH relativeFrom="column">
                  <wp:posOffset>221615</wp:posOffset>
                </wp:positionH>
                <wp:positionV relativeFrom="paragraph">
                  <wp:posOffset>5715</wp:posOffset>
                </wp:positionV>
                <wp:extent cx="6467475" cy="961390"/>
                <wp:effectExtent l="0" t="0" r="9525" b="0"/>
                <wp:wrapNone/>
                <wp:docPr id="56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961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0DCD2" w14:textId="77777777" w:rsidR="00A32711" w:rsidRDefault="00A32711" w:rsidP="005E4C36">
                            <w:pPr>
                              <w:ind w:left="720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25441A6" w14:textId="77777777" w:rsidR="00A32711" w:rsidRPr="00684BC8" w:rsidRDefault="00A32711" w:rsidP="005E4C36">
                            <w:pPr>
                              <w:ind w:left="720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5676395" w14:textId="77777777" w:rsidR="000A5449" w:rsidRDefault="00A32711" w:rsidP="000B2324">
                            <w:pPr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 w:rsidRPr="00035A7C">
                              <w:rPr>
                                <w:sz w:val="22"/>
                                <w:szCs w:val="22"/>
                              </w:rPr>
                              <w:t xml:space="preserve">The nature of this appointment is    </w:t>
                            </w:r>
                            <w:r w:rsidR="000A5449">
                              <w:rPr>
                                <w:sz w:val="22"/>
                                <w:szCs w:val="22"/>
                              </w:rPr>
                              <w:t xml:space="preserve">                                    </w:t>
                            </w:r>
                            <w:r w:rsidR="00E924EE">
                              <w:rPr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035A7C">
                              <w:rPr>
                                <w:sz w:val="22"/>
                                <w:szCs w:val="22"/>
                              </w:rPr>
                              <w:t xml:space="preserve">vice </w:t>
                            </w:r>
                            <w:r w:rsidR="000A5449">
                              <w:rPr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Pr="00035A7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A5449">
                              <w:rPr>
                                <w:sz w:val="22"/>
                                <w:szCs w:val="22"/>
                              </w:rPr>
                              <w:t xml:space="preserve">                                                        </w:t>
                            </w:r>
                          </w:p>
                          <w:p w14:paraId="5A6422A5" w14:textId="77777777" w:rsidR="00A32711" w:rsidRDefault="000A5449" w:rsidP="000B2324">
                            <w:pPr>
                              <w:ind w:left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               </w:t>
                            </w:r>
                            <w:r w:rsidR="00F91890">
                              <w:rPr>
                                <w:sz w:val="22"/>
                                <w:szCs w:val="22"/>
                              </w:rPr>
                              <w:t xml:space="preserve">                             </w:t>
                            </w:r>
                            <w:r w:rsidR="00A32711" w:rsidRPr="00035A7C">
                              <w:rPr>
                                <w:color w:val="000000"/>
                              </w:rPr>
                              <w:t xml:space="preserve">(Original, Promotion, etc.)  </w:t>
                            </w:r>
                          </w:p>
                          <w:p w14:paraId="4E91F3C6" w14:textId="77777777" w:rsidR="00A32711" w:rsidRPr="00035A7C" w:rsidRDefault="00A32711" w:rsidP="000B2324">
                            <w:pPr>
                              <w:ind w:left="720"/>
                              <w:rPr>
                                <w:color w:val="000000"/>
                              </w:rPr>
                            </w:pPr>
                          </w:p>
                          <w:p w14:paraId="5041D8FB" w14:textId="77777777" w:rsidR="00A32711" w:rsidRPr="00035A7C" w:rsidRDefault="00A32711" w:rsidP="005E4C36">
                            <w:pPr>
                              <w:ind w:right="274"/>
                              <w:rPr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092DFE29" w14:textId="77777777" w:rsidR="00A32711" w:rsidRPr="00035A7C" w:rsidRDefault="00A32711" w:rsidP="005E4C36">
                            <w:pPr>
                              <w:ind w:right="274"/>
                              <w:rPr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447C30BA" w14:textId="77777777" w:rsidR="00A32711" w:rsidRPr="00035A7C" w:rsidRDefault="00A32711" w:rsidP="005E4C36">
                            <w:pPr>
                              <w:ind w:right="274"/>
                              <w:rPr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6B66347F" w14:textId="77777777" w:rsidR="00A32711" w:rsidRPr="00035A7C" w:rsidRDefault="00A32711" w:rsidP="005E4C36">
                            <w:pPr>
                              <w:ind w:right="274"/>
                              <w:rPr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4AF8DFAD" w14:textId="77777777" w:rsidR="00A32711" w:rsidRPr="00684BC8" w:rsidRDefault="00293159" w:rsidP="005E4C36">
                            <w:pPr>
                              <w:ind w:right="274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w</w:t>
                            </w:r>
                            <w:r w:rsidR="00A32711" w:rsidRPr="00035A7C">
                              <w:rPr>
                                <w:color w:val="000000"/>
                                <w:sz w:val="22"/>
                                <w:szCs w:val="22"/>
                              </w:rPr>
                              <w:t>ho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                             </w:t>
                            </w:r>
                            <w:r w:rsidR="0009577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FA200F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A32711" w:rsidRPr="00035A7C">
                              <w:rPr>
                                <w:color w:val="000000"/>
                                <w:sz w:val="22"/>
                                <w:szCs w:val="22"/>
                              </w:rPr>
                              <w:t>with Plantilla Item No.</w:t>
                            </w:r>
                            <w:r w:rsidR="00FA200F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  <w:r w:rsidR="00A32711" w:rsidRPr="00035A7C">
                              <w:rPr>
                                <w:sz w:val="22"/>
                                <w:szCs w:val="22"/>
                              </w:rPr>
                              <w:t>Page</w:t>
                            </w:r>
                            <w:r w:rsidR="00A32711">
                              <w:rPr>
                                <w:sz w:val="22"/>
                                <w:szCs w:val="22"/>
                              </w:rPr>
                              <w:t xml:space="preserve"> No</w:t>
                            </w:r>
                            <w:r w:rsidR="00A32711" w:rsidRPr="00796F41">
                              <w:rPr>
                                <w:rFonts w:ascii="Leelawadee" w:hAnsi="Leelawadee" w:cs="Leelawadee"/>
                                <w:sz w:val="28"/>
                                <w:szCs w:val="28"/>
                              </w:rPr>
                              <w:t>.</w:t>
                            </w:r>
                            <w:r w:rsidR="00A32711" w:rsidRPr="0014366E">
                              <w:rPr>
                                <w:rFonts w:ascii="Leelawadee" w:hAnsi="Leelawadee" w:cs="Leelawadee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1824F7">
                              <w:rPr>
                                <w:rFonts w:ascii="Leelawadee" w:hAnsi="Leelawadee" w:cs="Leelawadee"/>
                                <w:b/>
                                <w:i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A32711">
                              <w:rPr>
                                <w:rFonts w:ascii="Leelawadee" w:hAnsi="Leelawadee" w:cs="Leelawadee"/>
                                <w:b/>
                                <w:i/>
                                <w:sz w:val="28"/>
                                <w:szCs w:val="28"/>
                              </w:rPr>
                              <w:instrText xml:space="preserve"> MERGEFIELD "Page" </w:instrText>
                            </w:r>
                            <w:r w:rsidR="001824F7">
                              <w:rPr>
                                <w:rFonts w:ascii="Leelawadee" w:hAnsi="Leelawadee" w:cs="Leelawadee"/>
                                <w:b/>
                                <w:i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A32711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4214DC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A32711">
                              <w:rPr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A9CD48" w14:textId="77777777" w:rsidR="00A32711" w:rsidRPr="00C27987" w:rsidRDefault="00A32711" w:rsidP="005E4C36"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="00D12A3C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C27987">
                              <w:t>(Transferred, Retired, etc.)</w:t>
                            </w:r>
                          </w:p>
                          <w:p w14:paraId="35353067" w14:textId="77777777" w:rsidR="00A32711" w:rsidRPr="00684BC8" w:rsidRDefault="00A32711" w:rsidP="005E4C36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5A33" id="Text Box 135" o:spid="_x0000_s1038" type="#_x0000_t202" style="position:absolute;left:0;text-align:left;margin-left:17.45pt;margin-top:.45pt;width:509.25pt;height:75.7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" strokecolor="white">
                <v:textbox inset="0,0,0,0">
                  <w:txbxContent>
                    <w:p w14:paraId="5BF0DCD2" w14:textId="77777777" w:rsidR="00A32711" w:rsidRDefault="00A32711" w:rsidP="005E4C36">
                      <w:pPr>
                        <w:ind w:left="720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425441A6" w14:textId="77777777" w:rsidR="00A32711" w:rsidRPr="00684BC8" w:rsidRDefault="00A32711" w:rsidP="005E4C36">
                      <w:pPr>
                        <w:ind w:left="720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35676395" w14:textId="77777777" w:rsidR="000A5449" w:rsidRDefault="00A32711" w:rsidP="000B2324">
                      <w:pPr>
                        <w:ind w:left="720"/>
                        <w:rPr>
                          <w:sz w:val="22"/>
                          <w:szCs w:val="22"/>
                        </w:rPr>
                      </w:pPr>
                      <w:r w:rsidRPr="00035A7C">
                        <w:rPr>
                          <w:sz w:val="22"/>
                          <w:szCs w:val="22"/>
                        </w:rPr>
                        <w:t xml:space="preserve">The nature of this appointment is    </w:t>
                      </w:r>
                      <w:r w:rsidR="000A5449">
                        <w:rPr>
                          <w:sz w:val="22"/>
                          <w:szCs w:val="22"/>
                        </w:rPr>
                        <w:t xml:space="preserve">                                    </w:t>
                      </w:r>
                      <w:r w:rsidR="00E924EE">
                        <w:rPr>
                          <w:sz w:val="22"/>
                          <w:szCs w:val="22"/>
                        </w:rPr>
                        <w:t xml:space="preserve">         </w:t>
                      </w:r>
                      <w:r w:rsidRPr="00035A7C">
                        <w:rPr>
                          <w:sz w:val="22"/>
                          <w:szCs w:val="22"/>
                        </w:rPr>
                        <w:t xml:space="preserve">vice </w:t>
                      </w:r>
                      <w:r w:rsidR="000A5449">
                        <w:rPr>
                          <w:sz w:val="22"/>
                          <w:szCs w:val="22"/>
                        </w:rPr>
                        <w:t xml:space="preserve">                          </w:t>
                      </w:r>
                      <w:r w:rsidRPr="00035A7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0A5449">
                        <w:rPr>
                          <w:sz w:val="22"/>
                          <w:szCs w:val="22"/>
                        </w:rPr>
                        <w:t xml:space="preserve">                                                        </w:t>
                      </w:r>
                    </w:p>
                    <w:p w14:paraId="5A6422A5" w14:textId="77777777" w:rsidR="00A32711" w:rsidRDefault="000A5449" w:rsidP="000B2324">
                      <w:pPr>
                        <w:ind w:left="720"/>
                        <w:rPr>
                          <w:color w:val="000000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                      </w:t>
                      </w:r>
                      <w:r w:rsidR="00F91890">
                        <w:rPr>
                          <w:sz w:val="22"/>
                          <w:szCs w:val="22"/>
                        </w:rPr>
                        <w:t xml:space="preserve">                             </w:t>
                      </w:r>
                      <w:r w:rsidR="00A32711" w:rsidRPr="00035A7C">
                        <w:rPr>
                          <w:color w:val="000000"/>
                        </w:rPr>
                        <w:t xml:space="preserve">(Original, Promotion, etc.)  </w:t>
                      </w:r>
                    </w:p>
                    <w:p w14:paraId="4E91F3C6" w14:textId="77777777" w:rsidR="00A32711" w:rsidRPr="00035A7C" w:rsidRDefault="00A32711" w:rsidP="000B2324">
                      <w:pPr>
                        <w:ind w:left="720"/>
                        <w:rPr>
                          <w:color w:val="000000"/>
                        </w:rPr>
                      </w:pPr>
                    </w:p>
                    <w:p w14:paraId="5041D8FB" w14:textId="77777777" w:rsidR="00A32711" w:rsidRPr="00035A7C" w:rsidRDefault="00A32711" w:rsidP="005E4C36">
                      <w:pPr>
                        <w:ind w:right="274"/>
                        <w:rPr>
                          <w:color w:val="000000"/>
                          <w:sz w:val="2"/>
                          <w:szCs w:val="2"/>
                        </w:rPr>
                      </w:pPr>
                    </w:p>
                    <w:p w14:paraId="092DFE29" w14:textId="77777777" w:rsidR="00A32711" w:rsidRPr="00035A7C" w:rsidRDefault="00A32711" w:rsidP="005E4C36">
                      <w:pPr>
                        <w:ind w:right="274"/>
                        <w:rPr>
                          <w:color w:val="000000"/>
                          <w:sz w:val="2"/>
                          <w:szCs w:val="2"/>
                        </w:rPr>
                      </w:pPr>
                    </w:p>
                    <w:p w14:paraId="447C30BA" w14:textId="77777777" w:rsidR="00A32711" w:rsidRPr="00035A7C" w:rsidRDefault="00A32711" w:rsidP="005E4C36">
                      <w:pPr>
                        <w:ind w:right="274"/>
                        <w:rPr>
                          <w:color w:val="000000"/>
                          <w:sz w:val="2"/>
                          <w:szCs w:val="2"/>
                        </w:rPr>
                      </w:pPr>
                    </w:p>
                    <w:p w14:paraId="6B66347F" w14:textId="77777777" w:rsidR="00A32711" w:rsidRPr="00035A7C" w:rsidRDefault="00A32711" w:rsidP="005E4C36">
                      <w:pPr>
                        <w:ind w:right="274"/>
                        <w:rPr>
                          <w:color w:val="000000"/>
                          <w:sz w:val="2"/>
                          <w:szCs w:val="2"/>
                        </w:rPr>
                      </w:pPr>
                    </w:p>
                    <w:p w14:paraId="4AF8DFAD" w14:textId="77777777" w:rsidR="00A32711" w:rsidRPr="00684BC8" w:rsidRDefault="00293159" w:rsidP="005E4C36">
                      <w:pPr>
                        <w:ind w:right="274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w</w:t>
                      </w:r>
                      <w:r w:rsidR="00A32711" w:rsidRPr="00035A7C">
                        <w:rPr>
                          <w:color w:val="000000"/>
                          <w:sz w:val="22"/>
                          <w:szCs w:val="22"/>
                        </w:rPr>
                        <w:t>ho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                                                     </w:t>
                      </w:r>
                      <w:r w:rsidR="00095775">
                        <w:rPr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="00FA200F">
                        <w:rPr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="00A32711" w:rsidRPr="00035A7C">
                        <w:rPr>
                          <w:color w:val="000000"/>
                          <w:sz w:val="22"/>
                          <w:szCs w:val="22"/>
                        </w:rPr>
                        <w:t>with Plantilla Item No.</w:t>
                      </w:r>
                      <w:r w:rsidR="00FA200F">
                        <w:rPr>
                          <w:color w:val="000000"/>
                          <w:sz w:val="22"/>
                          <w:szCs w:val="22"/>
                        </w:rPr>
                        <w:t xml:space="preserve">                        </w:t>
                      </w:r>
                      <w:r w:rsidR="00A32711" w:rsidRPr="00035A7C">
                        <w:rPr>
                          <w:sz w:val="22"/>
                          <w:szCs w:val="22"/>
                        </w:rPr>
                        <w:t>Page</w:t>
                      </w:r>
                      <w:r w:rsidR="00A32711">
                        <w:rPr>
                          <w:sz w:val="22"/>
                          <w:szCs w:val="22"/>
                        </w:rPr>
                        <w:t xml:space="preserve"> No</w:t>
                      </w:r>
                      <w:r w:rsidR="00A32711" w:rsidRPr="00796F41">
                        <w:rPr>
                          <w:rFonts w:ascii="Leelawadee" w:hAnsi="Leelawadee" w:cs="Leelawadee"/>
                          <w:sz w:val="28"/>
                          <w:szCs w:val="28"/>
                        </w:rPr>
                        <w:t>.</w:t>
                      </w:r>
                      <w:r w:rsidR="00A32711" w:rsidRPr="0014366E">
                        <w:rPr>
                          <w:rFonts w:ascii="Leelawadee" w:hAnsi="Leelawadee" w:cs="Leelawadee"/>
                          <w:b/>
                          <w:sz w:val="28"/>
                          <w:szCs w:val="28"/>
                        </w:rPr>
                        <w:t xml:space="preserve">    </w:t>
                      </w:r>
                      <w:r w:rsidR="001824F7">
                        <w:rPr>
                          <w:rFonts w:ascii="Leelawadee" w:hAnsi="Leelawadee" w:cs="Leelawadee"/>
                          <w:b/>
                          <w:i/>
                          <w:sz w:val="28"/>
                          <w:szCs w:val="28"/>
                        </w:rPr>
                        <w:fldChar w:fldCharType="begin"/>
                      </w:r>
                      <w:r w:rsidR="00A32711">
                        <w:rPr>
                          <w:rFonts w:ascii="Leelawadee" w:hAnsi="Leelawadee" w:cs="Leelawadee"/>
                          <w:b/>
                          <w:i/>
                          <w:sz w:val="28"/>
                          <w:szCs w:val="28"/>
                        </w:rPr>
                        <w:instrText xml:space="preserve"> MERGEFIELD "Page" </w:instrText>
                      </w:r>
                      <w:r w:rsidR="001824F7">
                        <w:rPr>
                          <w:rFonts w:ascii="Leelawadee" w:hAnsi="Leelawadee" w:cs="Leelawadee"/>
                          <w:b/>
                          <w:i/>
                          <w:sz w:val="28"/>
                          <w:szCs w:val="28"/>
                        </w:rPr>
                        <w:fldChar w:fldCharType="end"/>
                      </w:r>
                      <w:r w:rsidR="00A32711">
                        <w:rPr>
                          <w:b/>
                          <w:sz w:val="22"/>
                          <w:szCs w:val="22"/>
                        </w:rPr>
                        <w:t xml:space="preserve">      </w:t>
                      </w:r>
                      <w:r w:rsidR="004214DC">
                        <w:rPr>
                          <w:b/>
                          <w:sz w:val="22"/>
                          <w:szCs w:val="22"/>
                        </w:rPr>
                        <w:t xml:space="preserve">          </w:t>
                      </w:r>
                      <w:r w:rsidR="00A32711">
                        <w:rPr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48A9CD48" w14:textId="77777777" w:rsidR="00A32711" w:rsidRPr="00C27987" w:rsidRDefault="00A32711" w:rsidP="005E4C36">
                      <w:r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 w:rsidR="00D12A3C">
                        <w:rPr>
                          <w:b/>
                          <w:sz w:val="22"/>
                          <w:szCs w:val="22"/>
                        </w:rPr>
                        <w:t xml:space="preserve">    </w:t>
                      </w:r>
                      <w:r w:rsidRPr="00C27987">
                        <w:t>(Transferred, Retired, etc.)</w:t>
                      </w:r>
                    </w:p>
                    <w:p w14:paraId="35353067" w14:textId="77777777" w:rsidR="00A32711" w:rsidRPr="00684BC8" w:rsidRDefault="00A32711" w:rsidP="005E4C36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95B54E" w14:textId="75A9EC6E" w:rsidR="005E4C36" w:rsidRDefault="00795D81" w:rsidP="005E4C36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4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25108523" wp14:editId="12E033F8">
                <wp:simplePos x="0" y="0"/>
                <wp:positionH relativeFrom="margin">
                  <wp:align>center</wp:align>
                </wp:positionH>
                <wp:positionV relativeFrom="page">
                  <wp:posOffset>5458460</wp:posOffset>
                </wp:positionV>
                <wp:extent cx="1393825" cy="179070"/>
                <wp:effectExtent l="0" t="0" r="15875" b="11430"/>
                <wp:wrapNone/>
                <wp:docPr id="58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2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183BA" w14:textId="77777777" w:rsidR="006C0103" w:rsidRPr="006C0103" w:rsidRDefault="006C0103" w:rsidP="001D27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"/>
                                <w:szCs w:val="2"/>
                                <w:lang w:val="en-PH"/>
                              </w:rPr>
                            </w:pPr>
                          </w:p>
                          <w:p w14:paraId="0DE729AD" w14:textId="77777777" w:rsidR="00A32711" w:rsidRPr="005D181D" w:rsidRDefault="00C26B0C" w:rsidP="001D27BD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Promotion</w:t>
                            </w:r>
                          </w:p>
                          <w:p w14:paraId="783680AD" w14:textId="77777777" w:rsidR="00A32711" w:rsidRPr="005D181D" w:rsidRDefault="00A32711" w:rsidP="004A396F">
                            <w:pPr>
                              <w:rPr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08523" id="Text Box 179" o:spid="_x0000_s1039" type="#_x0000_t202" style="position:absolute;left:0;text-align:left;margin-left:0;margin-top:429.8pt;width:109.75pt;height:14.1pt;z-index:-251653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" strokecolor="white [3212]">
                <v:textbox inset="0,0,0,0">
                  <w:txbxContent>
                    <w:p w14:paraId="0FC183BA" w14:textId="77777777" w:rsidR="006C0103" w:rsidRPr="006C0103" w:rsidRDefault="006C0103" w:rsidP="001D27BD">
                      <w:pPr>
                        <w:jc w:val="center"/>
                        <w:rPr>
                          <w:rFonts w:ascii="Arial" w:hAnsi="Arial" w:cs="Arial"/>
                          <w:b/>
                          <w:sz w:val="2"/>
                          <w:szCs w:val="2"/>
                          <w:lang w:val="en-PH"/>
                        </w:rPr>
                      </w:pPr>
                    </w:p>
                    <w:p w14:paraId="0DE729AD" w14:textId="77777777" w:rsidR="00A32711" w:rsidRPr="005D181D" w:rsidRDefault="00C26B0C" w:rsidP="001D27BD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Promotion</w:t>
                      </w:r>
                    </w:p>
                    <w:p w14:paraId="783680AD" w14:textId="77777777" w:rsidR="00A32711" w:rsidRPr="005D181D" w:rsidRDefault="00A32711" w:rsidP="004A396F">
                      <w:pPr>
                        <w:rPr>
                          <w:b/>
                          <w:sz w:val="26"/>
                          <w:szCs w:val="26"/>
                          <w:lang w:val="en-PH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9592B8E" w14:textId="194E9D3E" w:rsidR="005E4C36" w:rsidRPr="00BA23B5" w:rsidRDefault="00797A20" w:rsidP="005E4C36">
      <w:pPr>
        <w:ind w:left="360" w:right="274"/>
      </w:pPr>
      <w:r>
        <w:rPr>
          <w:b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2520F8C6" wp14:editId="59A13A83">
                <wp:simplePos x="0" y="0"/>
                <wp:positionH relativeFrom="column">
                  <wp:posOffset>2744470</wp:posOffset>
                </wp:positionH>
                <wp:positionV relativeFrom="paragraph">
                  <wp:posOffset>9525</wp:posOffset>
                </wp:positionV>
                <wp:extent cx="1386840" cy="0"/>
                <wp:effectExtent l="8255" t="5715" r="5080" b="13335"/>
                <wp:wrapNone/>
                <wp:docPr id="3625884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6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30479" id="AutoShape 136" o:spid="_x0000_s1026" type="#_x0000_t32" style="position:absolute;margin-left:216.1pt;margin-top:.75pt;width:109.2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" o:allowincell="f"/>
            </w:pict>
          </mc:Fallback>
        </mc:AlternateContent>
      </w:r>
      <w:r>
        <w:rPr>
          <w:b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7CF477C7" wp14:editId="1D4699FF">
                <wp:simplePos x="0" y="0"/>
                <wp:positionH relativeFrom="column">
                  <wp:posOffset>4646295</wp:posOffset>
                </wp:positionH>
                <wp:positionV relativeFrom="paragraph">
                  <wp:posOffset>9525</wp:posOffset>
                </wp:positionV>
                <wp:extent cx="1828800" cy="0"/>
                <wp:effectExtent l="5080" t="5715" r="13970" b="13335"/>
                <wp:wrapNone/>
                <wp:docPr id="63407082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4348B" id="AutoShape 137" o:spid="_x0000_s1026" type="#_x0000_t32" style="position:absolute;margin-left:365.85pt;margin-top:.75pt;width:2in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" o:allowincell="f"/>
            </w:pict>
          </mc:Fallback>
        </mc:AlternateContent>
      </w:r>
    </w:p>
    <w:p w14:paraId="4CE8C598" w14:textId="77777777" w:rsidR="005E4C36" w:rsidRDefault="005E4C36" w:rsidP="005E4C36">
      <w:pPr>
        <w:ind w:left="360" w:right="274"/>
        <w:rPr>
          <w:b/>
          <w:color w:val="000000"/>
          <w:sz w:val="22"/>
          <w:szCs w:val="22"/>
        </w:rPr>
      </w:pPr>
    </w:p>
    <w:p w14:paraId="18F13E59" w14:textId="2B8AFF0B" w:rsidR="005E4C36" w:rsidRPr="00104432" w:rsidRDefault="00795D81" w:rsidP="009C150B">
      <w:pPr>
        <w:ind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2304" behindDoc="1" locked="0" layoutInCell="1" allowOverlap="1" wp14:anchorId="1F754185" wp14:editId="450984DA">
                <wp:simplePos x="0" y="0"/>
                <wp:positionH relativeFrom="column">
                  <wp:posOffset>5324475</wp:posOffset>
                </wp:positionH>
                <wp:positionV relativeFrom="page">
                  <wp:posOffset>5934710</wp:posOffset>
                </wp:positionV>
                <wp:extent cx="669290" cy="179705"/>
                <wp:effectExtent l="0" t="0" r="0" b="0"/>
                <wp:wrapNone/>
                <wp:docPr id="50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7B285" w14:textId="77777777" w:rsidR="0040115E" w:rsidRPr="0040115E" w:rsidRDefault="0040115E" w:rsidP="000142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n-PH"/>
                              </w:rPr>
                            </w:pPr>
                          </w:p>
                          <w:p w14:paraId="6AF8560C" w14:textId="77777777" w:rsidR="00014252" w:rsidRPr="004A47A8" w:rsidRDefault="002C7609" w:rsidP="000142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14</w:t>
                            </w:r>
                            <w:r w:rsidR="001824F7" w:rsidRPr="004A47A8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  <w:lang w:val="en-PH"/>
                              </w:rPr>
                              <w:fldChar w:fldCharType="begin"/>
                            </w:r>
                            <w:r w:rsidR="00014252" w:rsidRPr="004A47A8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  <w:lang w:val="en-PH"/>
                              </w:rPr>
                              <w:instrText xml:space="preserve"> MERGEFIELD "Item_No" </w:instrText>
                            </w:r>
                            <w:r w:rsidR="001824F7" w:rsidRPr="004A47A8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  <w:lang w:val="en-PH"/>
                              </w:rPr>
                              <w:fldChar w:fldCharType="end"/>
                            </w:r>
                          </w:p>
                          <w:p w14:paraId="5409EEB7" w14:textId="77777777" w:rsidR="00014252" w:rsidRPr="005D181D" w:rsidRDefault="00014252" w:rsidP="00014252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</w:p>
                          <w:p w14:paraId="1C17D799" w14:textId="77777777" w:rsidR="00014252" w:rsidRPr="005D181D" w:rsidRDefault="00014252" w:rsidP="00014252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54185" id="_x0000_s1040" type="#_x0000_t202" style="position:absolute;margin-left:419.25pt;margin-top:467.3pt;width:52.7pt;height:14.15pt;z-index:-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" strokecolor="white [3212]">
                <v:textbox inset="0,0,0,0">
                  <w:txbxContent>
                    <w:p w14:paraId="0127B285" w14:textId="77777777" w:rsidR="0040115E" w:rsidRPr="0040115E" w:rsidRDefault="0040115E" w:rsidP="00014252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n-PH"/>
                        </w:rPr>
                      </w:pPr>
                    </w:p>
                    <w:p w14:paraId="6AF8560C" w14:textId="77777777" w:rsidR="00014252" w:rsidRPr="004A47A8" w:rsidRDefault="002C7609" w:rsidP="00014252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14</w:t>
                      </w:r>
                      <w:r w:rsidR="001824F7" w:rsidRPr="004A47A8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  <w:lang w:val="en-PH"/>
                        </w:rPr>
                        <w:fldChar w:fldCharType="begin"/>
                      </w:r>
                      <w:r w:rsidR="00014252" w:rsidRPr="004A47A8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  <w:lang w:val="en-PH"/>
                        </w:rPr>
                        <w:instrText xml:space="preserve"> MERGEFIELD "Item_No" </w:instrText>
                      </w:r>
                      <w:r w:rsidR="001824F7" w:rsidRPr="004A47A8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  <w:lang w:val="en-PH"/>
                        </w:rPr>
                        <w:fldChar w:fldCharType="end"/>
                      </w:r>
                    </w:p>
                    <w:p w14:paraId="5409EEB7" w14:textId="77777777" w:rsidR="00014252" w:rsidRPr="005D181D" w:rsidRDefault="00014252" w:rsidP="00014252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PH"/>
                        </w:rPr>
                      </w:pPr>
                    </w:p>
                    <w:p w14:paraId="1C17D799" w14:textId="77777777" w:rsidR="00014252" w:rsidRPr="005D181D" w:rsidRDefault="00014252" w:rsidP="00014252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PH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000000"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49A401CE" wp14:editId="1F601DAD">
                <wp:simplePos x="0" y="0"/>
                <wp:positionH relativeFrom="column">
                  <wp:posOffset>3926840</wp:posOffset>
                </wp:positionH>
                <wp:positionV relativeFrom="page">
                  <wp:posOffset>5925185</wp:posOffset>
                </wp:positionV>
                <wp:extent cx="757555" cy="224790"/>
                <wp:effectExtent l="0" t="0" r="4445" b="3810"/>
                <wp:wrapNone/>
                <wp:docPr id="701105127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EB5C6" w14:textId="77777777" w:rsidR="0040115E" w:rsidRPr="0040115E" w:rsidRDefault="0040115E" w:rsidP="000142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n-PH"/>
                              </w:rPr>
                            </w:pPr>
                          </w:p>
                          <w:p w14:paraId="0F40291A" w14:textId="77777777" w:rsidR="00A32711" w:rsidRPr="004A47A8" w:rsidRDefault="00416D5D" w:rsidP="000142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8</w:t>
                            </w:r>
                          </w:p>
                          <w:p w14:paraId="2B757874" w14:textId="77777777" w:rsidR="00A32711" w:rsidRPr="005D181D" w:rsidRDefault="00A32711" w:rsidP="005E4C36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</w:p>
                          <w:p w14:paraId="549ACD59" w14:textId="77777777" w:rsidR="00A32711" w:rsidRPr="005D181D" w:rsidRDefault="00A32711" w:rsidP="005E4C36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01CE" id="_x0000_s1041" type="#_x0000_t202" style="position:absolute;margin-left:309.2pt;margin-top:466.55pt;width:59.65pt;height:17.7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" strokecolor="white [3212]">
                <v:textbox inset="0,0,0,0">
                  <w:txbxContent>
                    <w:p w14:paraId="016EB5C6" w14:textId="77777777" w:rsidR="0040115E" w:rsidRPr="0040115E" w:rsidRDefault="0040115E" w:rsidP="00014252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n-PH"/>
                        </w:rPr>
                      </w:pPr>
                    </w:p>
                    <w:p w14:paraId="0F40291A" w14:textId="77777777" w:rsidR="00A32711" w:rsidRPr="004A47A8" w:rsidRDefault="00416D5D" w:rsidP="00014252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8</w:t>
                      </w:r>
                    </w:p>
                    <w:p w14:paraId="2B757874" w14:textId="77777777" w:rsidR="00A32711" w:rsidRPr="005D181D" w:rsidRDefault="00A32711" w:rsidP="005E4C36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PH"/>
                        </w:rPr>
                      </w:pPr>
                    </w:p>
                    <w:p w14:paraId="549ACD59" w14:textId="77777777" w:rsidR="00A32711" w:rsidRPr="005D181D" w:rsidRDefault="00A32711" w:rsidP="005E4C36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PH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000000"/>
          <w:sz w:val="22"/>
          <w:szCs w:val="22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33E6270F" wp14:editId="2335F9C2">
                <wp:simplePos x="0" y="0"/>
                <wp:positionH relativeFrom="column">
                  <wp:posOffset>548640</wp:posOffset>
                </wp:positionH>
                <wp:positionV relativeFrom="page">
                  <wp:posOffset>5927090</wp:posOffset>
                </wp:positionV>
                <wp:extent cx="1943100" cy="215265"/>
                <wp:effectExtent l="0" t="0" r="0" b="0"/>
                <wp:wrapNone/>
                <wp:docPr id="51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2B097" w14:textId="77777777" w:rsidR="000101F7" w:rsidRPr="00BD2209" w:rsidRDefault="00416D5D" w:rsidP="000101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Resigned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270F" id="_x0000_s1042" type="#_x0000_t202" style="position:absolute;margin-left:43.2pt;margin-top:466.7pt;width:153pt;height:16.9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" strokecolor="white [3212]">
                <v:textbox inset="0,0,0,0">
                  <w:txbxContent>
                    <w:p w14:paraId="01D2B097" w14:textId="77777777" w:rsidR="000101F7" w:rsidRPr="00BD2209" w:rsidRDefault="00416D5D" w:rsidP="000101F7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Resigned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9F1A5E9" w14:textId="029C01F6" w:rsidR="00035A7C" w:rsidRDefault="00797A20" w:rsidP="00293159">
      <w:pPr>
        <w:ind w:left="360" w:right="274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05F4156" wp14:editId="5069619C">
                <wp:simplePos x="0" y="0"/>
                <wp:positionH relativeFrom="column">
                  <wp:posOffset>623570</wp:posOffset>
                </wp:positionH>
                <wp:positionV relativeFrom="paragraph">
                  <wp:posOffset>85090</wp:posOffset>
                </wp:positionV>
                <wp:extent cx="1756410" cy="0"/>
                <wp:effectExtent l="11430" t="5715" r="13335" b="13335"/>
                <wp:wrapNone/>
                <wp:docPr id="809156929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6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1323A" id="AutoShape 139" o:spid="_x0000_s1026" type="#_x0000_t32" style="position:absolute;margin-left:49.1pt;margin-top:6.7pt;width:138.3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PouAEAAFYDAAAOAAAAZHJzL2Uyb0RvYy54bWysU8Fu2zAMvQ/YPwi6L46Dpdu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" o:allowincell="f"/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352" behindDoc="0" locked="0" layoutInCell="0" allowOverlap="1" wp14:anchorId="115A7F06" wp14:editId="00148AB4">
                <wp:simplePos x="0" y="0"/>
                <wp:positionH relativeFrom="column">
                  <wp:posOffset>5307965</wp:posOffset>
                </wp:positionH>
                <wp:positionV relativeFrom="paragraph">
                  <wp:posOffset>104775</wp:posOffset>
                </wp:positionV>
                <wp:extent cx="647700" cy="0"/>
                <wp:effectExtent l="9525" t="6350" r="9525" b="12700"/>
                <wp:wrapNone/>
                <wp:docPr id="1878977927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71D28" id="AutoShape 130" o:spid="_x0000_s1026" type="#_x0000_t32" style="position:absolute;margin-left:417.95pt;margin-top:8.25pt;width:51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" o:allowincell="f"/>
            </w:pict>
          </mc:Fallback>
        </mc:AlternateContent>
      </w:r>
      <w:r>
        <w:rPr>
          <w:b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7C7C98B" wp14:editId="0195B78E">
                <wp:simplePos x="0" y="0"/>
                <wp:positionH relativeFrom="column">
                  <wp:posOffset>3970020</wp:posOffset>
                </wp:positionH>
                <wp:positionV relativeFrom="paragraph">
                  <wp:posOffset>104775</wp:posOffset>
                </wp:positionV>
                <wp:extent cx="647700" cy="0"/>
                <wp:effectExtent l="5080" t="6350" r="13970" b="12700"/>
                <wp:wrapNone/>
                <wp:docPr id="753689570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4606" id="AutoShape 140" o:spid="_x0000_s1026" type="#_x0000_t32" style="position:absolute;margin-left:312.6pt;margin-top:8.25pt;width:51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" o:allowincell="f"/>
            </w:pict>
          </mc:Fallback>
        </mc:AlternateContent>
      </w:r>
    </w:p>
    <w:p w14:paraId="4676C3B8" w14:textId="77777777" w:rsidR="004E35FD" w:rsidRDefault="00D12A3C" w:rsidP="00035A7C">
      <w:pPr>
        <w:ind w:left="720" w:right="274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</w:p>
    <w:p w14:paraId="553F4F39" w14:textId="77777777" w:rsidR="00095775" w:rsidRDefault="00095775" w:rsidP="00035A7C">
      <w:pPr>
        <w:ind w:left="720" w:right="274" w:firstLine="720"/>
        <w:rPr>
          <w:color w:val="000000"/>
          <w:sz w:val="22"/>
          <w:szCs w:val="22"/>
        </w:rPr>
      </w:pPr>
    </w:p>
    <w:p w14:paraId="78CF0E54" w14:textId="77777777" w:rsidR="005E4C36" w:rsidRPr="00C27987" w:rsidRDefault="005E4C36" w:rsidP="00035A7C">
      <w:pPr>
        <w:ind w:left="720" w:right="274" w:firstLine="720"/>
        <w:rPr>
          <w:color w:val="000000"/>
          <w:sz w:val="22"/>
          <w:szCs w:val="22"/>
        </w:rPr>
      </w:pPr>
      <w:r w:rsidRPr="00C27987">
        <w:rPr>
          <w:color w:val="000000"/>
          <w:sz w:val="22"/>
          <w:szCs w:val="22"/>
        </w:rPr>
        <w:t>This appointment shall take effect on the date of signing by the appointing officer</w:t>
      </w:r>
      <w:r w:rsidR="00701AF0" w:rsidRPr="00C27987">
        <w:rPr>
          <w:sz w:val="22"/>
          <w:szCs w:val="22"/>
        </w:rPr>
        <w:t>/</w:t>
      </w:r>
      <w:r w:rsidRPr="00C27987">
        <w:rPr>
          <w:sz w:val="22"/>
          <w:szCs w:val="22"/>
        </w:rPr>
        <w:t>authority</w:t>
      </w:r>
      <w:r w:rsidRPr="00C27987">
        <w:rPr>
          <w:color w:val="000000"/>
          <w:sz w:val="22"/>
          <w:szCs w:val="22"/>
        </w:rPr>
        <w:t xml:space="preserve">.            </w:t>
      </w:r>
    </w:p>
    <w:p w14:paraId="3A659770" w14:textId="77777777" w:rsidR="005E4C36" w:rsidRPr="00C27987" w:rsidRDefault="005E4C36" w:rsidP="00035A7C">
      <w:pPr>
        <w:tabs>
          <w:tab w:val="left" w:pos="6915"/>
        </w:tabs>
        <w:ind w:right="274"/>
        <w:rPr>
          <w:color w:val="000000"/>
          <w:sz w:val="22"/>
          <w:szCs w:val="22"/>
        </w:rPr>
      </w:pPr>
    </w:p>
    <w:p w14:paraId="666F8551" w14:textId="77777777" w:rsidR="00540023" w:rsidRPr="00F92D84" w:rsidRDefault="00CC0C79" w:rsidP="00CC0C79">
      <w:pPr>
        <w:ind w:right="274"/>
        <w:rPr>
          <w:color w:val="000000" w:themeColor="text1"/>
          <w:sz w:val="22"/>
          <w:szCs w:val="22"/>
        </w:rPr>
      </w:pPr>
      <w:r w:rsidRPr="00724F09">
        <w:rPr>
          <w:color w:val="000000" w:themeColor="text1"/>
          <w:sz w:val="22"/>
          <w:szCs w:val="22"/>
        </w:rPr>
        <w:t xml:space="preserve">      </w:t>
      </w:r>
      <w:r w:rsidR="00724F09">
        <w:rPr>
          <w:color w:val="000000" w:themeColor="text1"/>
          <w:sz w:val="22"/>
          <w:szCs w:val="22"/>
        </w:rPr>
        <w:t xml:space="preserve"> </w:t>
      </w:r>
      <w:r w:rsidRPr="00976A0F">
        <w:rPr>
          <w:rFonts w:ascii="Arial" w:hAnsi="Arial" w:cs="Arial"/>
          <w:b/>
          <w:color w:val="FFFFFF" w:themeColor="background1"/>
          <w:sz w:val="19"/>
          <w:szCs w:val="19"/>
        </w:rPr>
        <w:t>*Six (6) months probationary</w:t>
      </w:r>
      <w:r w:rsidR="00540023" w:rsidRPr="00F92D84">
        <w:rPr>
          <w:color w:val="000000" w:themeColor="text1"/>
          <w:sz w:val="22"/>
          <w:szCs w:val="22"/>
        </w:rPr>
        <w:tab/>
      </w:r>
      <w:r w:rsidR="00540023" w:rsidRPr="00F92D84">
        <w:rPr>
          <w:color w:val="000000" w:themeColor="text1"/>
          <w:sz w:val="22"/>
          <w:szCs w:val="22"/>
        </w:rPr>
        <w:tab/>
      </w:r>
      <w:r w:rsidR="00540023" w:rsidRPr="00F92D84">
        <w:rPr>
          <w:color w:val="000000" w:themeColor="text1"/>
          <w:sz w:val="22"/>
          <w:szCs w:val="22"/>
        </w:rPr>
        <w:tab/>
      </w:r>
      <w:r w:rsidR="00540023" w:rsidRPr="00F92D84">
        <w:rPr>
          <w:color w:val="000000" w:themeColor="text1"/>
          <w:sz w:val="22"/>
          <w:szCs w:val="22"/>
        </w:rPr>
        <w:tab/>
      </w:r>
      <w:r w:rsidR="00540023" w:rsidRPr="00F92D84">
        <w:rPr>
          <w:color w:val="000000" w:themeColor="text1"/>
          <w:sz w:val="22"/>
          <w:szCs w:val="22"/>
        </w:rPr>
        <w:tab/>
        <w:t>Very truly yours,</w:t>
      </w:r>
    </w:p>
    <w:p w14:paraId="5F5A6843" w14:textId="77777777" w:rsidR="00CC0C79" w:rsidRPr="00976A0F" w:rsidRDefault="001D063D" w:rsidP="00CC0C79">
      <w:pPr>
        <w:ind w:right="274"/>
        <w:rPr>
          <w:rFonts w:ascii="Arial" w:hAnsi="Arial" w:cs="Arial"/>
          <w:b/>
          <w:color w:val="FFFFFF" w:themeColor="background1"/>
          <w:sz w:val="18"/>
          <w:szCs w:val="18"/>
        </w:rPr>
      </w:pPr>
      <w:r w:rsidRPr="00724F09">
        <w:rPr>
          <w:color w:val="000000" w:themeColor="text1"/>
          <w:sz w:val="22"/>
          <w:szCs w:val="22"/>
        </w:rPr>
        <w:t xml:space="preserve">      </w:t>
      </w:r>
      <w:r w:rsidR="00CC0C79" w:rsidRPr="00724F09">
        <w:rPr>
          <w:color w:val="000000" w:themeColor="text1"/>
          <w:sz w:val="22"/>
          <w:szCs w:val="22"/>
        </w:rPr>
        <w:t xml:space="preserve"> </w:t>
      </w:r>
      <w:r w:rsidR="00724F09">
        <w:rPr>
          <w:color w:val="000000" w:themeColor="text1"/>
          <w:sz w:val="22"/>
          <w:szCs w:val="22"/>
        </w:rPr>
        <w:t xml:space="preserve"> </w:t>
      </w:r>
      <w:r w:rsidR="00CB79C4" w:rsidRPr="00724F09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190F59" w:rsidRPr="00976A0F">
        <w:rPr>
          <w:rFonts w:ascii="Arial" w:hAnsi="Arial" w:cs="Arial"/>
          <w:b/>
          <w:color w:val="FFFFFF" w:themeColor="background1"/>
          <w:sz w:val="18"/>
          <w:szCs w:val="18"/>
        </w:rPr>
        <w:t>March</w:t>
      </w:r>
      <w:r w:rsidR="00724F09" w:rsidRPr="00976A0F">
        <w:rPr>
          <w:rFonts w:ascii="Arial" w:hAnsi="Arial" w:cs="Arial"/>
          <w:b/>
          <w:color w:val="FFFFFF" w:themeColor="background1"/>
          <w:sz w:val="18"/>
          <w:szCs w:val="18"/>
        </w:rPr>
        <w:t xml:space="preserve"> 1, 2024 </w:t>
      </w:r>
      <w:r w:rsidR="00CB79C4" w:rsidRPr="00976A0F">
        <w:rPr>
          <w:rFonts w:ascii="Arial" w:hAnsi="Arial" w:cs="Arial"/>
          <w:b/>
          <w:color w:val="FFFFFF" w:themeColor="background1"/>
          <w:sz w:val="18"/>
          <w:szCs w:val="18"/>
        </w:rPr>
        <w:t xml:space="preserve">to </w:t>
      </w:r>
      <w:r w:rsidR="00AB5196" w:rsidRPr="00976A0F">
        <w:rPr>
          <w:rFonts w:ascii="Arial" w:hAnsi="Arial" w:cs="Arial"/>
          <w:b/>
          <w:color w:val="FFFFFF" w:themeColor="background1"/>
          <w:sz w:val="18"/>
          <w:szCs w:val="18"/>
        </w:rPr>
        <w:t xml:space="preserve">August </w:t>
      </w:r>
      <w:r w:rsidR="00190F59" w:rsidRPr="00976A0F">
        <w:rPr>
          <w:rFonts w:ascii="Arial" w:hAnsi="Arial" w:cs="Arial"/>
          <w:b/>
          <w:color w:val="FFFFFF" w:themeColor="background1"/>
          <w:sz w:val="18"/>
          <w:szCs w:val="18"/>
        </w:rPr>
        <w:t>3</w:t>
      </w:r>
      <w:r w:rsidR="00724F09" w:rsidRPr="00976A0F">
        <w:rPr>
          <w:rFonts w:ascii="Arial" w:hAnsi="Arial" w:cs="Arial"/>
          <w:b/>
          <w:color w:val="FFFFFF" w:themeColor="background1"/>
          <w:sz w:val="18"/>
          <w:szCs w:val="18"/>
        </w:rPr>
        <w:t>1</w:t>
      </w:r>
      <w:r w:rsidR="001D0E89" w:rsidRPr="00976A0F">
        <w:rPr>
          <w:rFonts w:ascii="Arial" w:hAnsi="Arial" w:cs="Arial"/>
          <w:b/>
          <w:color w:val="FFFFFF" w:themeColor="background1"/>
          <w:sz w:val="18"/>
          <w:szCs w:val="18"/>
        </w:rPr>
        <w:t>, 2024</w:t>
      </w:r>
    </w:p>
    <w:p w14:paraId="2A5ECB80" w14:textId="77777777" w:rsidR="001D063D" w:rsidRPr="001D27BD" w:rsidRDefault="001D063D" w:rsidP="001D063D">
      <w:pPr>
        <w:ind w:right="274"/>
        <w:rPr>
          <w:rFonts w:ascii="Arial" w:hAnsi="Arial" w:cs="Arial"/>
          <w:b/>
          <w:color w:val="FFFFFF" w:themeColor="background1"/>
          <w:sz w:val="18"/>
          <w:szCs w:val="18"/>
        </w:rPr>
      </w:pPr>
      <w:r>
        <w:rPr>
          <w:color w:val="000000"/>
          <w:sz w:val="22"/>
          <w:szCs w:val="22"/>
        </w:rPr>
        <w:t xml:space="preserve">  </w:t>
      </w:r>
    </w:p>
    <w:p w14:paraId="11B1BC54" w14:textId="77777777" w:rsidR="00CC00BE" w:rsidRPr="00BC6726" w:rsidRDefault="001F4710" w:rsidP="00540023">
      <w:pPr>
        <w:ind w:right="274"/>
        <w:rPr>
          <w:rFonts w:ascii="Arial" w:hAnsi="Arial" w:cs="Arial"/>
          <w:b/>
          <w:color w:val="FFFFFF" w:themeColor="background1"/>
          <w:sz w:val="18"/>
          <w:szCs w:val="18"/>
        </w:rPr>
      </w:pPr>
      <w:r>
        <w:rPr>
          <w:color w:val="000000"/>
          <w:sz w:val="22"/>
          <w:szCs w:val="22"/>
        </w:rPr>
        <w:t xml:space="preserve">   </w:t>
      </w:r>
      <w:r w:rsidR="00361788">
        <w:rPr>
          <w:color w:val="000000"/>
          <w:sz w:val="22"/>
          <w:szCs w:val="22"/>
        </w:rPr>
        <w:t xml:space="preserve">    </w:t>
      </w:r>
      <w:r w:rsidR="00361788" w:rsidRPr="00BC6726">
        <w:rPr>
          <w:rFonts w:ascii="Arial" w:hAnsi="Arial" w:cs="Arial"/>
          <w:b/>
          <w:color w:val="FFFFFF" w:themeColor="background1"/>
          <w:sz w:val="18"/>
          <w:szCs w:val="18"/>
        </w:rPr>
        <w:t>PART</w:t>
      </w:r>
      <w:r w:rsidR="008A28CE" w:rsidRPr="00BC6726">
        <w:rPr>
          <w:rFonts w:ascii="Arial" w:hAnsi="Arial" w:cs="Arial"/>
          <w:b/>
          <w:color w:val="FFFFFF" w:themeColor="background1"/>
          <w:sz w:val="18"/>
          <w:szCs w:val="18"/>
        </w:rPr>
        <w:t>-TIME APPOINTMENT</w:t>
      </w:r>
    </w:p>
    <w:p w14:paraId="6A929949" w14:textId="77777777" w:rsidR="005E4C36" w:rsidRPr="00BC6726" w:rsidRDefault="00361788" w:rsidP="00540023">
      <w:pPr>
        <w:ind w:right="274"/>
        <w:rPr>
          <w:b/>
          <w:color w:val="FFFFFF" w:themeColor="background1"/>
        </w:rPr>
      </w:pPr>
      <w:r w:rsidRPr="00BC6726">
        <w:rPr>
          <w:color w:val="FFFFFF" w:themeColor="background1"/>
          <w:sz w:val="22"/>
          <w:szCs w:val="22"/>
        </w:rPr>
        <w:t xml:space="preserve">       </w:t>
      </w:r>
      <w:r w:rsidR="008A28CE" w:rsidRPr="00BC6726">
        <w:rPr>
          <w:rFonts w:ascii="Arial" w:hAnsi="Arial" w:cs="Arial"/>
          <w:b/>
          <w:color w:val="FFFFFF" w:themeColor="background1"/>
          <w:sz w:val="18"/>
          <w:szCs w:val="18"/>
        </w:rPr>
        <w:t xml:space="preserve">Schedule:  </w:t>
      </w:r>
      <w:r w:rsidR="00B77BE2" w:rsidRPr="00BC6726">
        <w:rPr>
          <w:rFonts w:ascii="Arial" w:hAnsi="Arial" w:cs="Arial"/>
          <w:b/>
          <w:color w:val="FFFFFF" w:themeColor="background1"/>
          <w:sz w:val="17"/>
          <w:szCs w:val="17"/>
        </w:rPr>
        <w:t>Mondays to Thursday</w:t>
      </w:r>
      <w:r w:rsidR="00713CDD" w:rsidRPr="00BC6726">
        <w:rPr>
          <w:rFonts w:ascii="Arial" w:hAnsi="Arial" w:cs="Arial"/>
          <w:b/>
          <w:color w:val="FFFFFF" w:themeColor="background1"/>
          <w:sz w:val="17"/>
          <w:szCs w:val="17"/>
        </w:rPr>
        <w:t>s</w:t>
      </w:r>
      <w:r w:rsidR="00D7431A" w:rsidRPr="00BC6726">
        <w:rPr>
          <w:rFonts w:ascii="Arial" w:hAnsi="Arial" w:cs="Arial"/>
          <w:b/>
          <w:color w:val="FFFFFF" w:themeColor="background1"/>
          <w:sz w:val="18"/>
          <w:szCs w:val="18"/>
        </w:rPr>
        <w:tab/>
      </w:r>
      <w:r w:rsidR="007511BB" w:rsidRPr="00BC6726">
        <w:rPr>
          <w:color w:val="FFFFFF" w:themeColor="background1"/>
          <w:sz w:val="22"/>
          <w:szCs w:val="22"/>
        </w:rPr>
        <w:t xml:space="preserve">           </w:t>
      </w:r>
      <w:r w:rsidR="00C13CE5" w:rsidRPr="00BC6726">
        <w:rPr>
          <w:rFonts w:ascii="Arial" w:hAnsi="Arial" w:cs="Arial"/>
          <w:b/>
          <w:color w:val="FFFFFF" w:themeColor="background1"/>
          <w:sz w:val="18"/>
          <w:szCs w:val="18"/>
        </w:rPr>
        <w:tab/>
      </w:r>
      <w:r w:rsidR="00B56014" w:rsidRPr="00BC6726">
        <w:rPr>
          <w:color w:val="FFFFFF" w:themeColor="background1"/>
          <w:sz w:val="22"/>
          <w:szCs w:val="22"/>
        </w:rPr>
        <w:tab/>
      </w:r>
      <w:r w:rsidR="00022344" w:rsidRPr="00BC6726">
        <w:rPr>
          <w:color w:val="FFFFFF" w:themeColor="background1"/>
          <w:sz w:val="22"/>
          <w:szCs w:val="22"/>
        </w:rPr>
        <w:tab/>
      </w:r>
      <w:r w:rsidR="00022344" w:rsidRPr="00BC6726">
        <w:rPr>
          <w:color w:val="FFFFFF" w:themeColor="background1"/>
          <w:sz w:val="22"/>
          <w:szCs w:val="22"/>
        </w:rPr>
        <w:tab/>
      </w:r>
      <w:r w:rsidR="005E4C36" w:rsidRPr="00BC6726">
        <w:rPr>
          <w:b/>
          <w:color w:val="FFFFFF" w:themeColor="background1"/>
        </w:rPr>
        <w:tab/>
      </w:r>
      <w:r w:rsidR="005E4C36" w:rsidRPr="00BC6726">
        <w:rPr>
          <w:b/>
          <w:color w:val="FFFFFF" w:themeColor="background1"/>
        </w:rPr>
        <w:tab/>
      </w:r>
    </w:p>
    <w:p w14:paraId="150F7D42" w14:textId="77777777" w:rsidR="005E4C36" w:rsidRPr="008A28CE" w:rsidRDefault="008A28CE" w:rsidP="005E4C36">
      <w:pPr>
        <w:ind w:left="360" w:right="274"/>
        <w:rPr>
          <w:b/>
          <w:color w:val="000000"/>
          <w:sz w:val="17"/>
          <w:szCs w:val="17"/>
        </w:rPr>
      </w:pPr>
      <w:r w:rsidRPr="00BC6726">
        <w:rPr>
          <w:rFonts w:ascii="Arial" w:hAnsi="Arial" w:cs="Arial"/>
          <w:b/>
          <w:color w:val="FFFFFF" w:themeColor="background1"/>
          <w:sz w:val="18"/>
          <w:szCs w:val="18"/>
        </w:rPr>
        <w:t xml:space="preserve">                    </w:t>
      </w:r>
      <w:r w:rsidRPr="00BC6726">
        <w:rPr>
          <w:rFonts w:ascii="Arial" w:hAnsi="Arial" w:cs="Arial"/>
          <w:b/>
          <w:color w:val="FFFFFF" w:themeColor="background1"/>
          <w:sz w:val="17"/>
          <w:szCs w:val="17"/>
        </w:rPr>
        <w:t>for twenty (20) hours</w:t>
      </w:r>
      <w:r w:rsidRPr="008A28CE">
        <w:rPr>
          <w:color w:val="000000"/>
          <w:sz w:val="17"/>
          <w:szCs w:val="17"/>
        </w:rPr>
        <w:t xml:space="preserve">     </w:t>
      </w:r>
    </w:p>
    <w:p w14:paraId="0E450A7F" w14:textId="77777777" w:rsidR="005E4C36" w:rsidRDefault="005E4C36" w:rsidP="005E4C36">
      <w:pPr>
        <w:ind w:left="90"/>
        <w:rPr>
          <w:b/>
          <w:color w:val="000000"/>
        </w:rPr>
      </w:pPr>
    </w:p>
    <w:p w14:paraId="09B0627D" w14:textId="77777777" w:rsidR="00B24CFA" w:rsidRPr="00992395" w:rsidRDefault="007B0959" w:rsidP="00D92E03">
      <w:pPr>
        <w:ind w:left="5760" w:firstLine="720"/>
        <w:rPr>
          <w:b/>
          <w:color w:val="000000"/>
          <w:sz w:val="26"/>
          <w:szCs w:val="26"/>
        </w:rPr>
      </w:pPr>
      <w:r w:rsidRPr="00992395">
        <w:rPr>
          <w:b/>
          <w:color w:val="000000"/>
          <w:sz w:val="26"/>
          <w:szCs w:val="26"/>
        </w:rPr>
        <w:t>MELCHOR D. DICLAS</w:t>
      </w:r>
      <w:r w:rsidR="00CA5A8A" w:rsidRPr="00992395">
        <w:rPr>
          <w:b/>
          <w:color w:val="000000"/>
          <w:sz w:val="26"/>
          <w:szCs w:val="26"/>
        </w:rPr>
        <w:t>, M</w:t>
      </w:r>
      <w:r w:rsidR="0013487C">
        <w:rPr>
          <w:b/>
          <w:color w:val="000000"/>
          <w:sz w:val="26"/>
          <w:szCs w:val="26"/>
        </w:rPr>
        <w:t>.</w:t>
      </w:r>
      <w:r w:rsidR="00CA5A8A" w:rsidRPr="00992395">
        <w:rPr>
          <w:b/>
          <w:color w:val="000000"/>
          <w:sz w:val="26"/>
          <w:szCs w:val="26"/>
        </w:rPr>
        <w:t>D</w:t>
      </w:r>
      <w:r w:rsidR="0013487C">
        <w:rPr>
          <w:b/>
          <w:color w:val="000000"/>
          <w:sz w:val="26"/>
          <w:szCs w:val="26"/>
        </w:rPr>
        <w:t>.</w:t>
      </w:r>
    </w:p>
    <w:p w14:paraId="4EBEF94D" w14:textId="77777777" w:rsidR="005D632C" w:rsidRPr="00EB7A3C" w:rsidRDefault="00D92E03" w:rsidP="00B24CFA">
      <w:pPr>
        <w:ind w:left="90"/>
        <w:rPr>
          <w:b/>
          <w:color w:val="000000"/>
          <w:sz w:val="26"/>
          <w:szCs w:val="26"/>
        </w:rPr>
      </w:pP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   </w:t>
      </w:r>
      <w:r w:rsidR="00CA5A8A">
        <w:rPr>
          <w:b/>
          <w:color w:val="000000"/>
          <w:sz w:val="22"/>
          <w:szCs w:val="22"/>
        </w:rPr>
        <w:t xml:space="preserve">  </w:t>
      </w:r>
      <w:r w:rsidR="00FA2C93">
        <w:rPr>
          <w:b/>
          <w:color w:val="000000"/>
          <w:sz w:val="22"/>
          <w:szCs w:val="22"/>
        </w:rPr>
        <w:t xml:space="preserve"> </w:t>
      </w:r>
      <w:r w:rsidR="0013487C">
        <w:rPr>
          <w:b/>
          <w:color w:val="000000"/>
          <w:sz w:val="22"/>
          <w:szCs w:val="22"/>
        </w:rPr>
        <w:t xml:space="preserve"> </w:t>
      </w:r>
      <w:r w:rsidR="005D632C" w:rsidRPr="00EB7A3C">
        <w:rPr>
          <w:b/>
          <w:color w:val="000000"/>
          <w:sz w:val="26"/>
          <w:szCs w:val="26"/>
        </w:rPr>
        <w:t>Provincial Governor</w:t>
      </w:r>
    </w:p>
    <w:p w14:paraId="0F6ED90A" w14:textId="77777777" w:rsidR="005E4C36" w:rsidRPr="00C27987" w:rsidRDefault="007B0959" w:rsidP="00B24CFA">
      <w:pPr>
        <w:ind w:left="6570"/>
        <w:rPr>
          <w:color w:val="000000"/>
          <w:sz w:val="22"/>
          <w:szCs w:val="22"/>
        </w:rPr>
      </w:pPr>
      <w:r>
        <w:rPr>
          <w:b/>
          <w:color w:val="000000"/>
        </w:rPr>
        <w:t xml:space="preserve">        </w:t>
      </w:r>
      <w:r w:rsidR="00992395">
        <w:rPr>
          <w:b/>
          <w:color w:val="000000"/>
        </w:rPr>
        <w:t xml:space="preserve">    </w:t>
      </w:r>
      <w:r w:rsidR="0013487C">
        <w:rPr>
          <w:b/>
          <w:color w:val="000000"/>
        </w:rPr>
        <w:t xml:space="preserve"> </w:t>
      </w:r>
      <w:r w:rsidR="005D632C">
        <w:rPr>
          <w:b/>
          <w:color w:val="000000"/>
        </w:rPr>
        <w:t>(</w:t>
      </w:r>
      <w:r w:rsidR="00BC7B11">
        <w:rPr>
          <w:color w:val="000000"/>
          <w:sz w:val="22"/>
          <w:szCs w:val="22"/>
        </w:rPr>
        <w:t xml:space="preserve">Appointing </w:t>
      </w:r>
      <w:r w:rsidR="005E4C36" w:rsidRPr="00C27987">
        <w:rPr>
          <w:color w:val="000000"/>
          <w:sz w:val="22"/>
          <w:szCs w:val="22"/>
        </w:rPr>
        <w:t>Authority</w:t>
      </w:r>
      <w:r w:rsidR="005D632C">
        <w:rPr>
          <w:color w:val="000000"/>
          <w:sz w:val="22"/>
          <w:szCs w:val="22"/>
        </w:rPr>
        <w:t>)</w:t>
      </w:r>
    </w:p>
    <w:p w14:paraId="2A8914D9" w14:textId="75291EAE" w:rsidR="005E4C36" w:rsidRPr="0030524D" w:rsidRDefault="005E4C36" w:rsidP="005E4C36">
      <w:pPr>
        <w:ind w:left="9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14:paraId="67F195DB" w14:textId="458AE7F4" w:rsidR="005E4C36" w:rsidRDefault="00795D81" w:rsidP="005E4C36">
      <w:pPr>
        <w:ind w:left="90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268BB476" wp14:editId="238CD7DB">
                <wp:simplePos x="0" y="0"/>
                <wp:positionH relativeFrom="column">
                  <wp:posOffset>4188460</wp:posOffset>
                </wp:positionH>
                <wp:positionV relativeFrom="page">
                  <wp:posOffset>8549005</wp:posOffset>
                </wp:positionV>
                <wp:extent cx="2011680" cy="234315"/>
                <wp:effectExtent l="0" t="0" r="7620" b="0"/>
                <wp:wrapNone/>
                <wp:docPr id="43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C8375" w14:textId="77777777" w:rsidR="00A32711" w:rsidRPr="005135E4" w:rsidRDefault="00275A71" w:rsidP="005E4C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J</w:t>
                            </w:r>
                            <w:r w:rsidR="0080041A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uly 16</w:t>
                            </w:r>
                            <w:r w:rsidR="00BC672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PH"/>
                              </w:rPr>
                              <w:t>, 2024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B476" id="Text Box 192" o:spid="_x0000_s1043" type="#_x0000_t202" style="position:absolute;left:0;text-align:left;margin-left:329.8pt;margin-top:673.15pt;width:158.4pt;height:18.4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" strokecolor="white [3212]">
                <v:textbox inset="0,0,0,0">
                  <w:txbxContent>
                    <w:p w14:paraId="51CC8375" w14:textId="77777777" w:rsidR="00A32711" w:rsidRPr="005135E4" w:rsidRDefault="00275A71" w:rsidP="005E4C36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J</w:t>
                      </w:r>
                      <w:r w:rsidR="0080041A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uly 16</w:t>
                      </w:r>
                      <w:r w:rsidR="00BC6726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PH"/>
                        </w:rPr>
                        <w:t>, 2024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A0EE846" w14:textId="7FACF4BA" w:rsidR="005E4C36" w:rsidRDefault="00797A20" w:rsidP="005E4C36">
      <w:pPr>
        <w:ind w:left="90"/>
        <w:rPr>
          <w:rStyle w:val="Style6"/>
        </w:rPr>
      </w:pPr>
      <w:r>
        <w:rPr>
          <w:b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5896D9F9" wp14:editId="1F1682F7">
                <wp:simplePos x="0" y="0"/>
                <wp:positionH relativeFrom="column">
                  <wp:posOffset>4172585</wp:posOffset>
                </wp:positionH>
                <wp:positionV relativeFrom="paragraph">
                  <wp:posOffset>171450</wp:posOffset>
                </wp:positionV>
                <wp:extent cx="2011680" cy="0"/>
                <wp:effectExtent l="7620" t="7620" r="9525" b="11430"/>
                <wp:wrapNone/>
                <wp:docPr id="283435699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6E69E" id="AutoShape 173" o:spid="_x0000_s1026" type="#_x0000_t32" style="position:absolute;margin-left:328.55pt;margin-top:13.5pt;width:158.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" o:allowincell="f"/>
            </w:pict>
          </mc:Fallback>
        </mc:AlternateContent>
      </w:r>
    </w:p>
    <w:p w14:paraId="68F1869D" w14:textId="027CC887" w:rsidR="005E4C36" w:rsidRDefault="008120D4" w:rsidP="005E4C36">
      <w:pPr>
        <w:ind w:left="9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7B0959">
        <w:rPr>
          <w:color w:val="000000"/>
          <w:sz w:val="22"/>
          <w:szCs w:val="22"/>
        </w:rPr>
        <w:tab/>
      </w:r>
      <w:r w:rsidR="007B0959">
        <w:rPr>
          <w:color w:val="000000"/>
          <w:sz w:val="22"/>
          <w:szCs w:val="22"/>
        </w:rPr>
        <w:tab/>
        <w:t xml:space="preserve">   </w:t>
      </w:r>
      <w:r w:rsidR="00544EF6">
        <w:rPr>
          <w:color w:val="000000"/>
          <w:sz w:val="22"/>
          <w:szCs w:val="22"/>
        </w:rPr>
        <w:t xml:space="preserve"> </w:t>
      </w:r>
      <w:r w:rsidR="005E4C36" w:rsidRPr="00C27987">
        <w:rPr>
          <w:color w:val="000000"/>
          <w:sz w:val="22"/>
          <w:szCs w:val="22"/>
        </w:rPr>
        <w:t>Date of Signing</w:t>
      </w:r>
    </w:p>
    <w:p w14:paraId="14C6364A" w14:textId="77777777" w:rsidR="00FD1CE6" w:rsidRPr="00C27987" w:rsidRDefault="00FD1CE6" w:rsidP="005E4C36">
      <w:pPr>
        <w:ind w:left="90"/>
        <w:rPr>
          <w:color w:val="000000"/>
          <w:sz w:val="22"/>
          <w:szCs w:val="22"/>
        </w:rPr>
      </w:pPr>
    </w:p>
    <w:p w14:paraId="131D7506" w14:textId="77777777" w:rsidR="005E4C36" w:rsidRPr="003017CE" w:rsidRDefault="005E4C36" w:rsidP="005D632C">
      <w:pPr>
        <w:ind w:firstLine="720"/>
        <w:rPr>
          <w:rFonts w:ascii="Leelawadee" w:hAnsi="Leelawadee" w:cs="Leelawadee"/>
          <w:b/>
          <w:color w:val="000000"/>
        </w:rPr>
      </w:pPr>
      <w:r w:rsidRPr="003017CE">
        <w:rPr>
          <w:rFonts w:ascii="Leelawadee" w:hAnsi="Leelawadee" w:cs="Leelawadee"/>
          <w:b/>
          <w:color w:val="000000"/>
        </w:rPr>
        <w:t>Accredited Pursuant to</w:t>
      </w:r>
    </w:p>
    <w:p w14:paraId="6C1F2D3C" w14:textId="77777777" w:rsidR="005E4C36" w:rsidRPr="003017CE" w:rsidRDefault="005E4C36" w:rsidP="005E4C36">
      <w:pPr>
        <w:rPr>
          <w:rFonts w:ascii="Leelawadee" w:hAnsi="Leelawadee" w:cs="Leelawadee"/>
          <w:b/>
          <w:color w:val="000000"/>
        </w:rPr>
      </w:pPr>
      <w:r w:rsidRPr="003017CE">
        <w:rPr>
          <w:rFonts w:ascii="Leelawadee" w:hAnsi="Leelawadee" w:cs="Leelawadee"/>
          <w:b/>
          <w:color w:val="000000"/>
        </w:rPr>
        <w:tab/>
        <w:t xml:space="preserve">CSC Resolution No. </w:t>
      </w:r>
      <w:r w:rsidR="004C4E04" w:rsidRPr="003017CE">
        <w:rPr>
          <w:rFonts w:ascii="Leelawadee" w:hAnsi="Leelawadee" w:cs="Leelawadee"/>
          <w:b/>
          <w:color w:val="000000"/>
          <w:u w:val="single"/>
        </w:rPr>
        <w:t>1303049</w:t>
      </w:r>
    </w:p>
    <w:p w14:paraId="031750A2" w14:textId="77777777" w:rsidR="005E4C36" w:rsidRPr="003017CE" w:rsidRDefault="005E4C36" w:rsidP="005E4C36">
      <w:pPr>
        <w:ind w:left="90"/>
        <w:rPr>
          <w:rFonts w:ascii="Leelawadee" w:hAnsi="Leelawadee" w:cs="Leelawadee"/>
          <w:b/>
          <w:color w:val="000000"/>
          <w:u w:val="single"/>
        </w:rPr>
      </w:pPr>
      <w:r w:rsidRPr="003017CE">
        <w:rPr>
          <w:rFonts w:ascii="Leelawadee" w:hAnsi="Leelawadee" w:cs="Leelawadee"/>
          <w:b/>
          <w:color w:val="000000"/>
        </w:rPr>
        <w:tab/>
        <w:t>dated</w:t>
      </w:r>
      <w:r w:rsidRPr="003017CE">
        <w:rPr>
          <w:rStyle w:val="Style2"/>
          <w:rFonts w:ascii="Leelawadee" w:hAnsi="Leelawadee" w:cs="Leelawadee"/>
          <w:sz w:val="20"/>
        </w:rPr>
        <w:softHyphen/>
      </w:r>
      <w:r w:rsidR="00B503F1">
        <w:rPr>
          <w:rStyle w:val="Style2"/>
          <w:rFonts w:ascii="Leelawadee" w:hAnsi="Leelawadee" w:cs="Leelawadee"/>
          <w:sz w:val="20"/>
        </w:rPr>
        <w:t xml:space="preserve"> </w:t>
      </w:r>
      <w:r w:rsidR="004C4E04" w:rsidRPr="003017CE">
        <w:rPr>
          <w:rStyle w:val="Style2"/>
          <w:rFonts w:ascii="Leelawadee" w:hAnsi="Leelawadee" w:cs="Leelawadee"/>
          <w:sz w:val="20"/>
          <w:u w:val="single"/>
        </w:rPr>
        <w:t>December 13, 2013</w:t>
      </w:r>
    </w:p>
    <w:p w14:paraId="307D17D1" w14:textId="77777777" w:rsidR="005E4C36" w:rsidRDefault="005E4C36" w:rsidP="005E4C36">
      <w:pPr>
        <w:ind w:left="90"/>
        <w:rPr>
          <w:b/>
          <w:color w:val="000000"/>
        </w:rPr>
      </w:pPr>
    </w:p>
    <w:p w14:paraId="4A0772E9" w14:textId="26E257A6" w:rsidR="005E4C36" w:rsidRDefault="00797A20" w:rsidP="005E4C36">
      <w:pPr>
        <w:ind w:left="90"/>
        <w:rPr>
          <w:b/>
          <w:color w:val="000000"/>
        </w:rPr>
      </w:pPr>
      <w:r>
        <w:rPr>
          <w:b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2E350DC2" wp14:editId="2F0D28C8">
                <wp:simplePos x="0" y="0"/>
                <wp:positionH relativeFrom="column">
                  <wp:posOffset>450215</wp:posOffset>
                </wp:positionH>
                <wp:positionV relativeFrom="paragraph">
                  <wp:posOffset>24130</wp:posOffset>
                </wp:positionV>
                <wp:extent cx="1470025" cy="1356995"/>
                <wp:effectExtent l="28575" t="24765" r="25400" b="27940"/>
                <wp:wrapNone/>
                <wp:docPr id="597874522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1356995"/>
                        </a:xfrm>
                        <a:prstGeom prst="star16">
                          <a:avLst>
                            <a:gd name="adj" fmla="val 37500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2700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C45F5" w14:textId="77777777" w:rsidR="00A32711" w:rsidRDefault="00A32711" w:rsidP="005E4C36"/>
                          <w:p w14:paraId="10C4A6DE" w14:textId="77777777" w:rsidR="00A32711" w:rsidRPr="00E44FC0" w:rsidRDefault="00A32711" w:rsidP="005E4C3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34244A0" w14:textId="77777777" w:rsidR="00A32711" w:rsidRPr="00E44FC0" w:rsidRDefault="00A32711" w:rsidP="005E4C36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004F8DE3" w14:textId="77777777" w:rsidR="00A32711" w:rsidRPr="00E44FC0" w:rsidRDefault="00A32711" w:rsidP="005E4C36">
                            <w:pPr>
                              <w:jc w:val="center"/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E44FC0">
                              <w:rPr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DRY SEAL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350DC2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AutoShape 170" o:spid="_x0000_s1044" type="#_x0000_t59" style="position:absolute;left:0;text-align:left;margin-left:35.45pt;margin-top:1.9pt;width:115.75pt;height:106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" o:allowincell="f" fillcolor="#f2f2f2 [3052]" strokecolor="#ddd8c2 [2894]" strokeweight="1pt">
                <v:textbox>
                  <w:txbxContent>
                    <w:p w14:paraId="6C6C45F5" w14:textId="77777777" w:rsidR="00A32711" w:rsidRDefault="00A32711" w:rsidP="005E4C36"/>
                    <w:p w14:paraId="10C4A6DE" w14:textId="77777777" w:rsidR="00A32711" w:rsidRPr="00E44FC0" w:rsidRDefault="00A32711" w:rsidP="005E4C36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634244A0" w14:textId="77777777" w:rsidR="00A32711" w:rsidRPr="00E44FC0" w:rsidRDefault="00A32711" w:rsidP="005E4C36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004F8DE3" w14:textId="77777777" w:rsidR="00A32711" w:rsidRPr="00E44FC0" w:rsidRDefault="00A32711" w:rsidP="005E4C36">
                      <w:pPr>
                        <w:jc w:val="center"/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E44FC0">
                        <w:rPr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DRY SEAL</w:t>
                      </w:r>
                    </w:p>
                  </w:txbxContent>
                </v:textbox>
              </v:shape>
            </w:pict>
          </mc:Fallback>
        </mc:AlternateContent>
      </w:r>
    </w:p>
    <w:p w14:paraId="1AD03827" w14:textId="77777777" w:rsidR="005E4C36" w:rsidRDefault="005E4C36" w:rsidP="000B2324">
      <w:pPr>
        <w:rPr>
          <w:b/>
          <w:color w:val="000000"/>
        </w:rPr>
      </w:pPr>
    </w:p>
    <w:p w14:paraId="4106EC09" w14:textId="77777777" w:rsidR="000B2324" w:rsidRDefault="000B2324" w:rsidP="000B2324">
      <w:pPr>
        <w:rPr>
          <w:b/>
          <w:color w:val="000000"/>
        </w:rPr>
      </w:pPr>
    </w:p>
    <w:p w14:paraId="4199F421" w14:textId="77777777" w:rsidR="005E4C36" w:rsidRDefault="005E4C36" w:rsidP="00B24CFA">
      <w:pPr>
        <w:tabs>
          <w:tab w:val="left" w:pos="5925"/>
        </w:tabs>
        <w:rPr>
          <w:b/>
          <w:color w:val="000000"/>
        </w:rPr>
      </w:pPr>
    </w:p>
    <w:p w14:paraId="4A376E2E" w14:textId="77777777" w:rsidR="005E4C36" w:rsidRDefault="005E4C36" w:rsidP="005E4C36">
      <w:pPr>
        <w:ind w:left="90"/>
        <w:rPr>
          <w:b/>
          <w:color w:val="000000"/>
        </w:rPr>
      </w:pPr>
    </w:p>
    <w:p w14:paraId="4B8AAC88" w14:textId="77777777" w:rsidR="005E4C36" w:rsidRDefault="005E4C36" w:rsidP="005E4C36">
      <w:pPr>
        <w:ind w:left="90"/>
        <w:rPr>
          <w:b/>
          <w:color w:val="000000"/>
        </w:rPr>
      </w:pPr>
    </w:p>
    <w:p w14:paraId="2209C4BC" w14:textId="77777777" w:rsidR="005E4C36" w:rsidRDefault="005E4C36" w:rsidP="005E4C36">
      <w:pPr>
        <w:ind w:left="90"/>
        <w:rPr>
          <w:b/>
          <w:color w:val="000000"/>
        </w:rPr>
      </w:pPr>
    </w:p>
    <w:p w14:paraId="6BCD2647" w14:textId="77777777" w:rsidR="00A41E3C" w:rsidRPr="0072566D" w:rsidRDefault="005E4C36" w:rsidP="006D45C2">
      <w:pPr>
        <w:rPr>
          <w:b/>
          <w:color w:val="00000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 w:rsidR="000B2324">
        <w:rPr>
          <w:i/>
          <w:color w:val="000000"/>
        </w:rPr>
        <w:tab/>
      </w:r>
      <w:r w:rsidR="000B2324">
        <w:rPr>
          <w:i/>
          <w:color w:val="000000"/>
        </w:rPr>
        <w:tab/>
      </w:r>
      <w:r w:rsidR="000B2324">
        <w:rPr>
          <w:i/>
          <w:color w:val="000000"/>
        </w:rPr>
        <w:tab/>
      </w:r>
      <w:r>
        <w:rPr>
          <w:i/>
          <w:color w:val="000000"/>
        </w:rPr>
        <w:t xml:space="preserve"> (Stamp of Date of Release)</w:t>
      </w:r>
    </w:p>
    <w:p w14:paraId="384264A9" w14:textId="77777777" w:rsidR="00B508FA" w:rsidRPr="00A41E3C" w:rsidRDefault="00B508FA">
      <w:pPr>
        <w:rPr>
          <w:color w:val="000000"/>
          <w:sz w:val="10"/>
          <w:szCs w:val="10"/>
        </w:rPr>
      </w:pPr>
    </w:p>
    <w:p w14:paraId="661C6C67" w14:textId="77777777" w:rsidR="00252988" w:rsidRPr="00A41E3C" w:rsidRDefault="00252988" w:rsidP="00A617D7">
      <w:pPr>
        <w:rPr>
          <w:color w:val="000000"/>
          <w:sz w:val="10"/>
          <w:szCs w:val="10"/>
        </w:rPr>
      </w:pPr>
    </w:p>
    <w:p w14:paraId="6B77906B" w14:textId="77777777" w:rsidR="00252988" w:rsidRPr="00A41E3C" w:rsidRDefault="00252988" w:rsidP="00A617D7">
      <w:pPr>
        <w:rPr>
          <w:color w:val="000000"/>
          <w:sz w:val="10"/>
          <w:szCs w:val="10"/>
        </w:rPr>
      </w:pP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  <w:r w:rsidRPr="00A41E3C">
        <w:rPr>
          <w:color w:val="000000"/>
          <w:sz w:val="10"/>
          <w:szCs w:val="10"/>
        </w:rPr>
        <w:tab/>
      </w:r>
    </w:p>
    <w:p w14:paraId="64EC5360" w14:textId="3F6BD6D4" w:rsidR="00252988" w:rsidRPr="00A41E3C" w:rsidRDefault="00797A20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445D9F52" wp14:editId="295866C8">
                <wp:simplePos x="0" y="0"/>
                <wp:positionH relativeFrom="column">
                  <wp:posOffset>-235585</wp:posOffset>
                </wp:positionH>
                <wp:positionV relativeFrom="paragraph">
                  <wp:posOffset>60325</wp:posOffset>
                </wp:positionV>
                <wp:extent cx="7200900" cy="5227320"/>
                <wp:effectExtent l="9525" t="14605" r="9525" b="6350"/>
                <wp:wrapNone/>
                <wp:docPr id="91912403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0" cy="5227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25970" id="Rectangle 3" o:spid="_x0000_s1026" style="position:absolute;margin-left:-18.55pt;margin-top:4.75pt;width:567pt;height:411.6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" fillcolor="#d8d8d8 [2732]" strokecolor="#0d0d0d [3069]" strokeweight="1pt"/>
            </w:pict>
          </mc:Fallback>
        </mc:AlternateContent>
      </w:r>
    </w:p>
    <w:p w14:paraId="5947897A" w14:textId="77777777" w:rsidR="00252988" w:rsidRPr="00A41E3C" w:rsidRDefault="00F713EF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</w:p>
    <w:p w14:paraId="2871F3F9" w14:textId="77777777" w:rsidR="00A41E3C" w:rsidRDefault="00A41E3C" w:rsidP="00A617D7">
      <w:pPr>
        <w:rPr>
          <w:color w:val="000000"/>
          <w:sz w:val="2"/>
          <w:szCs w:val="2"/>
        </w:rPr>
      </w:pPr>
    </w:p>
    <w:p w14:paraId="36A96B74" w14:textId="77777777" w:rsidR="00F713EF" w:rsidRDefault="00F713EF" w:rsidP="00A617D7">
      <w:pPr>
        <w:rPr>
          <w:color w:val="000000"/>
          <w:sz w:val="2"/>
          <w:szCs w:val="2"/>
        </w:rPr>
      </w:pPr>
    </w:p>
    <w:p w14:paraId="1C8C0C5F" w14:textId="77777777" w:rsidR="00F713EF" w:rsidRDefault="00F713EF" w:rsidP="00A617D7">
      <w:pPr>
        <w:rPr>
          <w:color w:val="000000"/>
          <w:sz w:val="2"/>
          <w:szCs w:val="2"/>
        </w:rPr>
      </w:pPr>
    </w:p>
    <w:p w14:paraId="43C35A13" w14:textId="77777777" w:rsidR="00F713EF" w:rsidRDefault="00F713EF" w:rsidP="00A617D7">
      <w:pPr>
        <w:rPr>
          <w:color w:val="000000"/>
          <w:sz w:val="2"/>
          <w:szCs w:val="2"/>
        </w:rPr>
      </w:pPr>
    </w:p>
    <w:p w14:paraId="38636245" w14:textId="77777777" w:rsidR="00F713EF" w:rsidRDefault="00F713EF" w:rsidP="00A617D7">
      <w:pPr>
        <w:rPr>
          <w:color w:val="000000"/>
          <w:sz w:val="2"/>
          <w:szCs w:val="2"/>
        </w:rPr>
      </w:pPr>
    </w:p>
    <w:p w14:paraId="57BDC2F6" w14:textId="77777777" w:rsidR="00F713EF" w:rsidRDefault="00F713EF" w:rsidP="00A617D7">
      <w:pPr>
        <w:rPr>
          <w:color w:val="000000"/>
          <w:sz w:val="2"/>
          <w:szCs w:val="2"/>
        </w:rPr>
      </w:pPr>
    </w:p>
    <w:p w14:paraId="25ED45AA" w14:textId="7B98ACF6" w:rsidR="00F713EF" w:rsidRPr="00F713EF" w:rsidRDefault="00797A20" w:rsidP="00A617D7">
      <w:pPr>
        <w:rPr>
          <w:color w:val="000000"/>
          <w:sz w:val="2"/>
          <w:szCs w:val="2"/>
        </w:rPr>
      </w:pPr>
      <w:r>
        <w:rPr>
          <w:noProof/>
          <w:color w:val="000000"/>
          <w:sz w:val="10"/>
          <w:szCs w:val="10"/>
          <w:lang w:val="en-PH" w:eastAsia="en-PH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56B5F071" wp14:editId="532633A9">
                <wp:simplePos x="0" y="0"/>
                <wp:positionH relativeFrom="column">
                  <wp:posOffset>-89535</wp:posOffset>
                </wp:positionH>
                <wp:positionV relativeFrom="paragraph">
                  <wp:posOffset>-3810</wp:posOffset>
                </wp:positionV>
                <wp:extent cx="6909435" cy="2667000"/>
                <wp:effectExtent l="0" t="0" r="5715" b="0"/>
                <wp:wrapNone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943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B562D" w14:textId="77777777" w:rsidR="00A32711" w:rsidRDefault="00A32711" w:rsidP="007645D7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Certification</w:t>
                            </w:r>
                          </w:p>
                          <w:p w14:paraId="2315A9D2" w14:textId="77777777" w:rsidR="00A32711" w:rsidRPr="003E566E" w:rsidRDefault="00A32711" w:rsidP="008C1E2D">
                            <w:pPr>
                              <w:ind w:left="90"/>
                              <w:jc w:val="both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120B1B3" w14:textId="77777777" w:rsidR="00A32711" w:rsidRPr="00433C42" w:rsidRDefault="00A32711" w:rsidP="0069499E">
                            <w:pPr>
                              <w:spacing w:line="360" w:lineRule="auto"/>
                              <w:ind w:left="36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2E4DD80A" w14:textId="77777777" w:rsidR="00A32711" w:rsidRPr="005F262D" w:rsidRDefault="00433C42" w:rsidP="0069499E">
                            <w:pPr>
                              <w:spacing w:line="360" w:lineRule="auto"/>
                              <w:ind w:left="360"/>
                              <w:jc w:val="both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7B65B5B5" w14:textId="77777777" w:rsidR="00A32711" w:rsidRPr="006866C3" w:rsidRDefault="00A32711" w:rsidP="006866C3">
                            <w:pPr>
                              <w:spacing w:line="360" w:lineRule="auto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7F8E08C" w14:textId="77777777" w:rsidR="00A32711" w:rsidRPr="005F262D" w:rsidRDefault="00A32711" w:rsidP="008B7D26">
                            <w:pPr>
                              <w:ind w:right="390"/>
                              <w:jc w:val="both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1CB196C" w14:textId="77777777" w:rsidR="00A32711" w:rsidRPr="005F262D" w:rsidRDefault="00A32711" w:rsidP="00A617D7">
                            <w:pPr>
                              <w:ind w:left="360" w:right="390"/>
                              <w:jc w:val="both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79B37C7" w14:textId="77777777" w:rsidR="00A32711" w:rsidRPr="005F262D" w:rsidRDefault="00A32711" w:rsidP="00A617D7">
                            <w:pPr>
                              <w:ind w:left="360" w:right="390"/>
                              <w:jc w:val="both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8B7845E" w14:textId="77777777" w:rsidR="00A32711" w:rsidRPr="005F262D" w:rsidRDefault="00A32711" w:rsidP="00A617D7">
                            <w:pPr>
                              <w:ind w:left="360" w:right="390"/>
                              <w:jc w:val="both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35DD107" w14:textId="77777777" w:rsidR="00A32711" w:rsidRPr="005F262D" w:rsidRDefault="00A32711" w:rsidP="00A617D7">
                            <w:pPr>
                              <w:ind w:left="360" w:right="390"/>
                              <w:jc w:val="both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128F34C" w14:textId="77777777" w:rsidR="00A32711" w:rsidRPr="005F262D" w:rsidRDefault="00A32711" w:rsidP="00295876">
                            <w:pPr>
                              <w:ind w:right="390"/>
                              <w:jc w:val="both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B0AB141" w14:textId="77777777" w:rsidR="00A32711" w:rsidRPr="005F262D" w:rsidRDefault="00A32711" w:rsidP="00A617D7">
                            <w:pPr>
                              <w:ind w:left="360" w:right="390"/>
                              <w:jc w:val="both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743EF42F" w14:textId="77777777" w:rsidR="00B41455" w:rsidRPr="000204C6" w:rsidRDefault="00B41455" w:rsidP="00B41455">
                            <w:pPr>
                              <w:ind w:left="360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="0077228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9D652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BRIAN A. CAMHIT</w:t>
                            </w:r>
                          </w:p>
                          <w:p w14:paraId="2E2AACA8" w14:textId="77777777" w:rsidR="00B41455" w:rsidRPr="00790E7D" w:rsidRDefault="00B41455" w:rsidP="00B41455">
                            <w:pPr>
                              <w:ind w:left="360"/>
                              <w:rPr>
                                <w:b/>
                                <w:color w:val="000000"/>
                              </w:rPr>
                            </w:pP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="008E07B9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  <w:r w:rsidR="009D6529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Pr="00790E7D">
                              <w:rPr>
                                <w:b/>
                                <w:color w:val="000000"/>
                              </w:rPr>
                              <w:t>Provinci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al Human Resource Management and</w:t>
                            </w:r>
                            <w:r w:rsidRPr="00790E7D">
                              <w:rPr>
                                <w:b/>
                                <w:color w:val="000000"/>
                              </w:rPr>
                              <w:t xml:space="preserve"> Development Officer</w:t>
                            </w:r>
                          </w:p>
                          <w:p w14:paraId="362E6CFE" w14:textId="77777777" w:rsidR="00A32711" w:rsidRDefault="00A32711" w:rsidP="00A617D7">
                            <w:pPr>
                              <w:ind w:left="36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E181C73" w14:textId="77777777" w:rsidR="00A32711" w:rsidRDefault="00A32711" w:rsidP="00A617D7">
                            <w:pPr>
                              <w:ind w:left="36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6E0828E3" w14:textId="77777777" w:rsidR="00A32711" w:rsidRDefault="00A32711" w:rsidP="00A617D7">
                            <w:pPr>
                              <w:ind w:left="36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A1586BF" w14:textId="77777777" w:rsidR="00A32711" w:rsidRDefault="00A32711" w:rsidP="00A617D7">
                            <w:pPr>
                              <w:ind w:left="36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6DF3803" w14:textId="77777777" w:rsidR="00A32711" w:rsidRDefault="00A32711" w:rsidP="00A617D7">
                            <w:pPr>
                              <w:ind w:left="36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C7490C6" w14:textId="77777777" w:rsidR="00A32711" w:rsidRDefault="00A32711" w:rsidP="00A617D7">
                            <w:pPr>
                              <w:ind w:left="36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And D</w:t>
                            </w:r>
                          </w:p>
                          <w:p w14:paraId="0EE2D2ED" w14:textId="77777777" w:rsidR="00A32711" w:rsidRPr="00155140" w:rsidRDefault="00A32711" w:rsidP="008B7D26">
                            <w:pPr>
                              <w:spacing w:line="360" w:lineRule="auto"/>
                              <w:ind w:left="36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EC27D27" w14:textId="77777777" w:rsidR="00A32711" w:rsidRPr="00155140" w:rsidRDefault="00A32711">
                            <w:pPr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55140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6481DB4" w14:textId="77777777" w:rsidR="00A32711" w:rsidRDefault="00A32711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47A868BE" w14:textId="77777777" w:rsidR="00A32711" w:rsidRDefault="00A32711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22C71FA9" w14:textId="77777777" w:rsidR="00A32711" w:rsidRDefault="00A32711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4C1659AE" w14:textId="77777777" w:rsidR="00A32711" w:rsidRDefault="00A32711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5F071" id="Rectangle 16" o:spid="_x0000_s1045" style="position:absolute;margin-left:-7.05pt;margin-top:-.3pt;width:544.05pt;height:210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">
                <v:textbox inset="1pt,1pt,1pt,1pt">
                  <w:txbxContent>
                    <w:p w14:paraId="17AB562D" w14:textId="77777777" w:rsidR="00A32711" w:rsidRDefault="00A32711" w:rsidP="007645D7">
                      <w:pPr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Certification</w:t>
                      </w:r>
                    </w:p>
                    <w:p w14:paraId="2315A9D2" w14:textId="77777777" w:rsidR="00A32711" w:rsidRPr="003E566E" w:rsidRDefault="00A32711" w:rsidP="008C1E2D">
                      <w:pPr>
                        <w:ind w:left="90"/>
                        <w:jc w:val="both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1120B1B3" w14:textId="77777777" w:rsidR="00A32711" w:rsidRPr="00433C42" w:rsidRDefault="00A32711" w:rsidP="0069499E">
                      <w:pPr>
                        <w:spacing w:line="360" w:lineRule="auto"/>
                        <w:ind w:left="36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2E4DD80A" w14:textId="77777777" w:rsidR="00A32711" w:rsidRPr="005F262D" w:rsidRDefault="00433C42" w:rsidP="0069499E">
                      <w:pPr>
                        <w:spacing w:line="360" w:lineRule="auto"/>
                        <w:ind w:left="360"/>
                        <w:jc w:val="both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7B65B5B5" w14:textId="77777777" w:rsidR="00A32711" w:rsidRPr="006866C3" w:rsidRDefault="00A32711" w:rsidP="006866C3">
                      <w:pPr>
                        <w:spacing w:line="360" w:lineRule="auto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07F8E08C" w14:textId="77777777" w:rsidR="00A32711" w:rsidRPr="005F262D" w:rsidRDefault="00A32711" w:rsidP="008B7D26">
                      <w:pPr>
                        <w:ind w:right="390"/>
                        <w:jc w:val="both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71CB196C" w14:textId="77777777" w:rsidR="00A32711" w:rsidRPr="005F262D" w:rsidRDefault="00A32711" w:rsidP="00A617D7">
                      <w:pPr>
                        <w:ind w:left="360" w:right="390"/>
                        <w:jc w:val="both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179B37C7" w14:textId="77777777" w:rsidR="00A32711" w:rsidRPr="005F262D" w:rsidRDefault="00A32711" w:rsidP="00A617D7">
                      <w:pPr>
                        <w:ind w:left="360" w:right="390"/>
                        <w:jc w:val="both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38B7845E" w14:textId="77777777" w:rsidR="00A32711" w:rsidRPr="005F262D" w:rsidRDefault="00A32711" w:rsidP="00A617D7">
                      <w:pPr>
                        <w:ind w:left="360" w:right="390"/>
                        <w:jc w:val="both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735DD107" w14:textId="77777777" w:rsidR="00A32711" w:rsidRPr="005F262D" w:rsidRDefault="00A32711" w:rsidP="00A617D7">
                      <w:pPr>
                        <w:ind w:left="360" w:right="390"/>
                        <w:jc w:val="both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7128F34C" w14:textId="77777777" w:rsidR="00A32711" w:rsidRPr="005F262D" w:rsidRDefault="00A32711" w:rsidP="00295876">
                      <w:pPr>
                        <w:ind w:right="390"/>
                        <w:jc w:val="both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4B0AB141" w14:textId="77777777" w:rsidR="00A32711" w:rsidRPr="005F262D" w:rsidRDefault="00A32711" w:rsidP="00A617D7">
                      <w:pPr>
                        <w:ind w:left="360" w:right="390"/>
                        <w:jc w:val="both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</w:p>
                    <w:p w14:paraId="743EF42F" w14:textId="77777777" w:rsidR="00B41455" w:rsidRPr="000204C6" w:rsidRDefault="00B41455" w:rsidP="00B41455">
                      <w:pPr>
                        <w:ind w:left="360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="0077228E">
                        <w:rPr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 w:rsidR="009D6529">
                        <w:rPr>
                          <w:b/>
                          <w:color w:val="000000"/>
                          <w:sz w:val="24"/>
                          <w:szCs w:val="24"/>
                        </w:rPr>
                        <w:t>BRIAN A. CAMHIT</w:t>
                      </w:r>
                    </w:p>
                    <w:p w14:paraId="2E2AACA8" w14:textId="77777777" w:rsidR="00B41455" w:rsidRPr="00790E7D" w:rsidRDefault="00B41455" w:rsidP="00B41455">
                      <w:pPr>
                        <w:ind w:left="360"/>
                        <w:rPr>
                          <w:b/>
                          <w:color w:val="000000"/>
                        </w:rPr>
                      </w:pP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="008E07B9">
                        <w:rPr>
                          <w:color w:val="000000"/>
                          <w:sz w:val="22"/>
                          <w:szCs w:val="22"/>
                        </w:rPr>
                        <w:tab/>
                        <w:t xml:space="preserve">        </w:t>
                      </w:r>
                      <w:r w:rsidR="009D6529">
                        <w:rPr>
                          <w:b/>
                          <w:color w:val="000000"/>
                        </w:rPr>
                        <w:tab/>
                      </w:r>
                      <w:r w:rsidRPr="00790E7D">
                        <w:rPr>
                          <w:b/>
                          <w:color w:val="000000"/>
                        </w:rPr>
                        <w:t>Provinci</w:t>
                      </w:r>
                      <w:r>
                        <w:rPr>
                          <w:b/>
                          <w:color w:val="000000"/>
                        </w:rPr>
                        <w:t>al Human Resource Management and</w:t>
                      </w:r>
                      <w:r w:rsidRPr="00790E7D">
                        <w:rPr>
                          <w:b/>
                          <w:color w:val="000000"/>
                        </w:rPr>
                        <w:t xml:space="preserve"> Development Officer</w:t>
                      </w:r>
                    </w:p>
                    <w:p w14:paraId="362E6CFE" w14:textId="77777777" w:rsidR="00A32711" w:rsidRDefault="00A32711" w:rsidP="00A617D7">
                      <w:pPr>
                        <w:ind w:left="360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2E181C73" w14:textId="77777777" w:rsidR="00A32711" w:rsidRDefault="00A32711" w:rsidP="00A617D7">
                      <w:pPr>
                        <w:ind w:left="360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6E0828E3" w14:textId="77777777" w:rsidR="00A32711" w:rsidRDefault="00A32711" w:rsidP="00A617D7">
                      <w:pPr>
                        <w:ind w:left="360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4A1586BF" w14:textId="77777777" w:rsidR="00A32711" w:rsidRDefault="00A32711" w:rsidP="00A617D7">
                      <w:pPr>
                        <w:ind w:left="360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36DF3803" w14:textId="77777777" w:rsidR="00A32711" w:rsidRDefault="00A32711" w:rsidP="00A617D7">
                      <w:pPr>
                        <w:ind w:left="360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2C7490C6" w14:textId="77777777" w:rsidR="00A32711" w:rsidRDefault="00A32711" w:rsidP="00A617D7">
                      <w:pPr>
                        <w:ind w:left="36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And D</w:t>
                      </w:r>
                    </w:p>
                    <w:p w14:paraId="0EE2D2ED" w14:textId="77777777" w:rsidR="00A32711" w:rsidRPr="00155140" w:rsidRDefault="00A32711" w:rsidP="008B7D26">
                      <w:pPr>
                        <w:spacing w:line="360" w:lineRule="auto"/>
                        <w:ind w:left="36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2EC27D27" w14:textId="77777777" w:rsidR="00A32711" w:rsidRPr="00155140" w:rsidRDefault="00A32711">
                      <w:pPr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55140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76481DB4" w14:textId="77777777" w:rsidR="00A32711" w:rsidRDefault="00A32711">
                      <w:pPr>
                        <w:jc w:val="both"/>
                        <w:rPr>
                          <w:color w:val="000000"/>
                        </w:rPr>
                      </w:pPr>
                    </w:p>
                    <w:p w14:paraId="47A868BE" w14:textId="77777777" w:rsidR="00A32711" w:rsidRDefault="00A32711">
                      <w:pPr>
                        <w:jc w:val="both"/>
                        <w:rPr>
                          <w:color w:val="000000"/>
                        </w:rPr>
                      </w:pPr>
                    </w:p>
                    <w:p w14:paraId="22C71FA9" w14:textId="77777777" w:rsidR="00A32711" w:rsidRDefault="00A32711">
                      <w:pPr>
                        <w:jc w:val="both"/>
                        <w:rPr>
                          <w:color w:val="000000"/>
                        </w:rPr>
                      </w:pPr>
                    </w:p>
                    <w:p w14:paraId="4C1659AE" w14:textId="77777777" w:rsidR="00A32711" w:rsidRDefault="00A32711">
                      <w:pPr>
                        <w:jc w:val="both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964C9F" w14:textId="77777777" w:rsidR="00252988" w:rsidRPr="00A41E3C" w:rsidRDefault="00B37F1C" w:rsidP="00A617D7">
      <w:pPr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CD6DAB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  <w:r w:rsidR="00A41E3C" w:rsidRPr="00A41E3C">
        <w:rPr>
          <w:color w:val="000000"/>
          <w:sz w:val="10"/>
          <w:szCs w:val="10"/>
        </w:rPr>
        <w:tab/>
      </w:r>
    </w:p>
    <w:p w14:paraId="13063CA4" w14:textId="77777777" w:rsidR="00A41E3C" w:rsidRPr="00A41E3C" w:rsidRDefault="00A41E3C" w:rsidP="00A617D7">
      <w:pPr>
        <w:rPr>
          <w:color w:val="000000"/>
          <w:sz w:val="10"/>
          <w:szCs w:val="10"/>
        </w:rPr>
      </w:pPr>
    </w:p>
    <w:p w14:paraId="715120FD" w14:textId="77777777" w:rsidR="00252988" w:rsidRPr="00A41E3C" w:rsidRDefault="00252988" w:rsidP="00A617D7">
      <w:pPr>
        <w:rPr>
          <w:color w:val="000000"/>
          <w:sz w:val="10"/>
          <w:szCs w:val="10"/>
        </w:rPr>
      </w:pPr>
    </w:p>
    <w:p w14:paraId="506B79B4" w14:textId="77777777" w:rsidR="00252988" w:rsidRPr="00A41E3C" w:rsidRDefault="00252988" w:rsidP="00A617D7">
      <w:pPr>
        <w:rPr>
          <w:color w:val="000000"/>
          <w:sz w:val="10"/>
          <w:szCs w:val="10"/>
        </w:rPr>
      </w:pPr>
    </w:p>
    <w:p w14:paraId="4628C888" w14:textId="77777777" w:rsidR="00433C42" w:rsidRDefault="00433C42" w:rsidP="00433C42">
      <w:pP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</w:t>
      </w:r>
      <w:r w:rsidRPr="00433C42">
        <w:rPr>
          <w:color w:val="000000"/>
          <w:sz w:val="24"/>
          <w:szCs w:val="24"/>
        </w:rPr>
        <w:t xml:space="preserve">This is to certify that all requirements and supporting papers pursuant to </w:t>
      </w:r>
      <w:r w:rsidRPr="00433C42">
        <w:rPr>
          <w:b/>
          <w:color w:val="000000"/>
          <w:sz w:val="24"/>
          <w:szCs w:val="24"/>
        </w:rPr>
        <w:t>CSC MC No. 24, s. 2017</w:t>
      </w:r>
      <w:r w:rsidRPr="00433C42">
        <w:rPr>
          <w:color w:val="000000"/>
          <w:sz w:val="24"/>
          <w:szCs w:val="24"/>
        </w:rPr>
        <w:t>,</w:t>
      </w:r>
    </w:p>
    <w:p w14:paraId="25A1D097" w14:textId="77777777" w:rsidR="00252988" w:rsidRPr="00433C42" w:rsidRDefault="006866C3" w:rsidP="00433C42">
      <w:pPr>
        <w:spacing w:after="120"/>
        <w:rPr>
          <w:color w:val="000000"/>
          <w:sz w:val="10"/>
          <w:szCs w:val="10"/>
        </w:rPr>
      </w:pPr>
      <w:r>
        <w:rPr>
          <w:b/>
          <w:color w:val="000000"/>
          <w:sz w:val="24"/>
          <w:szCs w:val="24"/>
        </w:rPr>
        <w:t xml:space="preserve">     </w:t>
      </w:r>
      <w:r w:rsidR="00433C42">
        <w:rPr>
          <w:b/>
          <w:color w:val="000000"/>
          <w:sz w:val="24"/>
          <w:szCs w:val="24"/>
        </w:rPr>
        <w:t>as amended</w:t>
      </w:r>
      <w:r w:rsidR="00433C42">
        <w:rPr>
          <w:color w:val="000000"/>
          <w:sz w:val="24"/>
          <w:szCs w:val="24"/>
        </w:rPr>
        <w:t>, have been complied with, reviewed and found to be in order.</w:t>
      </w:r>
    </w:p>
    <w:p w14:paraId="4BCBF9C3" w14:textId="14AD3B0B" w:rsidR="00A41E3C" w:rsidRDefault="00797A20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sz w:val="10"/>
          <w:szCs w:val="10"/>
          <w:lang w:val="en-PH" w:eastAsia="en-PH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1CD60F39" wp14:editId="515067DC">
                <wp:simplePos x="0" y="0"/>
                <wp:positionH relativeFrom="column">
                  <wp:posOffset>2220595</wp:posOffset>
                </wp:positionH>
                <wp:positionV relativeFrom="paragraph">
                  <wp:posOffset>71120</wp:posOffset>
                </wp:positionV>
                <wp:extent cx="2289810" cy="241935"/>
                <wp:effectExtent l="0" t="0" r="0" b="0"/>
                <wp:wrapNone/>
                <wp:docPr id="1287943638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876E4" w14:textId="77777777" w:rsidR="009A56C0" w:rsidRPr="00C753E7" w:rsidRDefault="009A56C0" w:rsidP="009A56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en-PH"/>
                              </w:rPr>
                            </w:pPr>
                            <w:r w:rsidRPr="00C753E7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en-PH"/>
                              </w:rPr>
                              <w:t>CSC Bulletin of Vacant Positions</w:t>
                            </w:r>
                          </w:p>
                          <w:p w14:paraId="4B05FFBD" w14:textId="77777777" w:rsidR="00A32711" w:rsidRPr="009A56C0" w:rsidRDefault="00A32711" w:rsidP="009A56C0">
                            <w:pPr>
                              <w:rPr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60F39" id="Text Box 165" o:spid="_x0000_s1046" type="#_x0000_t202" style="position:absolute;margin-left:174.85pt;margin-top:5.6pt;width:180.3pt;height:19.0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" o:allowincell="f" filled="f" fillcolor="silver" stroked="f" strokeweight="1pt">
                <v:textbox>
                  <w:txbxContent>
                    <w:p w14:paraId="644876E4" w14:textId="77777777" w:rsidR="009A56C0" w:rsidRPr="00C753E7" w:rsidRDefault="009A56C0" w:rsidP="009A56C0">
                      <w:pPr>
                        <w:jc w:val="center"/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en-PH"/>
                        </w:rPr>
                      </w:pPr>
                      <w:r w:rsidRPr="00C753E7"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en-PH"/>
                        </w:rPr>
                        <w:t>CSC Bulletin of Vacant Positions</w:t>
                      </w:r>
                    </w:p>
                    <w:p w14:paraId="4B05FFBD" w14:textId="77777777" w:rsidR="00A32711" w:rsidRPr="009A56C0" w:rsidRDefault="00A32711" w:rsidP="009A56C0">
                      <w:pPr>
                        <w:rPr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397D90" w14:textId="7BAFF4AA" w:rsidR="00A41E3C" w:rsidRDefault="00797A20" w:rsidP="006125E4">
      <w:pPr>
        <w:rPr>
          <w:rStyle w:val="Style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5B12ADF6" wp14:editId="10753647">
                <wp:simplePos x="0" y="0"/>
                <wp:positionH relativeFrom="column">
                  <wp:posOffset>4639945</wp:posOffset>
                </wp:positionH>
                <wp:positionV relativeFrom="paragraph">
                  <wp:posOffset>32385</wp:posOffset>
                </wp:positionV>
                <wp:extent cx="1064895" cy="241935"/>
                <wp:effectExtent l="0" t="4445" r="3175" b="1270"/>
                <wp:wrapSquare wrapText="bothSides"/>
                <wp:docPr id="89649904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941B7" w14:textId="77777777" w:rsidR="009A56C0" w:rsidRPr="005B42EE" w:rsidRDefault="00673A52" w:rsidP="009A56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March 14</w:t>
                            </w:r>
                            <w:r w:rsidR="007721B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, 2024</w:t>
                            </w:r>
                          </w:p>
                          <w:p w14:paraId="3CFACF9D" w14:textId="77777777" w:rsidR="00A32711" w:rsidRPr="009A56C0" w:rsidRDefault="00A32711" w:rsidP="009A56C0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ADF6" id="Text Box 112" o:spid="_x0000_s1047" type="#_x0000_t202" style="position:absolute;margin-left:365.35pt;margin-top:2.55pt;width:83.85pt;height:19.0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" filled="f" stroked="f">
                <v:textbox>
                  <w:txbxContent>
                    <w:p w14:paraId="2D1941B7" w14:textId="77777777" w:rsidR="009A56C0" w:rsidRPr="005B42EE" w:rsidRDefault="00673A52" w:rsidP="009A56C0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March 14</w:t>
                      </w:r>
                      <w:r w:rsidR="007721B6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, 2024</w:t>
                      </w:r>
                    </w:p>
                    <w:p w14:paraId="3CFACF9D" w14:textId="77777777" w:rsidR="00A32711" w:rsidRPr="009A56C0" w:rsidRDefault="00A32711" w:rsidP="009A56C0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76A88F4E" wp14:editId="0CE845BA">
                <wp:simplePos x="0" y="0"/>
                <wp:positionH relativeFrom="column">
                  <wp:posOffset>5704840</wp:posOffset>
                </wp:positionH>
                <wp:positionV relativeFrom="paragraph">
                  <wp:posOffset>32385</wp:posOffset>
                </wp:positionV>
                <wp:extent cx="1050925" cy="241935"/>
                <wp:effectExtent l="0" t="4445" r="0" b="1270"/>
                <wp:wrapSquare wrapText="bothSides"/>
                <wp:docPr id="681309440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9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BC903" w14:textId="77777777" w:rsidR="009A56C0" w:rsidRPr="009A4C67" w:rsidRDefault="00673A52" w:rsidP="009A56C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 xml:space="preserve"> April 1</w:t>
                            </w:r>
                            <w:r w:rsidR="007721B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, 2024</w:t>
                            </w:r>
                          </w:p>
                          <w:p w14:paraId="59DB5706" w14:textId="77777777" w:rsidR="00A32711" w:rsidRPr="009A4C67" w:rsidRDefault="00A32711" w:rsidP="00BD3C94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8F4E" id="Text Box 113" o:spid="_x0000_s1048" type="#_x0000_t202" style="position:absolute;margin-left:449.2pt;margin-top:2.55pt;width:82.75pt;height:19.0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" filled="f" stroked="f">
                <v:textbox>
                  <w:txbxContent>
                    <w:p w14:paraId="5A7BC903" w14:textId="77777777" w:rsidR="009A56C0" w:rsidRPr="009A4C67" w:rsidRDefault="00673A52" w:rsidP="009A56C0">
                      <w:pPr>
                        <w:jc w:val="both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 xml:space="preserve"> April 1</w:t>
                      </w:r>
                      <w:r w:rsidR="007721B6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, 2024</w:t>
                      </w:r>
                    </w:p>
                    <w:p w14:paraId="59DB5706" w14:textId="77777777" w:rsidR="00A32711" w:rsidRPr="009A4C67" w:rsidRDefault="00A32711" w:rsidP="00BD3C94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color w:val="000000"/>
          <w:sz w:val="10"/>
          <w:szCs w:val="10"/>
          <w:lang w:val="en-PH" w:eastAsia="en-PH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3B8E947A" wp14:editId="716F7BF7">
                <wp:simplePos x="0" y="0"/>
                <wp:positionH relativeFrom="column">
                  <wp:posOffset>-18415</wp:posOffset>
                </wp:positionH>
                <wp:positionV relativeFrom="paragraph">
                  <wp:posOffset>32385</wp:posOffset>
                </wp:positionV>
                <wp:extent cx="6812915" cy="1140460"/>
                <wp:effectExtent l="0" t="0" r="6985" b="2540"/>
                <wp:wrapNone/>
                <wp:docPr id="1451970505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915" cy="1140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AB74E" w14:textId="77777777" w:rsidR="00A32711" w:rsidRDefault="00433C42" w:rsidP="00CD6DAB">
                            <w:pPr>
                              <w:spacing w:line="360" w:lineRule="auto"/>
                              <w:ind w:left="360" w:firstLine="360"/>
                              <w:rPr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32711" w:rsidRPr="00155140">
                              <w:rPr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r w:rsidR="00A32711">
                              <w:rPr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  <w:r w:rsidR="00A32711" w:rsidRPr="00155140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position was published at </w:t>
                            </w:r>
                            <w:r w:rsidR="00A32711">
                              <w:rPr>
                                <w:rFonts w:ascii="Arial Narrow" w:hAnsi="Arial Narrow"/>
                                <w:color w:val="000000"/>
                                <w:sz w:val="24"/>
                                <w:szCs w:val="24"/>
                              </w:rPr>
                              <w:t xml:space="preserve">_____________________________ </w:t>
                            </w:r>
                            <w:r w:rsidR="00A32711">
                              <w:rPr>
                                <w:color w:val="000000"/>
                                <w:sz w:val="24"/>
                                <w:szCs w:val="24"/>
                              </w:rPr>
                              <w:t>from ___________ to __________</w:t>
                            </w:r>
                          </w:p>
                          <w:p w14:paraId="7EE71308" w14:textId="77777777" w:rsidR="00A32711" w:rsidRDefault="00A32711" w:rsidP="00721F37">
                            <w:pPr>
                              <w:spacing w:line="360" w:lineRule="auto"/>
                              <w:ind w:left="36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and posted in _______________________________________ from</w:t>
                            </w:r>
                            <w:r w:rsidR="00F235A6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____________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to</w:t>
                            </w:r>
                            <w:r w:rsidR="0020133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35A6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__________ in consonance with RA No. 7041. The assessment by the Personnel Selection Board (PSB) started on </w:t>
                            </w:r>
                          </w:p>
                          <w:p w14:paraId="01D22919" w14:textId="77777777" w:rsidR="00A32711" w:rsidRPr="008B7D26" w:rsidRDefault="006B6B64" w:rsidP="00F93D8E">
                            <w:pPr>
                              <w:ind w:firstLine="420"/>
                            </w:pPr>
                            <w:r>
                              <w:t>__________</w:t>
                            </w:r>
                            <w:r w:rsidR="00A32711">
                              <w:t>___________ .</w:t>
                            </w:r>
                            <w:r w:rsidR="009E033E" w:rsidRPr="009E033E">
                              <w:t xml:space="preserve"> </w:t>
                            </w:r>
                          </w:p>
                          <w:p w14:paraId="767F5C0D" w14:textId="77777777" w:rsidR="00A32711" w:rsidRPr="00252988" w:rsidRDefault="00A32711" w:rsidP="0025298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947A" id="Text Box 151" o:spid="_x0000_s1049" type="#_x0000_t202" style="position:absolute;margin-left:-1.45pt;margin-top:2.55pt;width:536.45pt;height:89.8pt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" strokecolor="white">
                <v:textbox inset="0,0,0,0">
                  <w:txbxContent>
                    <w:p w14:paraId="5FCAB74E" w14:textId="77777777" w:rsidR="00A32711" w:rsidRDefault="00433C42" w:rsidP="00CD6DAB">
                      <w:pPr>
                        <w:spacing w:line="360" w:lineRule="auto"/>
                        <w:ind w:left="360" w:firstLine="360"/>
                        <w:rPr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A32711" w:rsidRPr="00155140">
                        <w:rPr>
                          <w:color w:val="000000"/>
                          <w:sz w:val="24"/>
                          <w:szCs w:val="24"/>
                        </w:rPr>
                        <w:t>Th</w:t>
                      </w:r>
                      <w:r w:rsidR="00A32711">
                        <w:rPr>
                          <w:color w:val="000000"/>
                          <w:sz w:val="24"/>
                          <w:szCs w:val="24"/>
                        </w:rPr>
                        <w:t>e</w:t>
                      </w:r>
                      <w:r w:rsidR="00A32711" w:rsidRPr="00155140">
                        <w:rPr>
                          <w:color w:val="000000"/>
                          <w:sz w:val="24"/>
                          <w:szCs w:val="24"/>
                        </w:rPr>
                        <w:t xml:space="preserve"> position was published at </w:t>
                      </w:r>
                      <w:r w:rsidR="00A32711">
                        <w:rPr>
                          <w:rFonts w:ascii="Arial Narrow" w:hAnsi="Arial Narrow"/>
                          <w:color w:val="000000"/>
                          <w:sz w:val="24"/>
                          <w:szCs w:val="24"/>
                        </w:rPr>
                        <w:t xml:space="preserve">_____________________________ </w:t>
                      </w:r>
                      <w:r w:rsidR="00A32711">
                        <w:rPr>
                          <w:color w:val="000000"/>
                          <w:sz w:val="24"/>
                          <w:szCs w:val="24"/>
                        </w:rPr>
                        <w:t>from ___________ to __________</w:t>
                      </w:r>
                    </w:p>
                    <w:p w14:paraId="7EE71308" w14:textId="77777777" w:rsidR="00A32711" w:rsidRDefault="00A32711" w:rsidP="00721F37">
                      <w:pPr>
                        <w:spacing w:line="360" w:lineRule="auto"/>
                        <w:ind w:left="36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and posted in _______________________________________ from</w:t>
                      </w:r>
                      <w:r w:rsidR="00F235A6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____________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24"/>
                        </w:rPr>
                        <w:t>to</w:t>
                      </w:r>
                      <w:r w:rsidR="00201337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235A6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_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__________ in consonance with RA No. 7041. The assessment by the Personnel Selection Board (PSB) started on </w:t>
                      </w:r>
                    </w:p>
                    <w:p w14:paraId="01D22919" w14:textId="77777777" w:rsidR="00A32711" w:rsidRPr="008B7D26" w:rsidRDefault="006B6B64" w:rsidP="00F93D8E">
                      <w:pPr>
                        <w:ind w:firstLine="420"/>
                      </w:pPr>
                      <w:r>
                        <w:t>__________</w:t>
                      </w:r>
                      <w:r w:rsidR="00A32711">
                        <w:t>___________ .</w:t>
                      </w:r>
                      <w:r w:rsidR="009E033E" w:rsidRPr="009E033E">
                        <w:t xml:space="preserve"> </w:t>
                      </w:r>
                    </w:p>
                    <w:p w14:paraId="767F5C0D" w14:textId="77777777" w:rsidR="00A32711" w:rsidRPr="00252988" w:rsidRDefault="00A32711" w:rsidP="00252988"/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10"/>
          <w:szCs w:val="10"/>
          <w:lang w:val="en-PH" w:eastAsia="en-PH"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 wp14:anchorId="67E2F0F2" wp14:editId="5C22F25C">
                <wp:simplePos x="0" y="0"/>
                <wp:positionH relativeFrom="column">
                  <wp:posOffset>313690</wp:posOffset>
                </wp:positionH>
                <wp:positionV relativeFrom="paragraph">
                  <wp:posOffset>147955</wp:posOffset>
                </wp:positionV>
                <wp:extent cx="367030" cy="285115"/>
                <wp:effectExtent l="0" t="0" r="0" b="4445"/>
                <wp:wrapNone/>
                <wp:docPr id="61683005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6C7AB" w14:textId="77777777" w:rsidR="00A32711" w:rsidRDefault="00A32711" w:rsidP="000B545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 w14:paraId="4B46CDBA" w14:textId="77777777" w:rsidR="006866C3" w:rsidRPr="00BE6EC1" w:rsidRDefault="006866C3" w:rsidP="000B545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2F0F2" id="Text Box 114" o:spid="_x0000_s1050" type="#_x0000_t202" style="position:absolute;margin-left:24.7pt;margin-top:11.65pt;width:28.9pt;height:22.4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" o:allowincell="f" filled="f" fillcolor="silver" stroked="f" strokeweight="1pt">
                <v:textbox>
                  <w:txbxContent>
                    <w:p w14:paraId="5AA6C7AB" w14:textId="77777777" w:rsidR="00A32711" w:rsidRDefault="00A32711" w:rsidP="000B545C">
                      <w:pPr>
                        <w:jc w:val="center"/>
                        <w:rPr>
                          <w:sz w:val="24"/>
                          <w:szCs w:val="24"/>
                          <w:lang w:val="en-PH"/>
                        </w:rPr>
                      </w:pPr>
                    </w:p>
                    <w:p w14:paraId="4B46CDBA" w14:textId="77777777" w:rsidR="006866C3" w:rsidRPr="00BE6EC1" w:rsidRDefault="006866C3" w:rsidP="000B545C">
                      <w:pPr>
                        <w:jc w:val="center"/>
                        <w:rPr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92E158" w14:textId="7407BBD2" w:rsidR="006125E4" w:rsidRDefault="00797A20" w:rsidP="006125E4">
      <w:pPr>
        <w:rPr>
          <w:rStyle w:val="Style8"/>
        </w:rPr>
      </w:pPr>
      <w:r>
        <w:rPr>
          <w:b/>
          <w:noProof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 wp14:anchorId="084271F2" wp14:editId="5BE179BA">
                <wp:simplePos x="0" y="0"/>
                <wp:positionH relativeFrom="column">
                  <wp:posOffset>4285615</wp:posOffset>
                </wp:positionH>
                <wp:positionV relativeFrom="paragraph">
                  <wp:posOffset>113665</wp:posOffset>
                </wp:positionV>
                <wp:extent cx="1166495" cy="245110"/>
                <wp:effectExtent l="0" t="0" r="0" b="3810"/>
                <wp:wrapNone/>
                <wp:docPr id="301233573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7353B" w14:textId="77777777" w:rsidR="002E05A7" w:rsidRPr="005B42EE" w:rsidRDefault="00673A52" w:rsidP="002E05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March 14</w:t>
                            </w:r>
                            <w:r w:rsidR="007721B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, 2024</w:t>
                            </w:r>
                          </w:p>
                          <w:p w14:paraId="7911EC46" w14:textId="77777777" w:rsidR="00397475" w:rsidRPr="00A7344A" w:rsidRDefault="00397475" w:rsidP="00A7344A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271F2" id="Text Box 116" o:spid="_x0000_s1051" type="#_x0000_t202" style="position:absolute;margin-left:337.45pt;margin-top:8.95pt;width:91.85pt;height:19.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" o:allowincell="f" filled="f" fillcolor="silver" stroked="f" strokeweight="1pt">
                <v:textbox>
                  <w:txbxContent>
                    <w:p w14:paraId="5787353B" w14:textId="77777777" w:rsidR="002E05A7" w:rsidRPr="005B42EE" w:rsidRDefault="00673A52" w:rsidP="002E05A7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March 14</w:t>
                      </w:r>
                      <w:r w:rsidR="007721B6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, 2024</w:t>
                      </w:r>
                    </w:p>
                    <w:p w14:paraId="7911EC46" w14:textId="77777777" w:rsidR="00397475" w:rsidRPr="00A7344A" w:rsidRDefault="00397475" w:rsidP="00A7344A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1280" behindDoc="0" locked="0" layoutInCell="0" allowOverlap="1" wp14:anchorId="781A1851" wp14:editId="58BCD623">
                <wp:simplePos x="0" y="0"/>
                <wp:positionH relativeFrom="column">
                  <wp:posOffset>5404485</wp:posOffset>
                </wp:positionH>
                <wp:positionV relativeFrom="paragraph">
                  <wp:posOffset>113665</wp:posOffset>
                </wp:positionV>
                <wp:extent cx="1118870" cy="245110"/>
                <wp:effectExtent l="1270" t="0" r="3810" b="3810"/>
                <wp:wrapNone/>
                <wp:docPr id="291624938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25CBB" w14:textId="77777777" w:rsidR="005550C8" w:rsidRPr="009A4C67" w:rsidRDefault="00673A52" w:rsidP="00A05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April 1</w:t>
                            </w:r>
                            <w:r w:rsidR="007721B6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, 2024</w:t>
                            </w:r>
                          </w:p>
                          <w:p w14:paraId="28AC567D" w14:textId="77777777" w:rsidR="00A32711" w:rsidRPr="005550C8" w:rsidRDefault="00A32711" w:rsidP="005550C8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A1851" id="Text Box 122" o:spid="_x0000_s1052" type="#_x0000_t202" style="position:absolute;margin-left:425.55pt;margin-top:8.95pt;width:88.1pt;height:19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" o:allowincell="f" filled="f" fillcolor="silver" stroked="f" strokeweight="1pt">
                <v:textbox>
                  <w:txbxContent>
                    <w:p w14:paraId="4F025CBB" w14:textId="77777777" w:rsidR="005550C8" w:rsidRPr="009A4C67" w:rsidRDefault="00673A52" w:rsidP="00A05C90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April 1</w:t>
                      </w:r>
                      <w:r w:rsidR="007721B6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, 2024</w:t>
                      </w:r>
                    </w:p>
                    <w:p w14:paraId="28AC567D" w14:textId="77777777" w:rsidR="00A32711" w:rsidRPr="005550C8" w:rsidRDefault="00A32711" w:rsidP="005550C8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10"/>
          <w:szCs w:val="10"/>
          <w:lang w:val="en-PH" w:eastAsia="en-PH"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 wp14:anchorId="1C23DF9A" wp14:editId="0F23B0E5">
                <wp:simplePos x="0" y="0"/>
                <wp:positionH relativeFrom="column">
                  <wp:posOffset>1085215</wp:posOffset>
                </wp:positionH>
                <wp:positionV relativeFrom="paragraph">
                  <wp:posOffset>113665</wp:posOffset>
                </wp:positionV>
                <wp:extent cx="2936875" cy="245110"/>
                <wp:effectExtent l="0" t="0" r="0" b="3810"/>
                <wp:wrapNone/>
                <wp:docPr id="2121226664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687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C5FB2" w14:textId="77777777" w:rsidR="00BA243B" w:rsidRPr="00C753E7" w:rsidRDefault="00BA243B" w:rsidP="00BA24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en-PH"/>
                              </w:rPr>
                            </w:pPr>
                            <w:r w:rsidRPr="00C753E7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en-PH"/>
                              </w:rPr>
                              <w:t xml:space="preserve">Bulletin Board of PHRMDO, PEO and </w:t>
                            </w:r>
                            <w:proofErr w:type="spellStart"/>
                            <w:r w:rsidRPr="00C753E7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en-PH"/>
                              </w:rPr>
                              <w:t>BeGH</w:t>
                            </w:r>
                            <w:proofErr w:type="spellEnd"/>
                            <w:r w:rsidRPr="00C753E7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en-PH"/>
                              </w:rPr>
                              <w:t xml:space="preserve"> </w:t>
                            </w:r>
                          </w:p>
                          <w:p w14:paraId="50903376" w14:textId="77777777" w:rsidR="00A32711" w:rsidRPr="00BA243B" w:rsidRDefault="00A32711" w:rsidP="00BA243B">
                            <w:pPr>
                              <w:rPr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3DF9A" id="_x0000_s1053" type="#_x0000_t202" style="position:absolute;margin-left:85.45pt;margin-top:8.95pt;width:231.25pt;height:19.3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" o:allowincell="f" filled="f" fillcolor="silver" stroked="f" strokeweight="1pt">
                <v:textbox>
                  <w:txbxContent>
                    <w:p w14:paraId="791C5FB2" w14:textId="77777777" w:rsidR="00BA243B" w:rsidRPr="00C753E7" w:rsidRDefault="00BA243B" w:rsidP="00BA243B">
                      <w:pPr>
                        <w:jc w:val="center"/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en-PH"/>
                        </w:rPr>
                      </w:pPr>
                      <w:r w:rsidRPr="00C753E7"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en-PH"/>
                        </w:rPr>
                        <w:t xml:space="preserve">Bulletin Board of PHRMDO, PEO and </w:t>
                      </w:r>
                      <w:proofErr w:type="spellStart"/>
                      <w:r w:rsidRPr="00C753E7"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en-PH"/>
                        </w:rPr>
                        <w:t>BeGH</w:t>
                      </w:r>
                      <w:proofErr w:type="spellEnd"/>
                      <w:r w:rsidRPr="00C753E7"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en-PH"/>
                        </w:rPr>
                        <w:t xml:space="preserve"> </w:t>
                      </w:r>
                    </w:p>
                    <w:p w14:paraId="50903376" w14:textId="77777777" w:rsidR="00A32711" w:rsidRPr="00BA243B" w:rsidRDefault="00A32711" w:rsidP="00BA243B">
                      <w:pPr>
                        <w:rPr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DBB353" w14:textId="77777777" w:rsidR="006125E4" w:rsidRDefault="006125E4" w:rsidP="006125E4">
      <w:pPr>
        <w:rPr>
          <w:rStyle w:val="Style8"/>
        </w:rPr>
      </w:pPr>
    </w:p>
    <w:p w14:paraId="1F7B6680" w14:textId="77777777" w:rsidR="006125E4" w:rsidRDefault="006125E4" w:rsidP="006125E4">
      <w:pPr>
        <w:rPr>
          <w:rStyle w:val="Style8"/>
        </w:rPr>
      </w:pPr>
    </w:p>
    <w:p w14:paraId="5C17ECFA" w14:textId="26F3E5DB" w:rsidR="006125E4" w:rsidRDefault="00797A20" w:rsidP="006125E4">
      <w:pPr>
        <w:rPr>
          <w:rStyle w:val="Style8"/>
        </w:rPr>
      </w:pPr>
      <w:r>
        <w:rPr>
          <w:noProof/>
          <w:color w:val="000000"/>
          <w:sz w:val="10"/>
          <w:szCs w:val="10"/>
          <w:lang w:val="en-PH" w:eastAsia="en-PH"/>
        </w:rPr>
        <mc:AlternateContent>
          <mc:Choice Requires="wps">
            <w:drawing>
              <wp:anchor distT="0" distB="0" distL="114300" distR="114300" simplePos="0" relativeHeight="251679232" behindDoc="0" locked="0" layoutInCell="0" allowOverlap="1" wp14:anchorId="2745DA4F" wp14:editId="5B27F521">
                <wp:simplePos x="0" y="0"/>
                <wp:positionH relativeFrom="column">
                  <wp:posOffset>255905</wp:posOffset>
                </wp:positionH>
                <wp:positionV relativeFrom="paragraph">
                  <wp:posOffset>131445</wp:posOffset>
                </wp:positionV>
                <wp:extent cx="1502410" cy="231140"/>
                <wp:effectExtent l="0" t="3175" r="0" b="3810"/>
                <wp:wrapNone/>
                <wp:docPr id="1668458387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9C2CD" w14:textId="77777777" w:rsidR="00A32711" w:rsidRPr="00244347" w:rsidRDefault="00673A52" w:rsidP="0054660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en-PH"/>
                              </w:rPr>
                              <w:t xml:space="preserve">June </w:t>
                            </w:r>
                            <w:r w:rsidR="000444B2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en-PH"/>
                              </w:rPr>
                              <w:t>5</w:t>
                            </w:r>
                            <w:r w:rsidR="007D4182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en-PH"/>
                              </w:rPr>
                              <w:t>, 2024</w:t>
                            </w:r>
                          </w:p>
                          <w:p w14:paraId="76F30E8E" w14:textId="77777777" w:rsidR="007F1D8A" w:rsidRPr="002F5585" w:rsidRDefault="007F1D8A" w:rsidP="00546605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5DA4F" id="Text Box 119" o:spid="_x0000_s1054" type="#_x0000_t202" style="position:absolute;margin-left:20.15pt;margin-top:10.35pt;width:118.3pt;height:18.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" o:allowincell="f" filled="f" fillcolor="silver" stroked="f" strokeweight="1pt">
                <v:textbox>
                  <w:txbxContent>
                    <w:p w14:paraId="4439C2CD" w14:textId="77777777" w:rsidR="00A32711" w:rsidRPr="00244347" w:rsidRDefault="00673A52" w:rsidP="00546605">
                      <w:pPr>
                        <w:jc w:val="center"/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en-PH"/>
                        </w:rPr>
                        <w:t xml:space="preserve">June </w:t>
                      </w:r>
                      <w:r w:rsidR="000444B2"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en-PH"/>
                        </w:rPr>
                        <w:t>5</w:t>
                      </w:r>
                      <w:r w:rsidR="007D4182"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en-PH"/>
                        </w:rPr>
                        <w:t>, 2024</w:t>
                      </w:r>
                    </w:p>
                    <w:p w14:paraId="76F30E8E" w14:textId="77777777" w:rsidR="007F1D8A" w:rsidRPr="002F5585" w:rsidRDefault="007F1D8A" w:rsidP="00546605">
                      <w:pPr>
                        <w:jc w:val="center"/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EB20AB" w14:textId="77777777" w:rsidR="006125E4" w:rsidRDefault="000B545C" w:rsidP="000B545C">
      <w:pPr>
        <w:tabs>
          <w:tab w:val="left" w:pos="6371"/>
        </w:tabs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ab/>
      </w:r>
    </w:p>
    <w:p w14:paraId="0350FE8A" w14:textId="77777777" w:rsidR="00A41E3C" w:rsidRDefault="00A41E3C" w:rsidP="00A617D7">
      <w:pPr>
        <w:rPr>
          <w:color w:val="000000"/>
          <w:sz w:val="10"/>
          <w:szCs w:val="10"/>
        </w:rPr>
      </w:pPr>
    </w:p>
    <w:p w14:paraId="5541B35F" w14:textId="77777777" w:rsidR="00A41E3C" w:rsidRDefault="00A41E3C" w:rsidP="00A617D7">
      <w:pPr>
        <w:rPr>
          <w:color w:val="000000"/>
          <w:sz w:val="10"/>
          <w:szCs w:val="10"/>
        </w:rPr>
      </w:pPr>
    </w:p>
    <w:p w14:paraId="548B290A" w14:textId="77777777" w:rsidR="00A41E3C" w:rsidRDefault="00A41E3C" w:rsidP="00A617D7">
      <w:pPr>
        <w:rPr>
          <w:color w:val="000000"/>
          <w:sz w:val="10"/>
          <w:szCs w:val="10"/>
        </w:rPr>
      </w:pPr>
    </w:p>
    <w:p w14:paraId="79B25A31" w14:textId="77777777" w:rsidR="006125E4" w:rsidRDefault="006125E4" w:rsidP="00A617D7">
      <w:pPr>
        <w:rPr>
          <w:color w:val="000000"/>
          <w:sz w:val="10"/>
          <w:szCs w:val="10"/>
        </w:rPr>
      </w:pPr>
    </w:p>
    <w:p w14:paraId="4A3B09C7" w14:textId="77777777" w:rsidR="00A41E3C" w:rsidRDefault="00A41E3C" w:rsidP="00A617D7">
      <w:pPr>
        <w:rPr>
          <w:color w:val="000000"/>
          <w:sz w:val="10"/>
          <w:szCs w:val="10"/>
        </w:rPr>
      </w:pPr>
    </w:p>
    <w:p w14:paraId="55F2FA6C" w14:textId="77777777" w:rsidR="00A41E3C" w:rsidRDefault="00A41E3C" w:rsidP="00A617D7">
      <w:pPr>
        <w:rPr>
          <w:color w:val="000000"/>
          <w:sz w:val="10"/>
          <w:szCs w:val="10"/>
        </w:rPr>
      </w:pPr>
    </w:p>
    <w:p w14:paraId="657DE6FC" w14:textId="77777777" w:rsidR="006125E4" w:rsidRDefault="006125E4" w:rsidP="00A617D7">
      <w:pPr>
        <w:rPr>
          <w:color w:val="000000"/>
          <w:sz w:val="10"/>
          <w:szCs w:val="10"/>
        </w:rPr>
      </w:pPr>
    </w:p>
    <w:p w14:paraId="2A134503" w14:textId="77777777" w:rsidR="006125E4" w:rsidRDefault="006125E4" w:rsidP="00A617D7">
      <w:pPr>
        <w:rPr>
          <w:color w:val="000000"/>
          <w:sz w:val="10"/>
          <w:szCs w:val="10"/>
        </w:rPr>
      </w:pPr>
    </w:p>
    <w:p w14:paraId="404B5A68" w14:textId="77777777" w:rsidR="00A41E3C" w:rsidRDefault="00A41E3C" w:rsidP="00C953EB">
      <w:pPr>
        <w:ind w:left="4320" w:firstLine="720"/>
        <w:jc w:val="center"/>
        <w:rPr>
          <w:color w:val="000000"/>
          <w:sz w:val="10"/>
          <w:szCs w:val="10"/>
        </w:rPr>
      </w:pPr>
    </w:p>
    <w:p w14:paraId="25D82B37" w14:textId="77777777" w:rsidR="00A41E3C" w:rsidRDefault="00A41E3C" w:rsidP="00A617D7">
      <w:pPr>
        <w:rPr>
          <w:color w:val="000000"/>
          <w:sz w:val="10"/>
          <w:szCs w:val="10"/>
        </w:rPr>
      </w:pPr>
    </w:p>
    <w:p w14:paraId="70FE91E1" w14:textId="77777777" w:rsidR="00A41E3C" w:rsidRPr="00A41E3C" w:rsidRDefault="00A41E3C" w:rsidP="00A617D7">
      <w:pPr>
        <w:rPr>
          <w:color w:val="000000"/>
          <w:sz w:val="10"/>
          <w:szCs w:val="10"/>
        </w:rPr>
      </w:pPr>
    </w:p>
    <w:p w14:paraId="712F47B7" w14:textId="77777777" w:rsidR="00252988" w:rsidRDefault="00252988" w:rsidP="00A617D7">
      <w:pPr>
        <w:rPr>
          <w:color w:val="000000"/>
          <w:sz w:val="10"/>
          <w:szCs w:val="10"/>
        </w:rPr>
      </w:pPr>
    </w:p>
    <w:p w14:paraId="3DDF35BC" w14:textId="77777777" w:rsidR="00F713EF" w:rsidRDefault="00F713EF" w:rsidP="00A617D7">
      <w:pPr>
        <w:rPr>
          <w:color w:val="000000"/>
          <w:sz w:val="10"/>
          <w:szCs w:val="10"/>
        </w:rPr>
      </w:pPr>
    </w:p>
    <w:p w14:paraId="371D49AF" w14:textId="13FC85DC" w:rsidR="00F713EF" w:rsidRDefault="00797A20" w:rsidP="00A617D7">
      <w:pPr>
        <w:rPr>
          <w:color w:val="000000"/>
          <w:sz w:val="10"/>
          <w:szCs w:val="10"/>
        </w:rPr>
      </w:pPr>
      <w:r>
        <w:rPr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3DD4C77D" wp14:editId="707A041B">
                <wp:simplePos x="0" y="0"/>
                <wp:positionH relativeFrom="column">
                  <wp:posOffset>-89535</wp:posOffset>
                </wp:positionH>
                <wp:positionV relativeFrom="paragraph">
                  <wp:posOffset>33655</wp:posOffset>
                </wp:positionV>
                <wp:extent cx="6909435" cy="2076450"/>
                <wp:effectExtent l="0" t="0" r="5715" b="0"/>
                <wp:wrapNone/>
                <wp:docPr id="204098610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943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0B068" w14:textId="77777777" w:rsidR="00A32711" w:rsidRDefault="00A32711" w:rsidP="007645D7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Certification</w:t>
                            </w:r>
                          </w:p>
                          <w:p w14:paraId="536C5F3F" w14:textId="77777777" w:rsidR="00A32711" w:rsidRDefault="00A32711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7F8EC914" w14:textId="77777777" w:rsidR="00A32711" w:rsidRPr="007714DB" w:rsidRDefault="00A32711" w:rsidP="002460E2">
                            <w:pPr>
                              <w:spacing w:line="360" w:lineRule="auto"/>
                              <w:ind w:left="360" w:right="390" w:firstLine="360"/>
                              <w:jc w:val="both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Pr="007714DB">
                              <w:rPr>
                                <w:color w:val="000000"/>
                                <w:sz w:val="24"/>
                                <w:szCs w:val="24"/>
                              </w:rPr>
                              <w:t>This      is     to       certify      that       the      appointee      has     been     screened     and     found     qualified by the majority of the PSB during the deliberation held on</w:t>
                            </w:r>
                            <w:r w:rsidR="00F10861" w:rsidRPr="007714DB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714DB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_________</w:t>
                            </w:r>
                            <w:r w:rsidR="00C063BA" w:rsidRPr="007714DB">
                              <w:rPr>
                                <w:color w:val="000000"/>
                                <w:sz w:val="24"/>
                                <w:szCs w:val="24"/>
                              </w:rPr>
                              <w:t>______</w:t>
                            </w:r>
                            <w:r w:rsidRPr="007714DB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_________. </w:t>
                            </w:r>
                          </w:p>
                          <w:p w14:paraId="23C4F243" w14:textId="77777777" w:rsidR="00A32711" w:rsidRPr="005F262D" w:rsidRDefault="00A32711">
                            <w:pPr>
                              <w:jc w:val="both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58EC0B1" w14:textId="77777777" w:rsidR="00A32711" w:rsidRDefault="00A32711" w:rsidP="009D63E6">
                            <w:pPr>
                              <w:ind w:right="144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608323A9" w14:textId="77777777" w:rsidR="009D63E6" w:rsidRPr="005F262D" w:rsidRDefault="009D63E6" w:rsidP="009D63E6">
                            <w:pPr>
                              <w:ind w:right="144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1FBF0AC" w14:textId="77777777" w:rsidR="00A32711" w:rsidRPr="000204C6" w:rsidRDefault="00A32711">
                            <w:pP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="00B367F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104AB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D3C94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BD3C9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MELCHOR D. DICLAS</w:t>
                            </w:r>
                            <w:r w:rsidR="0092617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, M</w:t>
                            </w:r>
                            <w:r w:rsidR="0033283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="00926170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33283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94CCE00" w14:textId="77777777" w:rsidR="00A32711" w:rsidRPr="007714DB" w:rsidRDefault="00A32711" w:rsidP="00B24CFA">
                            <w:pPr>
                              <w:jc w:val="center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F262D"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="0080552E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912EC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26170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Provincial Governor</w:t>
                            </w:r>
                          </w:p>
                          <w:p w14:paraId="7287B5D5" w14:textId="77777777" w:rsidR="00A32711" w:rsidRPr="007714DB" w:rsidRDefault="00A32711">
                            <w:pP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="0080552E"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26170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Chairman</w:t>
                            </w:r>
                          </w:p>
                          <w:p w14:paraId="5B57926E" w14:textId="77777777" w:rsidR="00A32711" w:rsidRPr="007714DB" w:rsidRDefault="00A32711">
                            <w:pP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="0080552E"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D63E6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7714D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Personnel Selection Board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4C77D" id="Rectangle 25" o:spid="_x0000_s1055" style="position:absolute;margin-left:-7.05pt;margin-top:2.65pt;width:544.05pt;height:163.5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" strokeweight="1pt">
                <v:textbox inset="1pt,1pt,1pt,1pt">
                  <w:txbxContent>
                    <w:p w14:paraId="56B0B068" w14:textId="77777777" w:rsidR="00A32711" w:rsidRDefault="00A32711" w:rsidP="007645D7">
                      <w:pPr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Certification</w:t>
                      </w:r>
                    </w:p>
                    <w:p w14:paraId="536C5F3F" w14:textId="77777777" w:rsidR="00A32711" w:rsidRDefault="00A32711">
                      <w:pPr>
                        <w:jc w:val="center"/>
                        <w:rPr>
                          <w:color w:val="000000"/>
                        </w:rPr>
                      </w:pPr>
                    </w:p>
                    <w:p w14:paraId="7F8EC914" w14:textId="77777777" w:rsidR="00A32711" w:rsidRPr="007714DB" w:rsidRDefault="00A32711" w:rsidP="002460E2">
                      <w:pPr>
                        <w:spacing w:line="360" w:lineRule="auto"/>
                        <w:ind w:left="360" w:right="390" w:firstLine="360"/>
                        <w:jc w:val="both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r w:rsidRPr="007714DB">
                        <w:rPr>
                          <w:color w:val="000000"/>
                          <w:sz w:val="24"/>
                          <w:szCs w:val="24"/>
                        </w:rPr>
                        <w:t>This      is     to       certify      that       the      appointee      has     been     screened     and     found     qualified by the majority of the PSB during the deliberation held on</w:t>
                      </w:r>
                      <w:r w:rsidR="00F10861" w:rsidRPr="007714DB">
                        <w:rPr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7714DB">
                        <w:rPr>
                          <w:color w:val="000000"/>
                          <w:sz w:val="24"/>
                          <w:szCs w:val="24"/>
                        </w:rPr>
                        <w:t xml:space="preserve"> _________</w:t>
                      </w:r>
                      <w:r w:rsidR="00C063BA" w:rsidRPr="007714DB">
                        <w:rPr>
                          <w:color w:val="000000"/>
                          <w:sz w:val="24"/>
                          <w:szCs w:val="24"/>
                        </w:rPr>
                        <w:t>______</w:t>
                      </w:r>
                      <w:r w:rsidRPr="007714DB">
                        <w:rPr>
                          <w:color w:val="000000"/>
                          <w:sz w:val="24"/>
                          <w:szCs w:val="24"/>
                        </w:rPr>
                        <w:t xml:space="preserve">_________. </w:t>
                      </w:r>
                    </w:p>
                    <w:p w14:paraId="23C4F243" w14:textId="77777777" w:rsidR="00A32711" w:rsidRPr="005F262D" w:rsidRDefault="00A32711">
                      <w:pPr>
                        <w:jc w:val="both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558EC0B1" w14:textId="77777777" w:rsidR="00A32711" w:rsidRDefault="00A32711" w:rsidP="009D63E6">
                      <w:pPr>
                        <w:ind w:right="144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</w:p>
                    <w:p w14:paraId="608323A9" w14:textId="77777777" w:rsidR="009D63E6" w:rsidRPr="005F262D" w:rsidRDefault="009D63E6" w:rsidP="009D63E6">
                      <w:pPr>
                        <w:ind w:right="144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21FBF0AC" w14:textId="77777777" w:rsidR="00A32711" w:rsidRPr="000204C6" w:rsidRDefault="00A32711">
                      <w:pPr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="00B367F9">
                        <w:rPr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104ABE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BD3C94">
                        <w:rPr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BD3C94">
                        <w:rPr>
                          <w:b/>
                          <w:color w:val="000000"/>
                          <w:sz w:val="24"/>
                          <w:szCs w:val="24"/>
                        </w:rPr>
                        <w:t>MELCHOR D. DICLAS</w:t>
                      </w:r>
                      <w:r w:rsidR="00926170">
                        <w:rPr>
                          <w:b/>
                          <w:color w:val="000000"/>
                          <w:sz w:val="24"/>
                          <w:szCs w:val="24"/>
                        </w:rPr>
                        <w:t>, M</w:t>
                      </w:r>
                      <w:r w:rsidR="0033283C">
                        <w:rPr>
                          <w:b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="00926170">
                        <w:rPr>
                          <w:b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33283C">
                        <w:rPr>
                          <w:b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594CCE00" w14:textId="77777777" w:rsidR="00A32711" w:rsidRPr="007714DB" w:rsidRDefault="00A32711" w:rsidP="00B24CFA">
                      <w:pPr>
                        <w:jc w:val="center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F262D"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="0080552E">
                        <w:rPr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="00912ECC"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26170">
                        <w:rPr>
                          <w:color w:val="000000"/>
                          <w:sz w:val="22"/>
                          <w:szCs w:val="22"/>
                        </w:rPr>
                        <w:t xml:space="preserve">         </w:t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>Provincial Governor</w:t>
                      </w:r>
                    </w:p>
                    <w:p w14:paraId="7287B5D5" w14:textId="77777777" w:rsidR="00A32711" w:rsidRPr="007714DB" w:rsidRDefault="00A32711">
                      <w:pPr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="0080552E"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26170"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>Chairman</w:t>
                      </w:r>
                    </w:p>
                    <w:p w14:paraId="5B57926E" w14:textId="77777777" w:rsidR="00A32711" w:rsidRPr="007714DB" w:rsidRDefault="00A32711">
                      <w:pPr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="0080552E"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9D63E6"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Pr="007714DB">
                        <w:rPr>
                          <w:b/>
                          <w:color w:val="000000"/>
                          <w:sz w:val="22"/>
                          <w:szCs w:val="22"/>
                        </w:rPr>
                        <w:t>Personnel Selection Board</w:t>
                      </w:r>
                    </w:p>
                  </w:txbxContent>
                </v:textbox>
              </v:rect>
            </w:pict>
          </mc:Fallback>
        </mc:AlternateContent>
      </w:r>
    </w:p>
    <w:p w14:paraId="79A096FD" w14:textId="77777777" w:rsidR="00F713EF" w:rsidRDefault="00F713EF" w:rsidP="00A617D7">
      <w:pPr>
        <w:rPr>
          <w:color w:val="000000"/>
          <w:sz w:val="10"/>
          <w:szCs w:val="10"/>
        </w:rPr>
      </w:pPr>
    </w:p>
    <w:p w14:paraId="20CD4EA4" w14:textId="77777777" w:rsidR="00F713EF" w:rsidRDefault="00F713EF" w:rsidP="00A617D7">
      <w:pPr>
        <w:rPr>
          <w:color w:val="000000"/>
          <w:sz w:val="10"/>
          <w:szCs w:val="10"/>
        </w:rPr>
      </w:pPr>
    </w:p>
    <w:p w14:paraId="7F4E9E40" w14:textId="77777777" w:rsidR="00F713EF" w:rsidRDefault="00F713EF" w:rsidP="00A617D7">
      <w:pPr>
        <w:rPr>
          <w:color w:val="000000"/>
          <w:sz w:val="10"/>
          <w:szCs w:val="10"/>
        </w:rPr>
      </w:pPr>
    </w:p>
    <w:p w14:paraId="0619F1B1" w14:textId="77777777" w:rsidR="00F713EF" w:rsidRDefault="00F713EF" w:rsidP="00A617D7">
      <w:pPr>
        <w:rPr>
          <w:color w:val="000000"/>
          <w:sz w:val="10"/>
          <w:szCs w:val="10"/>
        </w:rPr>
      </w:pPr>
    </w:p>
    <w:p w14:paraId="2C59D145" w14:textId="77777777" w:rsidR="00F713EF" w:rsidRDefault="00F713EF" w:rsidP="00A617D7">
      <w:pPr>
        <w:rPr>
          <w:color w:val="000000"/>
          <w:sz w:val="10"/>
          <w:szCs w:val="10"/>
        </w:rPr>
      </w:pPr>
    </w:p>
    <w:p w14:paraId="0CBDFFDD" w14:textId="77777777" w:rsidR="00F713EF" w:rsidRDefault="00F713EF" w:rsidP="00A617D7">
      <w:pPr>
        <w:rPr>
          <w:color w:val="000000"/>
          <w:sz w:val="10"/>
          <w:szCs w:val="10"/>
        </w:rPr>
      </w:pPr>
    </w:p>
    <w:p w14:paraId="700D72CF" w14:textId="77777777" w:rsidR="00F713EF" w:rsidRDefault="00F713EF" w:rsidP="00A617D7">
      <w:pPr>
        <w:rPr>
          <w:color w:val="000000"/>
          <w:sz w:val="10"/>
          <w:szCs w:val="10"/>
        </w:rPr>
      </w:pPr>
    </w:p>
    <w:p w14:paraId="4EFA71E0" w14:textId="46DE264D" w:rsidR="00F713EF" w:rsidRDefault="00797A20" w:rsidP="00A617D7">
      <w:pPr>
        <w:rPr>
          <w:color w:val="000000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26F5E87E" wp14:editId="3137DB20">
                <wp:simplePos x="0" y="0"/>
                <wp:positionH relativeFrom="column">
                  <wp:posOffset>4510405</wp:posOffset>
                </wp:positionH>
                <wp:positionV relativeFrom="paragraph">
                  <wp:posOffset>45085</wp:posOffset>
                </wp:positionV>
                <wp:extent cx="1727200" cy="267335"/>
                <wp:effectExtent l="2540" t="0" r="3810" b="1270"/>
                <wp:wrapSquare wrapText="bothSides"/>
                <wp:docPr id="1176587885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772C4" w14:textId="77777777" w:rsidR="00A32711" w:rsidRPr="00C211A7" w:rsidRDefault="00673A52" w:rsidP="00D9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en-PH"/>
                              </w:rPr>
                              <w:t xml:space="preserve">June </w:t>
                            </w:r>
                            <w:r w:rsidR="000444B2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en-PH"/>
                              </w:rPr>
                              <w:t>5</w:t>
                            </w:r>
                            <w:r w:rsidR="000024EF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en-PH"/>
                              </w:rPr>
                              <w:t>, 202</w:t>
                            </w:r>
                            <w:r w:rsidR="009A548A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5E87E" id="Text Box 121" o:spid="_x0000_s1056" type="#_x0000_t202" style="position:absolute;margin-left:355.15pt;margin-top:3.55pt;width:136pt;height:21.0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" filled="f" stroked="f">
                <v:textbox>
                  <w:txbxContent>
                    <w:p w14:paraId="1E4772C4" w14:textId="77777777" w:rsidR="00A32711" w:rsidRPr="00C211A7" w:rsidRDefault="00673A52" w:rsidP="00D9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en-PH"/>
                        </w:rPr>
                        <w:t xml:space="preserve">June </w:t>
                      </w:r>
                      <w:r w:rsidR="000444B2"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en-PH"/>
                        </w:rPr>
                        <w:t>5</w:t>
                      </w:r>
                      <w:r w:rsidR="000024EF"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en-PH"/>
                        </w:rPr>
                        <w:t>, 202</w:t>
                      </w:r>
                      <w:r w:rsidR="009A548A">
                        <w:rPr>
                          <w:rFonts w:ascii="Arial" w:hAnsi="Arial" w:cs="Arial"/>
                          <w:b/>
                          <w:sz w:val="19"/>
                          <w:szCs w:val="19"/>
                          <w:lang w:val="en-PH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EF6FD2" w14:textId="77777777" w:rsidR="00F713EF" w:rsidRDefault="00F713EF" w:rsidP="00A617D7">
      <w:pPr>
        <w:rPr>
          <w:color w:val="000000"/>
          <w:sz w:val="10"/>
          <w:szCs w:val="10"/>
        </w:rPr>
      </w:pPr>
    </w:p>
    <w:p w14:paraId="14A1B624" w14:textId="77777777" w:rsidR="00F713EF" w:rsidRDefault="00F713EF" w:rsidP="00A617D7">
      <w:pPr>
        <w:rPr>
          <w:color w:val="000000"/>
          <w:sz w:val="10"/>
          <w:szCs w:val="10"/>
        </w:rPr>
      </w:pPr>
    </w:p>
    <w:p w14:paraId="1AD53775" w14:textId="77777777" w:rsidR="00F713EF" w:rsidRDefault="00F713EF" w:rsidP="00A617D7">
      <w:pPr>
        <w:rPr>
          <w:color w:val="000000"/>
          <w:sz w:val="10"/>
          <w:szCs w:val="10"/>
        </w:rPr>
      </w:pPr>
    </w:p>
    <w:p w14:paraId="00BD35B6" w14:textId="77777777" w:rsidR="00F713EF" w:rsidRDefault="00F713EF" w:rsidP="00A617D7">
      <w:pPr>
        <w:rPr>
          <w:color w:val="000000"/>
          <w:sz w:val="10"/>
          <w:szCs w:val="10"/>
        </w:rPr>
      </w:pPr>
    </w:p>
    <w:p w14:paraId="75C22F0D" w14:textId="77777777" w:rsidR="00F713EF" w:rsidRDefault="00F713EF" w:rsidP="00A617D7">
      <w:pPr>
        <w:rPr>
          <w:color w:val="000000"/>
          <w:sz w:val="10"/>
          <w:szCs w:val="10"/>
        </w:rPr>
      </w:pPr>
    </w:p>
    <w:p w14:paraId="3593FECF" w14:textId="77777777" w:rsidR="00F713EF" w:rsidRDefault="00F713EF" w:rsidP="00A617D7">
      <w:pPr>
        <w:rPr>
          <w:color w:val="000000"/>
          <w:sz w:val="10"/>
          <w:szCs w:val="10"/>
        </w:rPr>
      </w:pPr>
    </w:p>
    <w:p w14:paraId="09A31E99" w14:textId="77777777" w:rsidR="00F713EF" w:rsidRDefault="00F713EF" w:rsidP="00A617D7">
      <w:pPr>
        <w:rPr>
          <w:color w:val="000000"/>
          <w:sz w:val="10"/>
          <w:szCs w:val="10"/>
        </w:rPr>
      </w:pPr>
    </w:p>
    <w:p w14:paraId="51D98D6D" w14:textId="77777777" w:rsidR="00F713EF" w:rsidRDefault="00F713EF" w:rsidP="00A617D7">
      <w:pPr>
        <w:rPr>
          <w:color w:val="000000"/>
          <w:sz w:val="4"/>
          <w:szCs w:val="4"/>
        </w:rPr>
      </w:pPr>
    </w:p>
    <w:p w14:paraId="22137121" w14:textId="77777777" w:rsidR="00C953EB" w:rsidRDefault="00C953EB" w:rsidP="00A617D7">
      <w:pPr>
        <w:rPr>
          <w:color w:val="000000"/>
          <w:sz w:val="4"/>
          <w:szCs w:val="4"/>
        </w:rPr>
      </w:pPr>
    </w:p>
    <w:p w14:paraId="5EE7D35B" w14:textId="77777777" w:rsidR="00C953EB" w:rsidRPr="00C953EB" w:rsidRDefault="00C953EB" w:rsidP="00A617D7">
      <w:pPr>
        <w:rPr>
          <w:color w:val="000000"/>
          <w:sz w:val="4"/>
          <w:szCs w:val="4"/>
        </w:rPr>
      </w:pPr>
    </w:p>
    <w:p w14:paraId="7EA43820" w14:textId="77777777" w:rsidR="00F713EF" w:rsidRDefault="00F713EF" w:rsidP="00A617D7">
      <w:pPr>
        <w:rPr>
          <w:color w:val="000000"/>
          <w:sz w:val="10"/>
          <w:szCs w:val="10"/>
        </w:rPr>
      </w:pPr>
    </w:p>
    <w:p w14:paraId="7D0A1D4E" w14:textId="77777777" w:rsidR="00F713EF" w:rsidRDefault="00F713EF" w:rsidP="00A617D7">
      <w:pPr>
        <w:rPr>
          <w:color w:val="000000"/>
          <w:sz w:val="10"/>
          <w:szCs w:val="10"/>
        </w:rPr>
      </w:pPr>
    </w:p>
    <w:p w14:paraId="081338F1" w14:textId="77777777" w:rsidR="00F713EF" w:rsidRDefault="00F713EF" w:rsidP="00A617D7">
      <w:pPr>
        <w:rPr>
          <w:color w:val="000000"/>
          <w:sz w:val="10"/>
          <w:szCs w:val="10"/>
        </w:rPr>
      </w:pPr>
    </w:p>
    <w:p w14:paraId="647C35EA" w14:textId="77777777" w:rsidR="00C953EB" w:rsidRDefault="00C953EB" w:rsidP="00A617D7">
      <w:pPr>
        <w:rPr>
          <w:color w:val="000000"/>
          <w:sz w:val="4"/>
          <w:szCs w:val="4"/>
        </w:rPr>
      </w:pPr>
    </w:p>
    <w:p w14:paraId="0C2D2CF9" w14:textId="77777777" w:rsidR="00C953EB" w:rsidRDefault="00C953EB" w:rsidP="00A617D7">
      <w:pPr>
        <w:rPr>
          <w:color w:val="000000"/>
          <w:sz w:val="4"/>
          <w:szCs w:val="4"/>
        </w:rPr>
      </w:pPr>
    </w:p>
    <w:p w14:paraId="3C231391" w14:textId="77777777" w:rsidR="00C953EB" w:rsidRDefault="00C953EB" w:rsidP="00A617D7">
      <w:pPr>
        <w:rPr>
          <w:color w:val="000000"/>
          <w:sz w:val="4"/>
          <w:szCs w:val="4"/>
        </w:rPr>
      </w:pPr>
    </w:p>
    <w:p w14:paraId="28B2639D" w14:textId="77777777" w:rsidR="00C953EB" w:rsidRPr="00C953EB" w:rsidRDefault="00C953EB" w:rsidP="00A617D7">
      <w:pPr>
        <w:rPr>
          <w:color w:val="000000"/>
          <w:sz w:val="4"/>
          <w:szCs w:val="4"/>
        </w:rPr>
      </w:pPr>
    </w:p>
    <w:p w14:paraId="5EA451E1" w14:textId="77777777" w:rsidR="00F713EF" w:rsidRDefault="00F713EF" w:rsidP="00A617D7">
      <w:pPr>
        <w:rPr>
          <w:color w:val="000000"/>
          <w:sz w:val="10"/>
          <w:szCs w:val="10"/>
        </w:rPr>
      </w:pPr>
    </w:p>
    <w:p w14:paraId="60E60864" w14:textId="77777777" w:rsidR="006125E4" w:rsidRDefault="006125E4" w:rsidP="00C953EB">
      <w:pPr>
        <w:jc w:val="center"/>
        <w:rPr>
          <w:rStyle w:val="Style9"/>
        </w:rPr>
      </w:pPr>
    </w:p>
    <w:p w14:paraId="73DCD47E" w14:textId="77777777" w:rsidR="00F713EF" w:rsidRDefault="00F713EF" w:rsidP="00C953EB">
      <w:pPr>
        <w:jc w:val="center"/>
        <w:rPr>
          <w:color w:val="000000"/>
          <w:sz w:val="10"/>
          <w:szCs w:val="10"/>
        </w:rPr>
      </w:pPr>
    </w:p>
    <w:p w14:paraId="79D0E2C0" w14:textId="77777777" w:rsidR="00F713EF" w:rsidRDefault="00F713EF" w:rsidP="00A617D7">
      <w:pPr>
        <w:rPr>
          <w:color w:val="000000"/>
          <w:sz w:val="10"/>
          <w:szCs w:val="10"/>
        </w:rPr>
      </w:pPr>
    </w:p>
    <w:p w14:paraId="5D97DF0D" w14:textId="77777777" w:rsidR="00F713EF" w:rsidRDefault="00F713EF" w:rsidP="00A617D7">
      <w:pPr>
        <w:rPr>
          <w:color w:val="000000"/>
          <w:sz w:val="10"/>
          <w:szCs w:val="10"/>
        </w:rPr>
      </w:pPr>
    </w:p>
    <w:p w14:paraId="2654E6F1" w14:textId="77777777" w:rsidR="00F713EF" w:rsidRDefault="00F713EF" w:rsidP="00A617D7">
      <w:pPr>
        <w:rPr>
          <w:color w:val="000000"/>
          <w:sz w:val="10"/>
          <w:szCs w:val="10"/>
        </w:rPr>
      </w:pPr>
    </w:p>
    <w:p w14:paraId="222C70A3" w14:textId="77777777" w:rsidR="00F713EF" w:rsidRDefault="00F713EF" w:rsidP="00A617D7">
      <w:pPr>
        <w:rPr>
          <w:color w:val="000000"/>
          <w:sz w:val="10"/>
          <w:szCs w:val="10"/>
        </w:rPr>
      </w:pPr>
    </w:p>
    <w:p w14:paraId="1DE9E2D3" w14:textId="77777777" w:rsidR="00F713EF" w:rsidRDefault="00F713EF" w:rsidP="00A617D7">
      <w:pPr>
        <w:rPr>
          <w:color w:val="000000"/>
          <w:sz w:val="10"/>
          <w:szCs w:val="10"/>
        </w:rPr>
      </w:pPr>
    </w:p>
    <w:p w14:paraId="30AF88AD" w14:textId="77777777" w:rsidR="00F713EF" w:rsidRDefault="00F713EF" w:rsidP="00A617D7">
      <w:pPr>
        <w:rPr>
          <w:color w:val="000000"/>
          <w:sz w:val="10"/>
          <w:szCs w:val="10"/>
        </w:rPr>
      </w:pPr>
    </w:p>
    <w:p w14:paraId="591B2E63" w14:textId="77777777" w:rsidR="00F713EF" w:rsidRDefault="00F713EF" w:rsidP="00A617D7">
      <w:pPr>
        <w:rPr>
          <w:color w:val="000000"/>
          <w:sz w:val="10"/>
          <w:szCs w:val="10"/>
        </w:rPr>
      </w:pPr>
    </w:p>
    <w:p w14:paraId="02CF6821" w14:textId="7817664B" w:rsidR="00F713EF" w:rsidRDefault="00797A20" w:rsidP="00A617D7">
      <w:pPr>
        <w:rPr>
          <w:color w:val="000000"/>
          <w:sz w:val="10"/>
          <w:szCs w:val="10"/>
        </w:rPr>
      </w:pPr>
      <w:r>
        <w:rPr>
          <w:rFonts w:ascii="Arial Narrow" w:hAnsi="Arial Narrow"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42E4FAB2" wp14:editId="1EDF5047">
                <wp:simplePos x="0" y="0"/>
                <wp:positionH relativeFrom="column">
                  <wp:posOffset>-239395</wp:posOffset>
                </wp:positionH>
                <wp:positionV relativeFrom="paragraph">
                  <wp:posOffset>108585</wp:posOffset>
                </wp:positionV>
                <wp:extent cx="7204710" cy="3754120"/>
                <wp:effectExtent l="15240" t="15240" r="9525" b="12065"/>
                <wp:wrapNone/>
                <wp:docPr id="720620145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4710" cy="3754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3EDDA" id="Rectangle 152" o:spid="_x0000_s1026" style="position:absolute;margin-left:-18.85pt;margin-top:8.55pt;width:567.3pt;height:295.6pt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" fillcolor="#d8d8d8 [2732]" strokeweight="1pt"/>
            </w:pict>
          </mc:Fallback>
        </mc:AlternateContent>
      </w:r>
    </w:p>
    <w:p w14:paraId="69DA7D7F" w14:textId="77777777" w:rsidR="00F713EF" w:rsidRDefault="00F713EF" w:rsidP="00A617D7">
      <w:pPr>
        <w:rPr>
          <w:color w:val="000000"/>
          <w:sz w:val="10"/>
          <w:szCs w:val="10"/>
        </w:rPr>
      </w:pPr>
    </w:p>
    <w:p w14:paraId="7E0D643A" w14:textId="322AED6A" w:rsidR="00F713EF" w:rsidRPr="00C953EB" w:rsidRDefault="00797A20" w:rsidP="005F262D">
      <w:pPr>
        <w:jc w:val="center"/>
        <w:rPr>
          <w:b/>
          <w:color w:val="000000"/>
          <w:sz w:val="28"/>
          <w:szCs w:val="28"/>
        </w:rPr>
      </w:pPr>
      <w:r>
        <w:rPr>
          <w:rFonts w:ascii="Arial Narrow" w:hAnsi="Arial Narrow"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5725F18" wp14:editId="0AA9E10A">
                <wp:simplePos x="0" y="0"/>
                <wp:positionH relativeFrom="column">
                  <wp:posOffset>-82550</wp:posOffset>
                </wp:positionH>
                <wp:positionV relativeFrom="paragraph">
                  <wp:posOffset>217170</wp:posOffset>
                </wp:positionV>
                <wp:extent cx="6902450" cy="3302000"/>
                <wp:effectExtent l="0" t="0" r="0" b="0"/>
                <wp:wrapNone/>
                <wp:docPr id="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2450" cy="330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B2BF8" w14:textId="77777777" w:rsidR="00A32711" w:rsidRDefault="00A32711" w:rsidP="00C953EB">
                            <w:pPr>
                              <w:jc w:val="both"/>
                              <w:rPr>
                                <w:b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4C629F56" w14:textId="77777777" w:rsidR="00A32711" w:rsidRPr="00C953EB" w:rsidRDefault="00A32711" w:rsidP="00C953EB">
                            <w:pPr>
                              <w:jc w:val="both"/>
                              <w:rPr>
                                <w:b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7E8782B3" w14:textId="77777777" w:rsidR="00A32711" w:rsidRPr="00490E2C" w:rsidRDefault="00A32711" w:rsidP="00293A4B">
                            <w:pPr>
                              <w:jc w:val="both"/>
                              <w:rPr>
                                <w:color w:val="000000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10620" w:type="dxa"/>
                              <w:tblInd w:w="205" w:type="dxa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30"/>
                              <w:gridCol w:w="1890"/>
                              <w:gridCol w:w="1890"/>
                              <w:gridCol w:w="1710"/>
                            </w:tblGrid>
                            <w:tr w:rsidR="00A32711" w14:paraId="2BA3FAFB" w14:textId="77777777" w:rsidTr="00490E2C">
                              <w:trPr>
                                <w:trHeight w:val="728"/>
                              </w:trPr>
                              <w:tc>
                                <w:tcPr>
                                  <w:tcW w:w="8910" w:type="dxa"/>
                                  <w:gridSpan w:val="3"/>
                                  <w:vAlign w:val="center"/>
                                </w:tcPr>
                                <w:p w14:paraId="2FAE12C7" w14:textId="77777777" w:rsidR="00A32711" w:rsidRPr="00712390" w:rsidRDefault="00A32711" w:rsidP="00712390">
                                  <w:pPr>
                                    <w:jc w:val="center"/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712390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ACTION ON APPOINTMENTS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vAlign w:val="center"/>
                                </w:tcPr>
                                <w:p w14:paraId="4413189C" w14:textId="77777777" w:rsidR="00A32711" w:rsidRPr="00AA7CF9" w:rsidRDefault="00A32711" w:rsidP="00712390">
                                  <w:pP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AA7CF9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Recorded by</w:t>
                                  </w:r>
                                </w:p>
                              </w:tc>
                            </w:tr>
                            <w:tr w:rsidR="00A32711" w14:paraId="407FB712" w14:textId="77777777" w:rsidTr="00490E2C">
                              <w:trPr>
                                <w:trHeight w:val="440"/>
                              </w:trPr>
                              <w:tc>
                                <w:tcPr>
                                  <w:tcW w:w="8910" w:type="dxa"/>
                                  <w:gridSpan w:val="3"/>
                                  <w:vAlign w:val="center"/>
                                </w:tcPr>
                                <w:p w14:paraId="4CE02EA6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 w:rsidRPr="00761CDB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Validated per RAI for the month of ___________________________________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vAlign w:val="center"/>
                                </w:tcPr>
                                <w:p w14:paraId="4F6A6A60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32711" w14:paraId="5A17F891" w14:textId="77777777" w:rsidTr="00490E2C">
                              <w:trPr>
                                <w:trHeight w:val="440"/>
                              </w:trPr>
                              <w:tc>
                                <w:tcPr>
                                  <w:tcW w:w="8910" w:type="dxa"/>
                                  <w:gridSpan w:val="3"/>
                                  <w:vAlign w:val="center"/>
                                </w:tcPr>
                                <w:p w14:paraId="7E9F1157" w14:textId="77777777" w:rsidR="00A32711" w:rsidRDefault="00A32711" w:rsidP="00AA7CF9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 w:rsidRPr="00761CDB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Invalidated per CSCRO/FO letter dated ________________________________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vAlign w:val="center"/>
                                </w:tcPr>
                                <w:p w14:paraId="376934B6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32711" w14:paraId="514DD10B" w14:textId="77777777" w:rsidTr="00490E2C">
                              <w:trPr>
                                <w:trHeight w:val="542"/>
                              </w:trPr>
                              <w:tc>
                                <w:tcPr>
                                  <w:tcW w:w="5130" w:type="dxa"/>
                                  <w:vAlign w:val="center"/>
                                </w:tcPr>
                                <w:p w14:paraId="64A7B355" w14:textId="77777777" w:rsidR="00A32711" w:rsidRDefault="00A32711" w:rsidP="00AA7CF9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 w:rsidRPr="00761CDB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="00731BC0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Appeal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1097A9DC" w14:textId="77777777" w:rsidR="00A32711" w:rsidRPr="00AA7CF9" w:rsidRDefault="00A32711" w:rsidP="00AA7CF9">
                                  <w:pPr>
                                    <w:jc w:val="center"/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AA7CF9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DATE FILED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255C1891" w14:textId="77777777" w:rsidR="00A32711" w:rsidRPr="00AA7CF9" w:rsidRDefault="00A32711" w:rsidP="00AA7CF9">
                                  <w:pPr>
                                    <w:jc w:val="center"/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</w:pPr>
                                  <w:r w:rsidRPr="00AA7CF9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vAlign w:val="center"/>
                                </w:tcPr>
                                <w:p w14:paraId="59273CA1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32711" w14:paraId="5239A08A" w14:textId="77777777" w:rsidTr="00490E2C">
                              <w:trPr>
                                <w:trHeight w:val="542"/>
                              </w:trPr>
                              <w:tc>
                                <w:tcPr>
                                  <w:tcW w:w="5130" w:type="dxa"/>
                                  <w:vAlign w:val="center"/>
                                </w:tcPr>
                                <w:p w14:paraId="315963B2" w14:textId="77777777" w:rsidR="00A32711" w:rsidRDefault="008455E8" w:rsidP="00B7134C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      </w:t>
                                  </w:r>
                                  <w:r w:rsidR="00A32711" w:rsidRPr="00761CDB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 w:rsidR="00F150E1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="00A32711" w:rsidRPr="00AA7CF9">
                                    <w:rPr>
                                      <w:color w:val="000000"/>
                                      <w:sz w:val="24"/>
                                    </w:rPr>
                                    <w:t>CSCRO/ CSC-Commission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4D526F31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6E80883C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vAlign w:val="center"/>
                                </w:tcPr>
                                <w:p w14:paraId="53F7530B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32711" w14:paraId="4D269D0E" w14:textId="77777777" w:rsidTr="00490E2C">
                              <w:trPr>
                                <w:trHeight w:val="542"/>
                              </w:trPr>
                              <w:tc>
                                <w:tcPr>
                                  <w:tcW w:w="5130" w:type="dxa"/>
                                  <w:vAlign w:val="center"/>
                                </w:tcPr>
                                <w:p w14:paraId="07D0BC48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 w:rsidRPr="00761CDB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="00731BC0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Pr="0086578A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Petition for Review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6DD3CA14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70FC5CBF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vAlign w:val="center"/>
                                </w:tcPr>
                                <w:p w14:paraId="1C7EF26A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32711" w14:paraId="4442E900" w14:textId="77777777" w:rsidTr="00490E2C">
                              <w:trPr>
                                <w:trHeight w:val="542"/>
                              </w:trPr>
                              <w:tc>
                                <w:tcPr>
                                  <w:tcW w:w="5130" w:type="dxa"/>
                                  <w:vAlign w:val="center"/>
                                </w:tcPr>
                                <w:p w14:paraId="5D64060A" w14:textId="77777777" w:rsidR="00A32711" w:rsidRDefault="008455E8" w:rsidP="00B7134C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      </w:t>
                                  </w:r>
                                  <w:r w:rsidR="00A32711" w:rsidRPr="00761CDB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 w:rsidR="00F150E1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="00A32711">
                                    <w:rPr>
                                      <w:color w:val="000000"/>
                                      <w:sz w:val="24"/>
                                    </w:rPr>
                                    <w:t>CSC-</w:t>
                                  </w:r>
                                  <w:r w:rsidR="00A32711" w:rsidRPr="00AA7CF9">
                                    <w:rPr>
                                      <w:color w:val="000000"/>
                                      <w:sz w:val="24"/>
                                    </w:rPr>
                                    <w:t>Commission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6148934F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38482A32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vAlign w:val="center"/>
                                </w:tcPr>
                                <w:p w14:paraId="43879A9A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32711" w14:paraId="185CE395" w14:textId="77777777" w:rsidTr="00490E2C">
                              <w:trPr>
                                <w:trHeight w:val="542"/>
                              </w:trPr>
                              <w:tc>
                                <w:tcPr>
                                  <w:tcW w:w="5130" w:type="dxa"/>
                                  <w:vAlign w:val="center"/>
                                </w:tcPr>
                                <w:p w14:paraId="55F183C9" w14:textId="77777777" w:rsidR="00A32711" w:rsidRDefault="008455E8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      </w:t>
                                  </w:r>
                                  <w:r w:rsidR="00A32711" w:rsidRPr="00761CDB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 w:rsidR="00F150E1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="00A32711" w:rsidRPr="00AA7CF9">
                                    <w:rPr>
                                      <w:color w:val="000000"/>
                                      <w:sz w:val="24"/>
                                    </w:rPr>
                                    <w:t>Court of Appeals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2D59873E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5EA62B77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vAlign w:val="center"/>
                                </w:tcPr>
                                <w:p w14:paraId="27DE5B2F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32711" w14:paraId="3A80A309" w14:textId="77777777" w:rsidTr="00490E2C">
                              <w:trPr>
                                <w:trHeight w:val="542"/>
                              </w:trPr>
                              <w:tc>
                                <w:tcPr>
                                  <w:tcW w:w="5130" w:type="dxa"/>
                                  <w:vAlign w:val="center"/>
                                </w:tcPr>
                                <w:p w14:paraId="3E9385E0" w14:textId="77777777" w:rsidR="00A32711" w:rsidRDefault="008455E8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       </w:t>
                                  </w:r>
                                  <w:r w:rsidR="00A32711" w:rsidRPr="00761CDB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sym w:font="Wingdings 2" w:char="F0A3"/>
                                  </w:r>
                                  <w:r w:rsidR="00F150E1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="00A32711" w:rsidRPr="00AA7CF9">
                                    <w:rPr>
                                      <w:color w:val="000000"/>
                                      <w:sz w:val="24"/>
                                    </w:rPr>
                                    <w:t>Supreme Court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3C83A570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  <w:vAlign w:val="center"/>
                                </w:tcPr>
                                <w:p w14:paraId="216E82F8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vAlign w:val="center"/>
                                </w:tcPr>
                                <w:p w14:paraId="27A3304C" w14:textId="77777777" w:rsidR="00A32711" w:rsidRDefault="00A32711" w:rsidP="00712390">
                                  <w:pPr>
                                    <w:rPr>
                                      <w:color w:val="00000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FB586C" w14:textId="77777777" w:rsidR="00A32711" w:rsidRPr="00761CDB" w:rsidRDefault="00A32711" w:rsidP="00293A4B">
                            <w:pPr>
                              <w:jc w:val="both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C7C245E" w14:textId="77777777" w:rsidR="00A32711" w:rsidRDefault="00A32711" w:rsidP="00C953EB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25F18" id="Rectangle 154" o:spid="_x0000_s1057" style="position:absolute;left:0;text-align:left;margin-left:-6.5pt;margin-top:17.1pt;width:543.5pt;height:260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" strokeweight="1pt">
                <v:textbox inset="1pt,1pt,1pt,1pt">
                  <w:txbxContent>
                    <w:p w14:paraId="4BCB2BF8" w14:textId="77777777" w:rsidR="00A32711" w:rsidRDefault="00A32711" w:rsidP="00C953EB">
                      <w:pPr>
                        <w:jc w:val="both"/>
                        <w:rPr>
                          <w:b/>
                          <w:color w:val="000000"/>
                          <w:sz w:val="2"/>
                          <w:szCs w:val="2"/>
                        </w:rPr>
                      </w:pPr>
                    </w:p>
                    <w:p w14:paraId="4C629F56" w14:textId="77777777" w:rsidR="00A32711" w:rsidRPr="00C953EB" w:rsidRDefault="00A32711" w:rsidP="00C953EB">
                      <w:pPr>
                        <w:jc w:val="both"/>
                        <w:rPr>
                          <w:b/>
                          <w:color w:val="000000"/>
                          <w:sz w:val="2"/>
                          <w:szCs w:val="2"/>
                        </w:rPr>
                      </w:pPr>
                    </w:p>
                    <w:p w14:paraId="7E8782B3" w14:textId="77777777" w:rsidR="00A32711" w:rsidRPr="00490E2C" w:rsidRDefault="00A32711" w:rsidP="00293A4B">
                      <w:pPr>
                        <w:jc w:val="both"/>
                        <w:rPr>
                          <w:color w:val="000000"/>
                          <w:sz w:val="4"/>
                          <w:szCs w:val="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ab/>
                      </w:r>
                    </w:p>
                    <w:tbl>
                      <w:tblPr>
                        <w:tblStyle w:val="TableGrid"/>
                        <w:tblW w:w="10620" w:type="dxa"/>
                        <w:tblInd w:w="205" w:type="dxa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30"/>
                        <w:gridCol w:w="1890"/>
                        <w:gridCol w:w="1890"/>
                        <w:gridCol w:w="1710"/>
                      </w:tblGrid>
                      <w:tr w:rsidR="00A32711" w14:paraId="2BA3FAFB" w14:textId="77777777" w:rsidTr="00490E2C">
                        <w:trPr>
                          <w:trHeight w:val="728"/>
                        </w:trPr>
                        <w:tc>
                          <w:tcPr>
                            <w:tcW w:w="8910" w:type="dxa"/>
                            <w:gridSpan w:val="3"/>
                            <w:vAlign w:val="center"/>
                          </w:tcPr>
                          <w:p w14:paraId="2FAE12C7" w14:textId="77777777" w:rsidR="00A32711" w:rsidRPr="00712390" w:rsidRDefault="00A32711" w:rsidP="00712390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 w:rsidRPr="00712390">
                              <w:rPr>
                                <w:b/>
                                <w:color w:val="000000"/>
                                <w:sz w:val="24"/>
                              </w:rPr>
                              <w:t>ACTION ON APPOINTMENTS</w:t>
                            </w:r>
                          </w:p>
                        </w:tc>
                        <w:tc>
                          <w:tcPr>
                            <w:tcW w:w="1710" w:type="dxa"/>
                            <w:vAlign w:val="center"/>
                          </w:tcPr>
                          <w:p w14:paraId="4413189C" w14:textId="77777777" w:rsidR="00A32711" w:rsidRPr="00AA7CF9" w:rsidRDefault="00A32711" w:rsidP="00712390">
                            <w:pPr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 w:rsidRPr="00AA7CF9">
                              <w:rPr>
                                <w:b/>
                                <w:color w:val="000000"/>
                                <w:sz w:val="24"/>
                              </w:rPr>
                              <w:t>Recorded by</w:t>
                            </w:r>
                          </w:p>
                        </w:tc>
                      </w:tr>
                      <w:tr w:rsidR="00A32711" w14:paraId="407FB712" w14:textId="77777777" w:rsidTr="00490E2C">
                        <w:trPr>
                          <w:trHeight w:val="440"/>
                        </w:trPr>
                        <w:tc>
                          <w:tcPr>
                            <w:tcW w:w="8910" w:type="dxa"/>
                            <w:gridSpan w:val="3"/>
                            <w:vAlign w:val="center"/>
                          </w:tcPr>
                          <w:p w14:paraId="4CE02EA6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 w:rsidRPr="00761CDB"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Validated per RAI for the month of ___________________________________</w:t>
                            </w:r>
                          </w:p>
                        </w:tc>
                        <w:tc>
                          <w:tcPr>
                            <w:tcW w:w="1710" w:type="dxa"/>
                            <w:vAlign w:val="center"/>
                          </w:tcPr>
                          <w:p w14:paraId="4F6A6A60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A32711" w14:paraId="5A17F891" w14:textId="77777777" w:rsidTr="00490E2C">
                        <w:trPr>
                          <w:trHeight w:val="440"/>
                        </w:trPr>
                        <w:tc>
                          <w:tcPr>
                            <w:tcW w:w="8910" w:type="dxa"/>
                            <w:gridSpan w:val="3"/>
                            <w:vAlign w:val="center"/>
                          </w:tcPr>
                          <w:p w14:paraId="7E9F1157" w14:textId="77777777" w:rsidR="00A32711" w:rsidRDefault="00A32711" w:rsidP="00AA7CF9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 w:rsidRPr="00761CDB"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Invalidated per CSCRO/FO letter dated ________________________________</w:t>
                            </w:r>
                          </w:p>
                        </w:tc>
                        <w:tc>
                          <w:tcPr>
                            <w:tcW w:w="1710" w:type="dxa"/>
                            <w:vAlign w:val="center"/>
                          </w:tcPr>
                          <w:p w14:paraId="376934B6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A32711" w14:paraId="514DD10B" w14:textId="77777777" w:rsidTr="00490E2C">
                        <w:trPr>
                          <w:trHeight w:val="542"/>
                        </w:trPr>
                        <w:tc>
                          <w:tcPr>
                            <w:tcW w:w="5130" w:type="dxa"/>
                            <w:vAlign w:val="center"/>
                          </w:tcPr>
                          <w:p w14:paraId="64A7B355" w14:textId="77777777" w:rsidR="00A32711" w:rsidRDefault="00A32711" w:rsidP="00AA7CF9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 w:rsidRPr="00761CDB"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731BC0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Appeal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1097A9DC" w14:textId="77777777" w:rsidR="00A32711" w:rsidRPr="00AA7CF9" w:rsidRDefault="00A32711" w:rsidP="00AA7CF9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 w:rsidRPr="00AA7CF9">
                              <w:rPr>
                                <w:b/>
                                <w:color w:val="000000"/>
                                <w:sz w:val="24"/>
                              </w:rPr>
                              <w:t>DATE FILED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255C1891" w14:textId="77777777" w:rsidR="00A32711" w:rsidRPr="00AA7CF9" w:rsidRDefault="00A32711" w:rsidP="00AA7CF9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 w:rsidRPr="00AA7CF9">
                              <w:rPr>
                                <w:b/>
                                <w:color w:val="000000"/>
                                <w:sz w:val="24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1710" w:type="dxa"/>
                            <w:vAlign w:val="center"/>
                          </w:tcPr>
                          <w:p w14:paraId="59273CA1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A32711" w14:paraId="5239A08A" w14:textId="77777777" w:rsidTr="00490E2C">
                        <w:trPr>
                          <w:trHeight w:val="542"/>
                        </w:trPr>
                        <w:tc>
                          <w:tcPr>
                            <w:tcW w:w="5130" w:type="dxa"/>
                            <w:vAlign w:val="center"/>
                          </w:tcPr>
                          <w:p w14:paraId="315963B2" w14:textId="77777777" w:rsidR="00A32711" w:rsidRDefault="008455E8" w:rsidP="00B7134C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 w:rsidR="00A32711" w:rsidRPr="00761CDB"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 w:rsidR="00F150E1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A32711" w:rsidRPr="00AA7CF9">
                              <w:rPr>
                                <w:color w:val="000000"/>
                                <w:sz w:val="24"/>
                              </w:rPr>
                              <w:t>CSCRO/ CSC-Commission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4D526F31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6E80883C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vAlign w:val="center"/>
                          </w:tcPr>
                          <w:p w14:paraId="53F7530B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A32711" w14:paraId="4D269D0E" w14:textId="77777777" w:rsidTr="00490E2C">
                        <w:trPr>
                          <w:trHeight w:val="542"/>
                        </w:trPr>
                        <w:tc>
                          <w:tcPr>
                            <w:tcW w:w="5130" w:type="dxa"/>
                            <w:vAlign w:val="center"/>
                          </w:tcPr>
                          <w:p w14:paraId="07D0BC48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 w:rsidRPr="00761CDB"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731BC0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86578A">
                              <w:rPr>
                                <w:b/>
                                <w:color w:val="000000"/>
                                <w:sz w:val="24"/>
                              </w:rPr>
                              <w:t>Petition for Review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6DD3CA14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70FC5CBF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vAlign w:val="center"/>
                          </w:tcPr>
                          <w:p w14:paraId="1C7EF26A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A32711" w14:paraId="4442E900" w14:textId="77777777" w:rsidTr="00490E2C">
                        <w:trPr>
                          <w:trHeight w:val="542"/>
                        </w:trPr>
                        <w:tc>
                          <w:tcPr>
                            <w:tcW w:w="5130" w:type="dxa"/>
                            <w:vAlign w:val="center"/>
                          </w:tcPr>
                          <w:p w14:paraId="5D64060A" w14:textId="77777777" w:rsidR="00A32711" w:rsidRDefault="008455E8" w:rsidP="00B7134C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 w:rsidR="00A32711" w:rsidRPr="00761CDB"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 w:rsidR="00F150E1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A32711">
                              <w:rPr>
                                <w:color w:val="000000"/>
                                <w:sz w:val="24"/>
                              </w:rPr>
                              <w:t>CSC-</w:t>
                            </w:r>
                            <w:r w:rsidR="00A32711" w:rsidRPr="00AA7CF9">
                              <w:rPr>
                                <w:color w:val="000000"/>
                                <w:sz w:val="24"/>
                              </w:rPr>
                              <w:t>Commission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6148934F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38482A32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vAlign w:val="center"/>
                          </w:tcPr>
                          <w:p w14:paraId="43879A9A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A32711" w14:paraId="185CE395" w14:textId="77777777" w:rsidTr="00490E2C">
                        <w:trPr>
                          <w:trHeight w:val="542"/>
                        </w:trPr>
                        <w:tc>
                          <w:tcPr>
                            <w:tcW w:w="5130" w:type="dxa"/>
                            <w:vAlign w:val="center"/>
                          </w:tcPr>
                          <w:p w14:paraId="55F183C9" w14:textId="77777777" w:rsidR="00A32711" w:rsidRDefault="008455E8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 w:rsidR="00A32711" w:rsidRPr="00761CDB"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 w:rsidR="00F150E1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A32711" w:rsidRPr="00AA7CF9">
                              <w:rPr>
                                <w:color w:val="000000"/>
                                <w:sz w:val="24"/>
                              </w:rPr>
                              <w:t>Court of Appeals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2D59873E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5EA62B77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vAlign w:val="center"/>
                          </w:tcPr>
                          <w:p w14:paraId="27DE5B2F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  <w:tr w:rsidR="00A32711" w14:paraId="3A80A309" w14:textId="77777777" w:rsidTr="00490E2C">
                        <w:trPr>
                          <w:trHeight w:val="542"/>
                        </w:trPr>
                        <w:tc>
                          <w:tcPr>
                            <w:tcW w:w="5130" w:type="dxa"/>
                            <w:vAlign w:val="center"/>
                          </w:tcPr>
                          <w:p w14:paraId="3E9385E0" w14:textId="77777777" w:rsidR="00A32711" w:rsidRDefault="008455E8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  <w:r w:rsidR="00A32711" w:rsidRPr="00761CDB">
                              <w:rPr>
                                <w:b/>
                                <w:color w:val="000000"/>
                                <w:sz w:val="24"/>
                              </w:rPr>
                              <w:sym w:font="Wingdings 2" w:char="F0A3"/>
                            </w:r>
                            <w:r w:rsidR="00F150E1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A32711" w:rsidRPr="00AA7CF9">
                              <w:rPr>
                                <w:color w:val="000000"/>
                                <w:sz w:val="24"/>
                              </w:rPr>
                              <w:t>Supreme Court</w:t>
                            </w: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3C83A570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  <w:vAlign w:val="center"/>
                          </w:tcPr>
                          <w:p w14:paraId="216E82F8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vAlign w:val="center"/>
                          </w:tcPr>
                          <w:p w14:paraId="27A3304C" w14:textId="77777777" w:rsidR="00A32711" w:rsidRDefault="00A32711" w:rsidP="00712390">
                            <w:pPr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3FB586C" w14:textId="77777777" w:rsidR="00A32711" w:rsidRPr="00761CDB" w:rsidRDefault="00A32711" w:rsidP="00293A4B">
                      <w:pPr>
                        <w:jc w:val="both"/>
                        <w:rPr>
                          <w:color w:val="000000"/>
                          <w:sz w:val="24"/>
                        </w:rPr>
                      </w:pPr>
                    </w:p>
                    <w:p w14:paraId="0C7C245E" w14:textId="77777777" w:rsidR="00A32711" w:rsidRDefault="00A32711" w:rsidP="00C953EB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93A4B">
        <w:rPr>
          <w:b/>
          <w:color w:val="000000"/>
          <w:sz w:val="28"/>
          <w:szCs w:val="28"/>
        </w:rPr>
        <w:t>CSC/HRMO Notation</w:t>
      </w:r>
    </w:p>
    <w:p w14:paraId="62CAF5E9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1F48DAC4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48FD52FD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3965A02F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0ABEF09C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5A2159BA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4C7C123B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4ED43D38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3F3D7ABD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349A85FE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2713393E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2787BC71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1D550861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622F3618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483B3426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224C7232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69C59A37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5CBA16B5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6A05F8B7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022371F4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24D75F94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757A849C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783E4F54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097630B2" w14:textId="77777777" w:rsidR="00004993" w:rsidRDefault="00004993" w:rsidP="00A617D7">
      <w:pPr>
        <w:rPr>
          <w:rFonts w:ascii="Arial Narrow" w:hAnsi="Arial Narrow"/>
          <w:color w:val="000000"/>
        </w:rPr>
      </w:pPr>
    </w:p>
    <w:p w14:paraId="1636D4CA" w14:textId="217BAF97" w:rsidR="00004993" w:rsidRDefault="00797A20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6FB71327" wp14:editId="0F328DEE">
                <wp:simplePos x="0" y="0"/>
                <wp:positionH relativeFrom="column">
                  <wp:posOffset>-239395</wp:posOffset>
                </wp:positionH>
                <wp:positionV relativeFrom="paragraph">
                  <wp:posOffset>160020</wp:posOffset>
                </wp:positionV>
                <wp:extent cx="7204710" cy="1657985"/>
                <wp:effectExtent l="15240" t="9525" r="9525" b="8890"/>
                <wp:wrapNone/>
                <wp:docPr id="74937889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4710" cy="1657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FD9B6" id="Rectangle 162" o:spid="_x0000_s1026" style="position:absolute;margin-left:-18.85pt;margin-top:12.6pt;width:567.3pt;height:130.55pt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" fillcolor="#d8d8d8 [2732]" strokeweight="1pt"/>
            </w:pict>
          </mc:Fallback>
        </mc:AlternateContent>
      </w:r>
    </w:p>
    <w:p w14:paraId="508DFEBB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7272325C" w14:textId="5E4FA7B9" w:rsidR="00C953EB" w:rsidRDefault="00797A20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5D66AD89" wp14:editId="65A74D5C">
                <wp:simplePos x="0" y="0"/>
                <wp:positionH relativeFrom="column">
                  <wp:posOffset>3209290</wp:posOffset>
                </wp:positionH>
                <wp:positionV relativeFrom="paragraph">
                  <wp:posOffset>45720</wp:posOffset>
                </wp:positionV>
                <wp:extent cx="3610610" cy="1313815"/>
                <wp:effectExtent l="0" t="0" r="8890" b="635"/>
                <wp:wrapNone/>
                <wp:docPr id="3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0610" cy="131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BFE09" w14:textId="77777777" w:rsidR="00A32711" w:rsidRPr="00615D92" w:rsidRDefault="00A32711" w:rsidP="00621F0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15D92">
                              <w:rPr>
                                <w:b/>
                              </w:rPr>
                              <w:t>Acknowledg</w:t>
                            </w:r>
                            <w:r>
                              <w:rPr>
                                <w:b/>
                              </w:rPr>
                              <w:t>e</w:t>
                            </w:r>
                            <w:r w:rsidRPr="00615D92">
                              <w:rPr>
                                <w:b/>
                              </w:rPr>
                              <w:t>ment</w:t>
                            </w:r>
                          </w:p>
                          <w:p w14:paraId="2A0D7C42" w14:textId="77777777" w:rsidR="00A32711" w:rsidRDefault="00A32711" w:rsidP="00621F07">
                            <w:pPr>
                              <w:rPr>
                                <w:i/>
                              </w:rPr>
                            </w:pPr>
                          </w:p>
                          <w:p w14:paraId="6264B369" w14:textId="77777777" w:rsidR="00A32711" w:rsidRPr="00F77549" w:rsidRDefault="00A32711" w:rsidP="00621F0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Received original/photocopy</w:t>
                            </w:r>
                            <w:r w:rsidRPr="00615D92">
                              <w:rPr>
                                <w:i/>
                              </w:rPr>
                              <w:t xml:space="preserve"> of appointment on</w:t>
                            </w:r>
                            <w:r w:rsidR="00F77549" w:rsidRPr="004E5EB0">
                              <w:t xml:space="preserve">     </w:t>
                            </w:r>
                            <w:r w:rsidR="004E5EB0">
                              <w:t xml:space="preserve"> </w:t>
                            </w:r>
                            <w:r w:rsidR="00481CE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July 16</w:t>
                            </w:r>
                            <w:r w:rsidR="00F77549" w:rsidRPr="00F7754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, 2024</w:t>
                            </w:r>
                          </w:p>
                          <w:p w14:paraId="4C43AF44" w14:textId="77777777" w:rsidR="00A32711" w:rsidRDefault="00A32711" w:rsidP="00621F07">
                            <w:r>
                              <w:tab/>
                            </w:r>
                          </w:p>
                          <w:p w14:paraId="5BA7A1A9" w14:textId="77777777" w:rsidR="009E033E" w:rsidRDefault="009E033E" w:rsidP="00621F07"/>
                          <w:p w14:paraId="48F1C80E" w14:textId="77777777" w:rsidR="00A32711" w:rsidRDefault="00A32711" w:rsidP="00621F07"/>
                          <w:p w14:paraId="7E949DFE" w14:textId="77777777" w:rsidR="00A32711" w:rsidRPr="00615D92" w:rsidRDefault="00A32711" w:rsidP="00621F07">
                            <w:pPr>
                              <w:ind w:left="720" w:firstLine="720"/>
                            </w:pPr>
                            <w:r w:rsidRPr="005A6D76">
                              <w:t>___________________________________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Appointee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6AD89" id="Rectangle 164" o:spid="_x0000_s1058" style="position:absolute;margin-left:252.7pt;margin-top:3.6pt;width:284.3pt;height:103.45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" strokeweight="1pt">
                <v:textbox inset="1pt,1pt,1pt,1pt">
                  <w:txbxContent>
                    <w:p w14:paraId="3FBBFE09" w14:textId="77777777" w:rsidR="00A32711" w:rsidRPr="00615D92" w:rsidRDefault="00A32711" w:rsidP="00621F07">
                      <w:pPr>
                        <w:jc w:val="center"/>
                        <w:rPr>
                          <w:b/>
                        </w:rPr>
                      </w:pPr>
                      <w:r w:rsidRPr="00615D92">
                        <w:rPr>
                          <w:b/>
                        </w:rPr>
                        <w:t>Acknowledg</w:t>
                      </w:r>
                      <w:r>
                        <w:rPr>
                          <w:b/>
                        </w:rPr>
                        <w:t>e</w:t>
                      </w:r>
                      <w:r w:rsidRPr="00615D92">
                        <w:rPr>
                          <w:b/>
                        </w:rPr>
                        <w:t>ment</w:t>
                      </w:r>
                    </w:p>
                    <w:p w14:paraId="2A0D7C42" w14:textId="77777777" w:rsidR="00A32711" w:rsidRDefault="00A32711" w:rsidP="00621F07">
                      <w:pPr>
                        <w:rPr>
                          <w:i/>
                        </w:rPr>
                      </w:pPr>
                    </w:p>
                    <w:p w14:paraId="6264B369" w14:textId="77777777" w:rsidR="00A32711" w:rsidRPr="00F77549" w:rsidRDefault="00A32711" w:rsidP="00621F07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i/>
                        </w:rPr>
                        <w:t xml:space="preserve"> Received original/photocopy</w:t>
                      </w:r>
                      <w:r w:rsidRPr="00615D92">
                        <w:rPr>
                          <w:i/>
                        </w:rPr>
                        <w:t xml:space="preserve"> of appointment on</w:t>
                      </w:r>
                      <w:r w:rsidR="00F77549" w:rsidRPr="004E5EB0">
                        <w:t xml:space="preserve">     </w:t>
                      </w:r>
                      <w:r w:rsidR="004E5EB0">
                        <w:t xml:space="preserve"> </w:t>
                      </w:r>
                      <w:r w:rsidR="00481CE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July 16</w:t>
                      </w:r>
                      <w:r w:rsidR="00F77549" w:rsidRPr="00F7754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, 2024</w:t>
                      </w:r>
                    </w:p>
                    <w:p w14:paraId="4C43AF44" w14:textId="77777777" w:rsidR="00A32711" w:rsidRDefault="00A32711" w:rsidP="00621F07">
                      <w:r>
                        <w:tab/>
                      </w:r>
                    </w:p>
                    <w:p w14:paraId="5BA7A1A9" w14:textId="77777777" w:rsidR="009E033E" w:rsidRDefault="009E033E" w:rsidP="00621F07"/>
                    <w:p w14:paraId="48F1C80E" w14:textId="77777777" w:rsidR="00A32711" w:rsidRDefault="00A32711" w:rsidP="00621F07"/>
                    <w:p w14:paraId="7E949DFE" w14:textId="77777777" w:rsidR="00A32711" w:rsidRPr="00615D92" w:rsidRDefault="00A32711" w:rsidP="00621F07">
                      <w:pPr>
                        <w:ind w:left="720" w:firstLine="720"/>
                      </w:pPr>
                      <w:r w:rsidRPr="005A6D76">
                        <w:t>___________________________________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Appointee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color w:val="000000"/>
          <w:lang w:val="en-PH" w:eastAsia="en-PH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471C500A" wp14:editId="0574D502">
                <wp:simplePos x="0" y="0"/>
                <wp:positionH relativeFrom="column">
                  <wp:posOffset>-82550</wp:posOffset>
                </wp:positionH>
                <wp:positionV relativeFrom="paragraph">
                  <wp:posOffset>45720</wp:posOffset>
                </wp:positionV>
                <wp:extent cx="3291840" cy="1313815"/>
                <wp:effectExtent l="0" t="0" r="3810" b="635"/>
                <wp:wrapNone/>
                <wp:docPr id="2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840" cy="131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D1F8C" w14:textId="77777777" w:rsidR="00A32711" w:rsidRDefault="00A32711" w:rsidP="00621F07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3CB0226A" w14:textId="77777777" w:rsidR="00A32711" w:rsidRPr="00615D92" w:rsidRDefault="00DD60A0" w:rsidP="00621F07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A32711" w:rsidRPr="00615D92">
                              <w:rPr>
                                <w:color w:val="000000"/>
                              </w:rPr>
                              <w:t>Original Copy</w:t>
                            </w:r>
                            <w:r w:rsidR="00C72FE1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A32711">
                              <w:rPr>
                                <w:color w:val="000000"/>
                              </w:rPr>
                              <w:t xml:space="preserve">- </w:t>
                            </w:r>
                            <w:r w:rsidR="00A32711" w:rsidRPr="00615D92">
                              <w:rPr>
                                <w:color w:val="000000"/>
                              </w:rPr>
                              <w:t>for the Appointee</w:t>
                            </w:r>
                          </w:p>
                          <w:p w14:paraId="4C250D35" w14:textId="77777777" w:rsidR="00A32711" w:rsidRDefault="00A32711" w:rsidP="00EF286B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="0011178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Original</w:t>
                            </w:r>
                            <w:r w:rsidRPr="00615D92">
                              <w:rPr>
                                <w:color w:val="000000"/>
                              </w:rPr>
                              <w:t xml:space="preserve"> Copy</w:t>
                            </w:r>
                            <w:r w:rsidR="00C72FE1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15D92">
                              <w:rPr>
                                <w:color w:val="000000"/>
                              </w:rPr>
                              <w:t>- for the Civil Service Commission</w:t>
                            </w:r>
                          </w:p>
                          <w:p w14:paraId="447875C8" w14:textId="77777777" w:rsidR="00A32711" w:rsidRPr="00615D92" w:rsidRDefault="00A32711" w:rsidP="00EF286B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Original </w:t>
                            </w:r>
                            <w:r w:rsidRPr="00615D92">
                              <w:rPr>
                                <w:color w:val="000000"/>
                              </w:rPr>
                              <w:t>Copy</w:t>
                            </w:r>
                            <w:r w:rsidR="00C72FE1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15D92">
                              <w:rPr>
                                <w:color w:val="000000"/>
                              </w:rPr>
                              <w:t>- for the Agency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C500A" id="Rectangle 163" o:spid="_x0000_s1059" style="position:absolute;margin-left:-6.5pt;margin-top:3.6pt;width:259.2pt;height:103.45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" strokeweight="1pt">
                <v:textbox inset="1pt,1pt,1pt,1pt">
                  <w:txbxContent>
                    <w:p w14:paraId="4FFD1F8C" w14:textId="77777777" w:rsidR="00A32711" w:rsidRDefault="00A32711" w:rsidP="00621F07">
                      <w:pPr>
                        <w:rPr>
                          <w:color w:val="000000"/>
                        </w:rPr>
                      </w:pPr>
                    </w:p>
                    <w:p w14:paraId="3CB0226A" w14:textId="77777777" w:rsidR="00A32711" w:rsidRPr="00615D92" w:rsidRDefault="00DD60A0" w:rsidP="00621F07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 w:rsidR="00A32711" w:rsidRPr="00615D92">
                        <w:rPr>
                          <w:color w:val="000000"/>
                        </w:rPr>
                        <w:t>Original Copy</w:t>
                      </w:r>
                      <w:r w:rsidR="00C72FE1">
                        <w:rPr>
                          <w:color w:val="000000"/>
                        </w:rPr>
                        <w:t xml:space="preserve"> </w:t>
                      </w:r>
                      <w:r w:rsidR="00A32711">
                        <w:rPr>
                          <w:color w:val="000000"/>
                        </w:rPr>
                        <w:t xml:space="preserve">- </w:t>
                      </w:r>
                      <w:r w:rsidR="00A32711" w:rsidRPr="00615D92">
                        <w:rPr>
                          <w:color w:val="000000"/>
                        </w:rPr>
                        <w:t>for the Appointee</w:t>
                      </w:r>
                    </w:p>
                    <w:p w14:paraId="4C250D35" w14:textId="77777777" w:rsidR="00A32711" w:rsidRDefault="00A32711" w:rsidP="00EF286B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 w:rsidR="0011178C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Original</w:t>
                      </w:r>
                      <w:r w:rsidRPr="00615D92">
                        <w:rPr>
                          <w:color w:val="000000"/>
                        </w:rPr>
                        <w:t xml:space="preserve"> Copy</w:t>
                      </w:r>
                      <w:r w:rsidR="00C72FE1">
                        <w:rPr>
                          <w:color w:val="000000"/>
                        </w:rPr>
                        <w:t xml:space="preserve"> </w:t>
                      </w:r>
                      <w:r w:rsidRPr="00615D92">
                        <w:rPr>
                          <w:color w:val="000000"/>
                        </w:rPr>
                        <w:t>- for the Civil Service Commission</w:t>
                      </w:r>
                    </w:p>
                    <w:p w14:paraId="447875C8" w14:textId="77777777" w:rsidR="00A32711" w:rsidRPr="00615D92" w:rsidRDefault="00A32711" w:rsidP="00EF286B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Original </w:t>
                      </w:r>
                      <w:r w:rsidRPr="00615D92">
                        <w:rPr>
                          <w:color w:val="000000"/>
                        </w:rPr>
                        <w:t>Copy</w:t>
                      </w:r>
                      <w:r w:rsidR="00C72FE1">
                        <w:rPr>
                          <w:color w:val="000000"/>
                        </w:rPr>
                        <w:t xml:space="preserve"> </w:t>
                      </w:r>
                      <w:r w:rsidRPr="00615D92">
                        <w:rPr>
                          <w:color w:val="000000"/>
                        </w:rPr>
                        <w:t>- for the Agency</w:t>
                      </w:r>
                    </w:p>
                  </w:txbxContent>
                </v:textbox>
              </v:rect>
            </w:pict>
          </mc:Fallback>
        </mc:AlternateContent>
      </w:r>
    </w:p>
    <w:p w14:paraId="2202D8E0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6246E11D" w14:textId="77777777" w:rsidR="00C953EB" w:rsidRDefault="00DD60A0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 </w:t>
      </w:r>
    </w:p>
    <w:p w14:paraId="54370A46" w14:textId="012E1F61" w:rsidR="00C953EB" w:rsidRDefault="00797A20" w:rsidP="00A617D7">
      <w:pPr>
        <w:rPr>
          <w:rFonts w:ascii="Arial Narrow" w:hAnsi="Arial Narrow"/>
          <w:color w:val="000000"/>
        </w:rPr>
      </w:pPr>
      <w:r>
        <w:rPr>
          <w:rFonts w:ascii="Arial Narrow" w:hAnsi="Arial Narrow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400" behindDoc="0" locked="0" layoutInCell="0" allowOverlap="1" wp14:anchorId="24375F5C" wp14:editId="18C60EAF">
                <wp:simplePos x="0" y="0"/>
                <wp:positionH relativeFrom="column">
                  <wp:posOffset>5704840</wp:posOffset>
                </wp:positionH>
                <wp:positionV relativeFrom="paragraph">
                  <wp:posOffset>76200</wp:posOffset>
                </wp:positionV>
                <wp:extent cx="1047750" cy="0"/>
                <wp:effectExtent l="6350" t="6985" r="12700" b="12065"/>
                <wp:wrapNone/>
                <wp:docPr id="16656198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18340" id="AutoShape 136" o:spid="_x0000_s1026" type="#_x0000_t32" style="position:absolute;margin-left:449.2pt;margin-top:6pt;width:82.5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" o:allowincell="f" strokecolor="black [3213]" strokeweight=".25pt"/>
            </w:pict>
          </mc:Fallback>
        </mc:AlternateContent>
      </w:r>
    </w:p>
    <w:p w14:paraId="5E91F91E" w14:textId="77777777" w:rsidR="00C953EB" w:rsidRDefault="00C953EB" w:rsidP="00A617D7">
      <w:pPr>
        <w:rPr>
          <w:rFonts w:ascii="Arial Narrow" w:hAnsi="Arial Narrow"/>
          <w:color w:val="000000"/>
        </w:rPr>
      </w:pPr>
    </w:p>
    <w:p w14:paraId="210EDE00" w14:textId="77777777" w:rsidR="00F713EF" w:rsidRPr="006F55EC" w:rsidRDefault="00F713EF" w:rsidP="00A617D7">
      <w:pPr>
        <w:rPr>
          <w:rFonts w:ascii="Arial Narrow" w:hAnsi="Arial Narrow"/>
          <w:color w:val="000000"/>
        </w:rPr>
      </w:pPr>
    </w:p>
    <w:sectPr w:rsidR="00F713EF" w:rsidRPr="006F55EC" w:rsidSect="00CC7B2F">
      <w:pgSz w:w="12242" w:h="18722" w:code="10000"/>
      <w:pgMar w:top="288" w:right="720" w:bottom="1080" w:left="80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7B87"/>
    <w:multiLevelType w:val="hybridMultilevel"/>
    <w:tmpl w:val="AEFA1B6C"/>
    <w:lvl w:ilvl="0" w:tplc="1ECE404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D3D0675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B31A9B5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D0224B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9200C2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84669B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1C680C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E0875F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C1F431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409F9"/>
    <w:multiLevelType w:val="hybridMultilevel"/>
    <w:tmpl w:val="3C0E4C7E"/>
    <w:lvl w:ilvl="0" w:tplc="BD804E28">
      <w:start w:val="7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eastAsia="Times New Roman" w:hAnsi="Symbol" w:cs="Times New Roman" w:hint="default"/>
      </w:rPr>
    </w:lvl>
    <w:lvl w:ilvl="1" w:tplc="B3C4EBF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3F1EBF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226364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6C83FD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A7C01F3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8E4CD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4CCF0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3EE058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093362"/>
    <w:multiLevelType w:val="hybridMultilevel"/>
    <w:tmpl w:val="7250C662"/>
    <w:lvl w:ilvl="0" w:tplc="34643E90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CA787E"/>
    <w:multiLevelType w:val="hybridMultilevel"/>
    <w:tmpl w:val="920E94BC"/>
    <w:lvl w:ilvl="0" w:tplc="41EC62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AC8C0B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EDD5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E6251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208A85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2EAF0C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C948E1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62E4BC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AE469F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4FE3A75"/>
    <w:multiLevelType w:val="hybridMultilevel"/>
    <w:tmpl w:val="09B0F26C"/>
    <w:lvl w:ilvl="0" w:tplc="47EECA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color w:val="FFFFFF" w:themeColor="background1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6109D"/>
    <w:multiLevelType w:val="hybridMultilevel"/>
    <w:tmpl w:val="EC889C5E"/>
    <w:lvl w:ilvl="0" w:tplc="FD44A90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0B16CC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9DE0038"/>
    <w:multiLevelType w:val="hybridMultilevel"/>
    <w:tmpl w:val="3E383C9C"/>
    <w:lvl w:ilvl="0" w:tplc="9ACC2F48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3DBA8AD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149C21E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764F31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34C460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E48ED5C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D66202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D64317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75D292D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7C6A25"/>
    <w:multiLevelType w:val="hybridMultilevel"/>
    <w:tmpl w:val="14B0E3C8"/>
    <w:lvl w:ilvl="0" w:tplc="7EA87BFC">
      <w:start w:val="7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C753B1"/>
    <w:multiLevelType w:val="hybridMultilevel"/>
    <w:tmpl w:val="CF849D70"/>
    <w:lvl w:ilvl="0" w:tplc="DE6689FA">
      <w:start w:val="7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7F7EAB"/>
    <w:multiLevelType w:val="hybridMultilevel"/>
    <w:tmpl w:val="02724B5E"/>
    <w:lvl w:ilvl="0" w:tplc="38E076D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82673A"/>
    <w:multiLevelType w:val="hybridMultilevel"/>
    <w:tmpl w:val="A32C819E"/>
    <w:lvl w:ilvl="0" w:tplc="22A0A13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E1A6275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A56E11F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7481E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4D42DE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8CF2BE8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8A8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063F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70A0328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961EBD"/>
    <w:multiLevelType w:val="hybridMultilevel"/>
    <w:tmpl w:val="079E99FA"/>
    <w:lvl w:ilvl="0" w:tplc="ECA6516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055AD3"/>
    <w:multiLevelType w:val="hybridMultilevel"/>
    <w:tmpl w:val="3200791C"/>
    <w:lvl w:ilvl="0" w:tplc="6DF25C88">
      <w:start w:val="7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53331600">
    <w:abstractNumId w:val="6"/>
  </w:num>
  <w:num w:numId="2" w16cid:durableId="2095467826">
    <w:abstractNumId w:val="3"/>
  </w:num>
  <w:num w:numId="3" w16cid:durableId="892236284">
    <w:abstractNumId w:val="7"/>
  </w:num>
  <w:num w:numId="4" w16cid:durableId="585381485">
    <w:abstractNumId w:val="1"/>
  </w:num>
  <w:num w:numId="5" w16cid:durableId="1295603169">
    <w:abstractNumId w:val="11"/>
  </w:num>
  <w:num w:numId="6" w16cid:durableId="827211190">
    <w:abstractNumId w:val="0"/>
  </w:num>
  <w:num w:numId="7" w16cid:durableId="571239791">
    <w:abstractNumId w:val="12"/>
  </w:num>
  <w:num w:numId="8" w16cid:durableId="1059786224">
    <w:abstractNumId w:val="2"/>
  </w:num>
  <w:num w:numId="9" w16cid:durableId="1818186651">
    <w:abstractNumId w:val="10"/>
  </w:num>
  <w:num w:numId="10" w16cid:durableId="537282865">
    <w:abstractNumId w:val="5"/>
  </w:num>
  <w:num w:numId="11" w16cid:durableId="68235829">
    <w:abstractNumId w:val="13"/>
  </w:num>
  <w:num w:numId="12" w16cid:durableId="1498036631">
    <w:abstractNumId w:val="9"/>
  </w:num>
  <w:num w:numId="13" w16cid:durableId="1137336470">
    <w:abstractNumId w:val="8"/>
  </w:num>
  <w:num w:numId="14" w16cid:durableId="1298027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orce" w:val="567374-Joseph.A.D.G."/>
  </w:docVars>
  <w:rsids>
    <w:rsidRoot w:val="009F1275"/>
    <w:rsid w:val="00000050"/>
    <w:rsid w:val="0000132E"/>
    <w:rsid w:val="00001D7C"/>
    <w:rsid w:val="000024EF"/>
    <w:rsid w:val="00003112"/>
    <w:rsid w:val="0000352F"/>
    <w:rsid w:val="00003D49"/>
    <w:rsid w:val="000048F9"/>
    <w:rsid w:val="00004993"/>
    <w:rsid w:val="000054E3"/>
    <w:rsid w:val="0000691B"/>
    <w:rsid w:val="00007856"/>
    <w:rsid w:val="00007D81"/>
    <w:rsid w:val="000101F7"/>
    <w:rsid w:val="000113DE"/>
    <w:rsid w:val="00012A56"/>
    <w:rsid w:val="00014252"/>
    <w:rsid w:val="00015476"/>
    <w:rsid w:val="00016EF5"/>
    <w:rsid w:val="000203AD"/>
    <w:rsid w:val="000204C6"/>
    <w:rsid w:val="00021FD7"/>
    <w:rsid w:val="00022344"/>
    <w:rsid w:val="00025C83"/>
    <w:rsid w:val="00027830"/>
    <w:rsid w:val="00027D19"/>
    <w:rsid w:val="000304CE"/>
    <w:rsid w:val="000312DB"/>
    <w:rsid w:val="0003142E"/>
    <w:rsid w:val="00031B43"/>
    <w:rsid w:val="00031D92"/>
    <w:rsid w:val="00031DE9"/>
    <w:rsid w:val="0003280A"/>
    <w:rsid w:val="00033856"/>
    <w:rsid w:val="00033D75"/>
    <w:rsid w:val="00033E50"/>
    <w:rsid w:val="00035A7C"/>
    <w:rsid w:val="00035FB7"/>
    <w:rsid w:val="000361B5"/>
    <w:rsid w:val="00040BDC"/>
    <w:rsid w:val="0004146D"/>
    <w:rsid w:val="00041765"/>
    <w:rsid w:val="00042502"/>
    <w:rsid w:val="0004295E"/>
    <w:rsid w:val="000444B2"/>
    <w:rsid w:val="00044743"/>
    <w:rsid w:val="00044892"/>
    <w:rsid w:val="00045EE4"/>
    <w:rsid w:val="00046812"/>
    <w:rsid w:val="0005298A"/>
    <w:rsid w:val="00053D2F"/>
    <w:rsid w:val="00053FA3"/>
    <w:rsid w:val="00056117"/>
    <w:rsid w:val="0005633B"/>
    <w:rsid w:val="00057220"/>
    <w:rsid w:val="0006029F"/>
    <w:rsid w:val="00060677"/>
    <w:rsid w:val="00060DF1"/>
    <w:rsid w:val="00060E56"/>
    <w:rsid w:val="00063BB9"/>
    <w:rsid w:val="00064E35"/>
    <w:rsid w:val="00066023"/>
    <w:rsid w:val="0006622D"/>
    <w:rsid w:val="00066F92"/>
    <w:rsid w:val="00067DF0"/>
    <w:rsid w:val="00070A7C"/>
    <w:rsid w:val="00070EDA"/>
    <w:rsid w:val="000720F0"/>
    <w:rsid w:val="00072CE6"/>
    <w:rsid w:val="00073C7B"/>
    <w:rsid w:val="00073E7A"/>
    <w:rsid w:val="00074077"/>
    <w:rsid w:val="00074872"/>
    <w:rsid w:val="00074F05"/>
    <w:rsid w:val="000765FC"/>
    <w:rsid w:val="0008048D"/>
    <w:rsid w:val="000812B1"/>
    <w:rsid w:val="00081FB7"/>
    <w:rsid w:val="0008259B"/>
    <w:rsid w:val="00083239"/>
    <w:rsid w:val="000833AB"/>
    <w:rsid w:val="0008390B"/>
    <w:rsid w:val="000840A8"/>
    <w:rsid w:val="00085A58"/>
    <w:rsid w:val="00085C9F"/>
    <w:rsid w:val="00085DB8"/>
    <w:rsid w:val="00085F96"/>
    <w:rsid w:val="00086271"/>
    <w:rsid w:val="00086426"/>
    <w:rsid w:val="00086E0B"/>
    <w:rsid w:val="000919AD"/>
    <w:rsid w:val="00091F5B"/>
    <w:rsid w:val="0009248D"/>
    <w:rsid w:val="00093256"/>
    <w:rsid w:val="00095775"/>
    <w:rsid w:val="000A0AF9"/>
    <w:rsid w:val="000A1D53"/>
    <w:rsid w:val="000A2195"/>
    <w:rsid w:val="000A36DD"/>
    <w:rsid w:val="000A37E0"/>
    <w:rsid w:val="000A4CDB"/>
    <w:rsid w:val="000A5449"/>
    <w:rsid w:val="000A6509"/>
    <w:rsid w:val="000A72CD"/>
    <w:rsid w:val="000A7457"/>
    <w:rsid w:val="000A76CC"/>
    <w:rsid w:val="000B088A"/>
    <w:rsid w:val="000B0D95"/>
    <w:rsid w:val="000B10CF"/>
    <w:rsid w:val="000B2318"/>
    <w:rsid w:val="000B2324"/>
    <w:rsid w:val="000B2F20"/>
    <w:rsid w:val="000B319A"/>
    <w:rsid w:val="000B380B"/>
    <w:rsid w:val="000B4AD0"/>
    <w:rsid w:val="000B545C"/>
    <w:rsid w:val="000B7CE0"/>
    <w:rsid w:val="000C1F56"/>
    <w:rsid w:val="000C2417"/>
    <w:rsid w:val="000C264E"/>
    <w:rsid w:val="000C338D"/>
    <w:rsid w:val="000C39C9"/>
    <w:rsid w:val="000C3EBC"/>
    <w:rsid w:val="000C5C5B"/>
    <w:rsid w:val="000C6039"/>
    <w:rsid w:val="000C6667"/>
    <w:rsid w:val="000C6DF2"/>
    <w:rsid w:val="000D000E"/>
    <w:rsid w:val="000D0551"/>
    <w:rsid w:val="000D1D00"/>
    <w:rsid w:val="000D2CDC"/>
    <w:rsid w:val="000D3E36"/>
    <w:rsid w:val="000D455B"/>
    <w:rsid w:val="000D4B88"/>
    <w:rsid w:val="000D5103"/>
    <w:rsid w:val="000D5163"/>
    <w:rsid w:val="000D5C74"/>
    <w:rsid w:val="000E02B9"/>
    <w:rsid w:val="000E040C"/>
    <w:rsid w:val="000E20FC"/>
    <w:rsid w:val="000E2805"/>
    <w:rsid w:val="000E2F9C"/>
    <w:rsid w:val="000E3FC5"/>
    <w:rsid w:val="000E41DD"/>
    <w:rsid w:val="000E57BE"/>
    <w:rsid w:val="000E5AB1"/>
    <w:rsid w:val="000E7557"/>
    <w:rsid w:val="000E7E4E"/>
    <w:rsid w:val="000F1391"/>
    <w:rsid w:val="000F14B6"/>
    <w:rsid w:val="000F248C"/>
    <w:rsid w:val="000F26C1"/>
    <w:rsid w:val="000F2C29"/>
    <w:rsid w:val="000F3334"/>
    <w:rsid w:val="000F3A58"/>
    <w:rsid w:val="000F5A66"/>
    <w:rsid w:val="000F6143"/>
    <w:rsid w:val="000F6D64"/>
    <w:rsid w:val="000F712A"/>
    <w:rsid w:val="001011C6"/>
    <w:rsid w:val="00104432"/>
    <w:rsid w:val="00104ABE"/>
    <w:rsid w:val="00106616"/>
    <w:rsid w:val="001067A3"/>
    <w:rsid w:val="00106C73"/>
    <w:rsid w:val="00107042"/>
    <w:rsid w:val="0011178C"/>
    <w:rsid w:val="00112B87"/>
    <w:rsid w:val="00113739"/>
    <w:rsid w:val="001137F9"/>
    <w:rsid w:val="001138BC"/>
    <w:rsid w:val="00115937"/>
    <w:rsid w:val="00117AE2"/>
    <w:rsid w:val="00120C49"/>
    <w:rsid w:val="001211D5"/>
    <w:rsid w:val="00122197"/>
    <w:rsid w:val="001225ED"/>
    <w:rsid w:val="001237AF"/>
    <w:rsid w:val="00123AA2"/>
    <w:rsid w:val="001248E3"/>
    <w:rsid w:val="00124DC4"/>
    <w:rsid w:val="00130E90"/>
    <w:rsid w:val="0013248D"/>
    <w:rsid w:val="001345B5"/>
    <w:rsid w:val="0013487C"/>
    <w:rsid w:val="00134E93"/>
    <w:rsid w:val="00135849"/>
    <w:rsid w:val="00137395"/>
    <w:rsid w:val="0014001A"/>
    <w:rsid w:val="00141932"/>
    <w:rsid w:val="00142751"/>
    <w:rsid w:val="0014366E"/>
    <w:rsid w:val="0014594E"/>
    <w:rsid w:val="00145F14"/>
    <w:rsid w:val="00146EC3"/>
    <w:rsid w:val="00147476"/>
    <w:rsid w:val="00147E50"/>
    <w:rsid w:val="00154D85"/>
    <w:rsid w:val="00155140"/>
    <w:rsid w:val="001555CE"/>
    <w:rsid w:val="00155F39"/>
    <w:rsid w:val="00156281"/>
    <w:rsid w:val="00156E4C"/>
    <w:rsid w:val="00157DE0"/>
    <w:rsid w:val="00160014"/>
    <w:rsid w:val="0016028E"/>
    <w:rsid w:val="001608EA"/>
    <w:rsid w:val="00161301"/>
    <w:rsid w:val="00161355"/>
    <w:rsid w:val="0016175F"/>
    <w:rsid w:val="001617E2"/>
    <w:rsid w:val="00162D02"/>
    <w:rsid w:val="00163085"/>
    <w:rsid w:val="00163CF3"/>
    <w:rsid w:val="00165FC5"/>
    <w:rsid w:val="001660A1"/>
    <w:rsid w:val="001660FE"/>
    <w:rsid w:val="00166374"/>
    <w:rsid w:val="00166BCF"/>
    <w:rsid w:val="0016707C"/>
    <w:rsid w:val="0017286A"/>
    <w:rsid w:val="001741F4"/>
    <w:rsid w:val="001745C0"/>
    <w:rsid w:val="00175D4D"/>
    <w:rsid w:val="001804EE"/>
    <w:rsid w:val="001824F7"/>
    <w:rsid w:val="00183870"/>
    <w:rsid w:val="00184E33"/>
    <w:rsid w:val="001873DB"/>
    <w:rsid w:val="0018742A"/>
    <w:rsid w:val="0018784C"/>
    <w:rsid w:val="00187EB2"/>
    <w:rsid w:val="00190D19"/>
    <w:rsid w:val="00190F59"/>
    <w:rsid w:val="00191EA1"/>
    <w:rsid w:val="00191EC2"/>
    <w:rsid w:val="0019248A"/>
    <w:rsid w:val="001928A3"/>
    <w:rsid w:val="001940A2"/>
    <w:rsid w:val="00194FC1"/>
    <w:rsid w:val="00195524"/>
    <w:rsid w:val="00197C3A"/>
    <w:rsid w:val="001A1367"/>
    <w:rsid w:val="001A5AFB"/>
    <w:rsid w:val="001A6BBA"/>
    <w:rsid w:val="001A74C6"/>
    <w:rsid w:val="001B079E"/>
    <w:rsid w:val="001B11DB"/>
    <w:rsid w:val="001B410C"/>
    <w:rsid w:val="001B4601"/>
    <w:rsid w:val="001B5ACA"/>
    <w:rsid w:val="001B6743"/>
    <w:rsid w:val="001B709C"/>
    <w:rsid w:val="001C2852"/>
    <w:rsid w:val="001C3441"/>
    <w:rsid w:val="001C3899"/>
    <w:rsid w:val="001C4CCB"/>
    <w:rsid w:val="001C5350"/>
    <w:rsid w:val="001C5F4B"/>
    <w:rsid w:val="001C6EDD"/>
    <w:rsid w:val="001C72B4"/>
    <w:rsid w:val="001D063D"/>
    <w:rsid w:val="001D0E89"/>
    <w:rsid w:val="001D17DC"/>
    <w:rsid w:val="001D1D52"/>
    <w:rsid w:val="001D27BD"/>
    <w:rsid w:val="001D2CD8"/>
    <w:rsid w:val="001D3310"/>
    <w:rsid w:val="001D3C1B"/>
    <w:rsid w:val="001D3E26"/>
    <w:rsid w:val="001D59B3"/>
    <w:rsid w:val="001D5ACD"/>
    <w:rsid w:val="001D719E"/>
    <w:rsid w:val="001D75B2"/>
    <w:rsid w:val="001D7D7C"/>
    <w:rsid w:val="001D7D80"/>
    <w:rsid w:val="001E0571"/>
    <w:rsid w:val="001E127F"/>
    <w:rsid w:val="001E217E"/>
    <w:rsid w:val="001E3474"/>
    <w:rsid w:val="001E479E"/>
    <w:rsid w:val="001E4A65"/>
    <w:rsid w:val="001E556A"/>
    <w:rsid w:val="001F179B"/>
    <w:rsid w:val="001F1CA8"/>
    <w:rsid w:val="001F3339"/>
    <w:rsid w:val="001F3903"/>
    <w:rsid w:val="001F3D84"/>
    <w:rsid w:val="001F4710"/>
    <w:rsid w:val="001F5542"/>
    <w:rsid w:val="001F573F"/>
    <w:rsid w:val="001F5C64"/>
    <w:rsid w:val="001F6F74"/>
    <w:rsid w:val="001F71E4"/>
    <w:rsid w:val="00201337"/>
    <w:rsid w:val="00202687"/>
    <w:rsid w:val="00202F9A"/>
    <w:rsid w:val="002034CF"/>
    <w:rsid w:val="0020439D"/>
    <w:rsid w:val="00205229"/>
    <w:rsid w:val="00205A81"/>
    <w:rsid w:val="00207F8C"/>
    <w:rsid w:val="00210930"/>
    <w:rsid w:val="00212B89"/>
    <w:rsid w:val="002141ED"/>
    <w:rsid w:val="00214CBC"/>
    <w:rsid w:val="002152A0"/>
    <w:rsid w:val="00215725"/>
    <w:rsid w:val="00216E93"/>
    <w:rsid w:val="002176FF"/>
    <w:rsid w:val="00217FA8"/>
    <w:rsid w:val="00224B84"/>
    <w:rsid w:val="00224E43"/>
    <w:rsid w:val="00225DA9"/>
    <w:rsid w:val="00226781"/>
    <w:rsid w:val="00230800"/>
    <w:rsid w:val="00231312"/>
    <w:rsid w:val="0023262C"/>
    <w:rsid w:val="00233EC1"/>
    <w:rsid w:val="00233F56"/>
    <w:rsid w:val="00235567"/>
    <w:rsid w:val="002355F7"/>
    <w:rsid w:val="00236304"/>
    <w:rsid w:val="00237645"/>
    <w:rsid w:val="00241172"/>
    <w:rsid w:val="0024150A"/>
    <w:rsid w:val="00244347"/>
    <w:rsid w:val="00244427"/>
    <w:rsid w:val="00245917"/>
    <w:rsid w:val="002460E2"/>
    <w:rsid w:val="002462B3"/>
    <w:rsid w:val="00246DA7"/>
    <w:rsid w:val="00246E39"/>
    <w:rsid w:val="00247157"/>
    <w:rsid w:val="00247439"/>
    <w:rsid w:val="00251C63"/>
    <w:rsid w:val="00251D47"/>
    <w:rsid w:val="0025256A"/>
    <w:rsid w:val="002526D0"/>
    <w:rsid w:val="00252988"/>
    <w:rsid w:val="002547FA"/>
    <w:rsid w:val="002562B6"/>
    <w:rsid w:val="002564E0"/>
    <w:rsid w:val="002565DB"/>
    <w:rsid w:val="00257691"/>
    <w:rsid w:val="00260813"/>
    <w:rsid w:val="002608B7"/>
    <w:rsid w:val="0026244B"/>
    <w:rsid w:val="00263EEE"/>
    <w:rsid w:val="002645F1"/>
    <w:rsid w:val="00265C08"/>
    <w:rsid w:val="00266410"/>
    <w:rsid w:val="00267143"/>
    <w:rsid w:val="00267C73"/>
    <w:rsid w:val="00267CC8"/>
    <w:rsid w:val="00270150"/>
    <w:rsid w:val="002706D1"/>
    <w:rsid w:val="00270824"/>
    <w:rsid w:val="002711E1"/>
    <w:rsid w:val="0027196C"/>
    <w:rsid w:val="002725B0"/>
    <w:rsid w:val="002726F5"/>
    <w:rsid w:val="00274176"/>
    <w:rsid w:val="00275A71"/>
    <w:rsid w:val="00275E4E"/>
    <w:rsid w:val="002763D8"/>
    <w:rsid w:val="00276F7E"/>
    <w:rsid w:val="002773CE"/>
    <w:rsid w:val="00281D18"/>
    <w:rsid w:val="0028289D"/>
    <w:rsid w:val="00283BD0"/>
    <w:rsid w:val="00284C30"/>
    <w:rsid w:val="00284C37"/>
    <w:rsid w:val="002852A7"/>
    <w:rsid w:val="00285F92"/>
    <w:rsid w:val="00287A5E"/>
    <w:rsid w:val="00290CB1"/>
    <w:rsid w:val="00292200"/>
    <w:rsid w:val="00292C41"/>
    <w:rsid w:val="00293159"/>
    <w:rsid w:val="00293A4B"/>
    <w:rsid w:val="00294306"/>
    <w:rsid w:val="00295876"/>
    <w:rsid w:val="002966F4"/>
    <w:rsid w:val="0029763E"/>
    <w:rsid w:val="00297C5C"/>
    <w:rsid w:val="002A0A98"/>
    <w:rsid w:val="002A1356"/>
    <w:rsid w:val="002A351A"/>
    <w:rsid w:val="002A3B69"/>
    <w:rsid w:val="002A3E66"/>
    <w:rsid w:val="002A3E73"/>
    <w:rsid w:val="002A4049"/>
    <w:rsid w:val="002A50D5"/>
    <w:rsid w:val="002A5766"/>
    <w:rsid w:val="002A5F42"/>
    <w:rsid w:val="002A6355"/>
    <w:rsid w:val="002A6DD8"/>
    <w:rsid w:val="002A740A"/>
    <w:rsid w:val="002A7576"/>
    <w:rsid w:val="002A7AA7"/>
    <w:rsid w:val="002A7F3C"/>
    <w:rsid w:val="002A7F6F"/>
    <w:rsid w:val="002B056D"/>
    <w:rsid w:val="002B1252"/>
    <w:rsid w:val="002B16E3"/>
    <w:rsid w:val="002B20CB"/>
    <w:rsid w:val="002B20CC"/>
    <w:rsid w:val="002B21D9"/>
    <w:rsid w:val="002B2E9F"/>
    <w:rsid w:val="002B43CA"/>
    <w:rsid w:val="002B4C98"/>
    <w:rsid w:val="002B6136"/>
    <w:rsid w:val="002B7F6C"/>
    <w:rsid w:val="002C0916"/>
    <w:rsid w:val="002C13CD"/>
    <w:rsid w:val="002C18B6"/>
    <w:rsid w:val="002C2842"/>
    <w:rsid w:val="002C2E59"/>
    <w:rsid w:val="002C47E1"/>
    <w:rsid w:val="002C508C"/>
    <w:rsid w:val="002C72FC"/>
    <w:rsid w:val="002C7609"/>
    <w:rsid w:val="002D00FA"/>
    <w:rsid w:val="002D12AC"/>
    <w:rsid w:val="002D1349"/>
    <w:rsid w:val="002D25F2"/>
    <w:rsid w:val="002D35E8"/>
    <w:rsid w:val="002D5A15"/>
    <w:rsid w:val="002D5EE9"/>
    <w:rsid w:val="002D66C4"/>
    <w:rsid w:val="002D6956"/>
    <w:rsid w:val="002E05A7"/>
    <w:rsid w:val="002E0C1F"/>
    <w:rsid w:val="002E0EC0"/>
    <w:rsid w:val="002E1310"/>
    <w:rsid w:val="002E2438"/>
    <w:rsid w:val="002E3A94"/>
    <w:rsid w:val="002E511E"/>
    <w:rsid w:val="002E5B7D"/>
    <w:rsid w:val="002E6F89"/>
    <w:rsid w:val="002E738B"/>
    <w:rsid w:val="002F22F3"/>
    <w:rsid w:val="002F2806"/>
    <w:rsid w:val="002F2DB3"/>
    <w:rsid w:val="002F3426"/>
    <w:rsid w:val="002F4A28"/>
    <w:rsid w:val="002F54F8"/>
    <w:rsid w:val="002F5563"/>
    <w:rsid w:val="002F5585"/>
    <w:rsid w:val="002F59EB"/>
    <w:rsid w:val="00300C26"/>
    <w:rsid w:val="00301004"/>
    <w:rsid w:val="003017CE"/>
    <w:rsid w:val="00302423"/>
    <w:rsid w:val="003044F4"/>
    <w:rsid w:val="0030524D"/>
    <w:rsid w:val="00305698"/>
    <w:rsid w:val="0030634D"/>
    <w:rsid w:val="0030642B"/>
    <w:rsid w:val="003072ED"/>
    <w:rsid w:val="003076E5"/>
    <w:rsid w:val="003100A9"/>
    <w:rsid w:val="00310919"/>
    <w:rsid w:val="003114AE"/>
    <w:rsid w:val="003123A3"/>
    <w:rsid w:val="003125AB"/>
    <w:rsid w:val="00313968"/>
    <w:rsid w:val="0031556D"/>
    <w:rsid w:val="0031616E"/>
    <w:rsid w:val="00316414"/>
    <w:rsid w:val="0032172D"/>
    <w:rsid w:val="00321F71"/>
    <w:rsid w:val="003225EA"/>
    <w:rsid w:val="003225F4"/>
    <w:rsid w:val="003242B5"/>
    <w:rsid w:val="00324C00"/>
    <w:rsid w:val="003256C9"/>
    <w:rsid w:val="00326991"/>
    <w:rsid w:val="00326A55"/>
    <w:rsid w:val="00327EDD"/>
    <w:rsid w:val="00330959"/>
    <w:rsid w:val="00330D91"/>
    <w:rsid w:val="00330E2D"/>
    <w:rsid w:val="0033101F"/>
    <w:rsid w:val="0033252C"/>
    <w:rsid w:val="0033283C"/>
    <w:rsid w:val="003358D1"/>
    <w:rsid w:val="00335D96"/>
    <w:rsid w:val="00337713"/>
    <w:rsid w:val="00340905"/>
    <w:rsid w:val="0034234F"/>
    <w:rsid w:val="00343196"/>
    <w:rsid w:val="003432C6"/>
    <w:rsid w:val="00343727"/>
    <w:rsid w:val="00344188"/>
    <w:rsid w:val="0034494B"/>
    <w:rsid w:val="00345B4D"/>
    <w:rsid w:val="00346852"/>
    <w:rsid w:val="00346894"/>
    <w:rsid w:val="00347B2C"/>
    <w:rsid w:val="00347E22"/>
    <w:rsid w:val="003504F2"/>
    <w:rsid w:val="00350792"/>
    <w:rsid w:val="003525B3"/>
    <w:rsid w:val="00352747"/>
    <w:rsid w:val="00353A6C"/>
    <w:rsid w:val="00353B65"/>
    <w:rsid w:val="003540C9"/>
    <w:rsid w:val="00355574"/>
    <w:rsid w:val="00355CC5"/>
    <w:rsid w:val="00356186"/>
    <w:rsid w:val="0035641C"/>
    <w:rsid w:val="00357D58"/>
    <w:rsid w:val="003606C1"/>
    <w:rsid w:val="00360BE2"/>
    <w:rsid w:val="00360E8F"/>
    <w:rsid w:val="0036117A"/>
    <w:rsid w:val="00361788"/>
    <w:rsid w:val="003628D6"/>
    <w:rsid w:val="003639C9"/>
    <w:rsid w:val="0036517E"/>
    <w:rsid w:val="0036647A"/>
    <w:rsid w:val="00366F4B"/>
    <w:rsid w:val="0036709B"/>
    <w:rsid w:val="00367740"/>
    <w:rsid w:val="003700E0"/>
    <w:rsid w:val="0037118A"/>
    <w:rsid w:val="00373297"/>
    <w:rsid w:val="00375C81"/>
    <w:rsid w:val="00375E8C"/>
    <w:rsid w:val="00376CB3"/>
    <w:rsid w:val="00381880"/>
    <w:rsid w:val="00381C21"/>
    <w:rsid w:val="00382290"/>
    <w:rsid w:val="00390914"/>
    <w:rsid w:val="00390B51"/>
    <w:rsid w:val="00392B7B"/>
    <w:rsid w:val="00393787"/>
    <w:rsid w:val="00393975"/>
    <w:rsid w:val="00394AF5"/>
    <w:rsid w:val="003962F9"/>
    <w:rsid w:val="003971CB"/>
    <w:rsid w:val="00397475"/>
    <w:rsid w:val="003A07BE"/>
    <w:rsid w:val="003A2255"/>
    <w:rsid w:val="003A2B17"/>
    <w:rsid w:val="003A3A17"/>
    <w:rsid w:val="003A3B04"/>
    <w:rsid w:val="003A5511"/>
    <w:rsid w:val="003A5C07"/>
    <w:rsid w:val="003A621A"/>
    <w:rsid w:val="003A6965"/>
    <w:rsid w:val="003B09AA"/>
    <w:rsid w:val="003B4088"/>
    <w:rsid w:val="003B57A4"/>
    <w:rsid w:val="003B5D6F"/>
    <w:rsid w:val="003B6CE8"/>
    <w:rsid w:val="003B7E62"/>
    <w:rsid w:val="003C2D7C"/>
    <w:rsid w:val="003C3A0C"/>
    <w:rsid w:val="003C3C4F"/>
    <w:rsid w:val="003C508F"/>
    <w:rsid w:val="003C6309"/>
    <w:rsid w:val="003C750A"/>
    <w:rsid w:val="003C7724"/>
    <w:rsid w:val="003C7AD1"/>
    <w:rsid w:val="003D07C1"/>
    <w:rsid w:val="003D0AEE"/>
    <w:rsid w:val="003D1D2E"/>
    <w:rsid w:val="003D4CAA"/>
    <w:rsid w:val="003D55B4"/>
    <w:rsid w:val="003E0A90"/>
    <w:rsid w:val="003E0F90"/>
    <w:rsid w:val="003E2693"/>
    <w:rsid w:val="003E3516"/>
    <w:rsid w:val="003E3927"/>
    <w:rsid w:val="003E3D35"/>
    <w:rsid w:val="003E52B5"/>
    <w:rsid w:val="003E566E"/>
    <w:rsid w:val="003E754E"/>
    <w:rsid w:val="003F0228"/>
    <w:rsid w:val="003F06A3"/>
    <w:rsid w:val="003F1147"/>
    <w:rsid w:val="003F1299"/>
    <w:rsid w:val="003F1A36"/>
    <w:rsid w:val="003F1D12"/>
    <w:rsid w:val="003F1E0D"/>
    <w:rsid w:val="003F316F"/>
    <w:rsid w:val="003F3C76"/>
    <w:rsid w:val="003F4527"/>
    <w:rsid w:val="003F5003"/>
    <w:rsid w:val="003F6687"/>
    <w:rsid w:val="003F7A49"/>
    <w:rsid w:val="003F7E77"/>
    <w:rsid w:val="0040013C"/>
    <w:rsid w:val="0040052D"/>
    <w:rsid w:val="0040115E"/>
    <w:rsid w:val="004017B7"/>
    <w:rsid w:val="00401938"/>
    <w:rsid w:val="004026F0"/>
    <w:rsid w:val="00402E45"/>
    <w:rsid w:val="00402ED3"/>
    <w:rsid w:val="00403AEE"/>
    <w:rsid w:val="0040451B"/>
    <w:rsid w:val="00405450"/>
    <w:rsid w:val="00405487"/>
    <w:rsid w:val="00405EA5"/>
    <w:rsid w:val="004065B1"/>
    <w:rsid w:val="004072C0"/>
    <w:rsid w:val="0041162C"/>
    <w:rsid w:val="00411AE9"/>
    <w:rsid w:val="004137E5"/>
    <w:rsid w:val="004160AF"/>
    <w:rsid w:val="00416D5D"/>
    <w:rsid w:val="0041767B"/>
    <w:rsid w:val="004176A1"/>
    <w:rsid w:val="00417DA4"/>
    <w:rsid w:val="00420FCC"/>
    <w:rsid w:val="00421335"/>
    <w:rsid w:val="004214DC"/>
    <w:rsid w:val="00422B63"/>
    <w:rsid w:val="00426180"/>
    <w:rsid w:val="0042625D"/>
    <w:rsid w:val="00426839"/>
    <w:rsid w:val="00426ACF"/>
    <w:rsid w:val="00426EA6"/>
    <w:rsid w:val="00427454"/>
    <w:rsid w:val="00427AAA"/>
    <w:rsid w:val="00430172"/>
    <w:rsid w:val="00431C56"/>
    <w:rsid w:val="004326F5"/>
    <w:rsid w:val="0043346C"/>
    <w:rsid w:val="00433C42"/>
    <w:rsid w:val="00433D8E"/>
    <w:rsid w:val="00435CBC"/>
    <w:rsid w:val="004369A1"/>
    <w:rsid w:val="0044164D"/>
    <w:rsid w:val="00442784"/>
    <w:rsid w:val="00442885"/>
    <w:rsid w:val="00442B6C"/>
    <w:rsid w:val="00444555"/>
    <w:rsid w:val="00444749"/>
    <w:rsid w:val="00445A2D"/>
    <w:rsid w:val="00446914"/>
    <w:rsid w:val="0044721C"/>
    <w:rsid w:val="004473E9"/>
    <w:rsid w:val="004501B2"/>
    <w:rsid w:val="00450471"/>
    <w:rsid w:val="00450781"/>
    <w:rsid w:val="00450D1F"/>
    <w:rsid w:val="0045101C"/>
    <w:rsid w:val="00451C02"/>
    <w:rsid w:val="00452478"/>
    <w:rsid w:val="0045363A"/>
    <w:rsid w:val="00453B4E"/>
    <w:rsid w:val="00453B71"/>
    <w:rsid w:val="00454D35"/>
    <w:rsid w:val="004577E6"/>
    <w:rsid w:val="0045796B"/>
    <w:rsid w:val="00460C12"/>
    <w:rsid w:val="00460ED7"/>
    <w:rsid w:val="00461353"/>
    <w:rsid w:val="00461D31"/>
    <w:rsid w:val="00462291"/>
    <w:rsid w:val="0046416B"/>
    <w:rsid w:val="00464745"/>
    <w:rsid w:val="004658CE"/>
    <w:rsid w:val="00466DC8"/>
    <w:rsid w:val="00466F29"/>
    <w:rsid w:val="00467F2C"/>
    <w:rsid w:val="004710B7"/>
    <w:rsid w:val="00471885"/>
    <w:rsid w:val="00472139"/>
    <w:rsid w:val="00472558"/>
    <w:rsid w:val="00473EDF"/>
    <w:rsid w:val="004755D4"/>
    <w:rsid w:val="00475D76"/>
    <w:rsid w:val="00475F0E"/>
    <w:rsid w:val="00481A2D"/>
    <w:rsid w:val="00481CEB"/>
    <w:rsid w:val="00481EC9"/>
    <w:rsid w:val="00483974"/>
    <w:rsid w:val="00483E76"/>
    <w:rsid w:val="00485780"/>
    <w:rsid w:val="00486C99"/>
    <w:rsid w:val="00490E2C"/>
    <w:rsid w:val="00490E5D"/>
    <w:rsid w:val="004916CD"/>
    <w:rsid w:val="00491CD3"/>
    <w:rsid w:val="00492088"/>
    <w:rsid w:val="00492CCB"/>
    <w:rsid w:val="00493645"/>
    <w:rsid w:val="00493A01"/>
    <w:rsid w:val="00493E6D"/>
    <w:rsid w:val="004975D5"/>
    <w:rsid w:val="00497A94"/>
    <w:rsid w:val="00497CAD"/>
    <w:rsid w:val="00497D8E"/>
    <w:rsid w:val="004A2C7F"/>
    <w:rsid w:val="004A396F"/>
    <w:rsid w:val="004A4607"/>
    <w:rsid w:val="004A47A8"/>
    <w:rsid w:val="004A4E98"/>
    <w:rsid w:val="004A4F2F"/>
    <w:rsid w:val="004A696A"/>
    <w:rsid w:val="004A6C53"/>
    <w:rsid w:val="004B277F"/>
    <w:rsid w:val="004B6148"/>
    <w:rsid w:val="004B6606"/>
    <w:rsid w:val="004B6CF1"/>
    <w:rsid w:val="004B75C2"/>
    <w:rsid w:val="004B7F85"/>
    <w:rsid w:val="004C121D"/>
    <w:rsid w:val="004C1527"/>
    <w:rsid w:val="004C2BFF"/>
    <w:rsid w:val="004C3EEB"/>
    <w:rsid w:val="004C41C1"/>
    <w:rsid w:val="004C4C82"/>
    <w:rsid w:val="004C4E04"/>
    <w:rsid w:val="004C5504"/>
    <w:rsid w:val="004C6432"/>
    <w:rsid w:val="004C6FAE"/>
    <w:rsid w:val="004D0B80"/>
    <w:rsid w:val="004D0E08"/>
    <w:rsid w:val="004D1182"/>
    <w:rsid w:val="004D1F2D"/>
    <w:rsid w:val="004D2C8A"/>
    <w:rsid w:val="004D2FCB"/>
    <w:rsid w:val="004D3879"/>
    <w:rsid w:val="004D4DFE"/>
    <w:rsid w:val="004D7443"/>
    <w:rsid w:val="004E0331"/>
    <w:rsid w:val="004E218F"/>
    <w:rsid w:val="004E2233"/>
    <w:rsid w:val="004E285B"/>
    <w:rsid w:val="004E35FD"/>
    <w:rsid w:val="004E56C4"/>
    <w:rsid w:val="004E5EB0"/>
    <w:rsid w:val="004E6606"/>
    <w:rsid w:val="004E6E3F"/>
    <w:rsid w:val="004F08C8"/>
    <w:rsid w:val="004F16A7"/>
    <w:rsid w:val="004F2BEF"/>
    <w:rsid w:val="004F2E2E"/>
    <w:rsid w:val="004F6167"/>
    <w:rsid w:val="004F7EE7"/>
    <w:rsid w:val="005007D4"/>
    <w:rsid w:val="0050095F"/>
    <w:rsid w:val="0050190E"/>
    <w:rsid w:val="005030CE"/>
    <w:rsid w:val="00503B2F"/>
    <w:rsid w:val="0050615F"/>
    <w:rsid w:val="00506B96"/>
    <w:rsid w:val="0051080C"/>
    <w:rsid w:val="00510A47"/>
    <w:rsid w:val="00510E8A"/>
    <w:rsid w:val="00511AD3"/>
    <w:rsid w:val="005135E4"/>
    <w:rsid w:val="00513B10"/>
    <w:rsid w:val="0051483F"/>
    <w:rsid w:val="0051598B"/>
    <w:rsid w:val="005175F7"/>
    <w:rsid w:val="00517B74"/>
    <w:rsid w:val="00517FA6"/>
    <w:rsid w:val="00517FB4"/>
    <w:rsid w:val="005215EC"/>
    <w:rsid w:val="0052373D"/>
    <w:rsid w:val="00523B21"/>
    <w:rsid w:val="00523F32"/>
    <w:rsid w:val="00524345"/>
    <w:rsid w:val="00524F1A"/>
    <w:rsid w:val="0052654E"/>
    <w:rsid w:val="005268B7"/>
    <w:rsid w:val="0052773A"/>
    <w:rsid w:val="00527760"/>
    <w:rsid w:val="005278A9"/>
    <w:rsid w:val="00530C07"/>
    <w:rsid w:val="0053616B"/>
    <w:rsid w:val="005366B5"/>
    <w:rsid w:val="005378F5"/>
    <w:rsid w:val="00537D8A"/>
    <w:rsid w:val="00540023"/>
    <w:rsid w:val="005404A0"/>
    <w:rsid w:val="005421FA"/>
    <w:rsid w:val="00542214"/>
    <w:rsid w:val="0054222D"/>
    <w:rsid w:val="0054267E"/>
    <w:rsid w:val="00542A11"/>
    <w:rsid w:val="00544EF6"/>
    <w:rsid w:val="00546605"/>
    <w:rsid w:val="005471A2"/>
    <w:rsid w:val="00550A42"/>
    <w:rsid w:val="005518E5"/>
    <w:rsid w:val="00553313"/>
    <w:rsid w:val="0055390D"/>
    <w:rsid w:val="00554173"/>
    <w:rsid w:val="005550C8"/>
    <w:rsid w:val="005572AE"/>
    <w:rsid w:val="00557C87"/>
    <w:rsid w:val="00557E96"/>
    <w:rsid w:val="005601F5"/>
    <w:rsid w:val="00561314"/>
    <w:rsid w:val="00562005"/>
    <w:rsid w:val="00563769"/>
    <w:rsid w:val="005646D6"/>
    <w:rsid w:val="00566463"/>
    <w:rsid w:val="00567012"/>
    <w:rsid w:val="00571E82"/>
    <w:rsid w:val="005743C4"/>
    <w:rsid w:val="00582A43"/>
    <w:rsid w:val="00583A28"/>
    <w:rsid w:val="00583CAC"/>
    <w:rsid w:val="005851B3"/>
    <w:rsid w:val="00585DA8"/>
    <w:rsid w:val="0058601D"/>
    <w:rsid w:val="00586962"/>
    <w:rsid w:val="005904E2"/>
    <w:rsid w:val="0059054C"/>
    <w:rsid w:val="005907F6"/>
    <w:rsid w:val="00592E61"/>
    <w:rsid w:val="00594437"/>
    <w:rsid w:val="00594F59"/>
    <w:rsid w:val="0059584D"/>
    <w:rsid w:val="005978EE"/>
    <w:rsid w:val="005A054C"/>
    <w:rsid w:val="005A086D"/>
    <w:rsid w:val="005A263A"/>
    <w:rsid w:val="005A2C6C"/>
    <w:rsid w:val="005A2DBE"/>
    <w:rsid w:val="005A2DE8"/>
    <w:rsid w:val="005A3729"/>
    <w:rsid w:val="005A4C13"/>
    <w:rsid w:val="005A523B"/>
    <w:rsid w:val="005A5332"/>
    <w:rsid w:val="005A587D"/>
    <w:rsid w:val="005A6080"/>
    <w:rsid w:val="005A7276"/>
    <w:rsid w:val="005A7518"/>
    <w:rsid w:val="005A7BAD"/>
    <w:rsid w:val="005B0FB6"/>
    <w:rsid w:val="005B1441"/>
    <w:rsid w:val="005B1472"/>
    <w:rsid w:val="005B15B2"/>
    <w:rsid w:val="005B15EB"/>
    <w:rsid w:val="005B1671"/>
    <w:rsid w:val="005B1E7B"/>
    <w:rsid w:val="005B2FB4"/>
    <w:rsid w:val="005B31A8"/>
    <w:rsid w:val="005B4168"/>
    <w:rsid w:val="005B42EE"/>
    <w:rsid w:val="005B4573"/>
    <w:rsid w:val="005B4FCA"/>
    <w:rsid w:val="005B591F"/>
    <w:rsid w:val="005B65E8"/>
    <w:rsid w:val="005B66F8"/>
    <w:rsid w:val="005B6EB0"/>
    <w:rsid w:val="005C29C4"/>
    <w:rsid w:val="005C2A40"/>
    <w:rsid w:val="005C2B6C"/>
    <w:rsid w:val="005C347D"/>
    <w:rsid w:val="005C38F6"/>
    <w:rsid w:val="005C543E"/>
    <w:rsid w:val="005C61D5"/>
    <w:rsid w:val="005C6D54"/>
    <w:rsid w:val="005D0301"/>
    <w:rsid w:val="005D060B"/>
    <w:rsid w:val="005D181D"/>
    <w:rsid w:val="005D1BD9"/>
    <w:rsid w:val="005D204C"/>
    <w:rsid w:val="005D31BE"/>
    <w:rsid w:val="005D464A"/>
    <w:rsid w:val="005D5858"/>
    <w:rsid w:val="005D6115"/>
    <w:rsid w:val="005D632C"/>
    <w:rsid w:val="005D72D9"/>
    <w:rsid w:val="005D7681"/>
    <w:rsid w:val="005E01EF"/>
    <w:rsid w:val="005E4875"/>
    <w:rsid w:val="005E48E6"/>
    <w:rsid w:val="005E4C36"/>
    <w:rsid w:val="005E5476"/>
    <w:rsid w:val="005E774E"/>
    <w:rsid w:val="005E7DFF"/>
    <w:rsid w:val="005E7F7F"/>
    <w:rsid w:val="005F262D"/>
    <w:rsid w:val="005F3271"/>
    <w:rsid w:val="005F4080"/>
    <w:rsid w:val="005F4825"/>
    <w:rsid w:val="005F50F3"/>
    <w:rsid w:val="005F60C3"/>
    <w:rsid w:val="005F6CDE"/>
    <w:rsid w:val="005F6F84"/>
    <w:rsid w:val="005F793C"/>
    <w:rsid w:val="005F7B20"/>
    <w:rsid w:val="005F7D8B"/>
    <w:rsid w:val="005F7FA0"/>
    <w:rsid w:val="006016E5"/>
    <w:rsid w:val="00601862"/>
    <w:rsid w:val="0060245E"/>
    <w:rsid w:val="006029A9"/>
    <w:rsid w:val="00604063"/>
    <w:rsid w:val="00604A03"/>
    <w:rsid w:val="00605878"/>
    <w:rsid w:val="006064B1"/>
    <w:rsid w:val="006075F5"/>
    <w:rsid w:val="006125E4"/>
    <w:rsid w:val="00612F3A"/>
    <w:rsid w:val="006148B7"/>
    <w:rsid w:val="00615339"/>
    <w:rsid w:val="006159D8"/>
    <w:rsid w:val="00615D92"/>
    <w:rsid w:val="00616BA8"/>
    <w:rsid w:val="00616F2A"/>
    <w:rsid w:val="00617E5B"/>
    <w:rsid w:val="00620401"/>
    <w:rsid w:val="0062049A"/>
    <w:rsid w:val="0062083B"/>
    <w:rsid w:val="00620870"/>
    <w:rsid w:val="00620F94"/>
    <w:rsid w:val="006211A4"/>
    <w:rsid w:val="006217D4"/>
    <w:rsid w:val="00621F07"/>
    <w:rsid w:val="00622ACC"/>
    <w:rsid w:val="006275DB"/>
    <w:rsid w:val="006308D5"/>
    <w:rsid w:val="00631065"/>
    <w:rsid w:val="00631DA9"/>
    <w:rsid w:val="00633A4A"/>
    <w:rsid w:val="00634FA3"/>
    <w:rsid w:val="0063634C"/>
    <w:rsid w:val="0063751C"/>
    <w:rsid w:val="00637610"/>
    <w:rsid w:val="006412FA"/>
    <w:rsid w:val="00641701"/>
    <w:rsid w:val="00642683"/>
    <w:rsid w:val="006433A4"/>
    <w:rsid w:val="0064632A"/>
    <w:rsid w:val="00650D35"/>
    <w:rsid w:val="00652097"/>
    <w:rsid w:val="006527D5"/>
    <w:rsid w:val="0065286A"/>
    <w:rsid w:val="006544B9"/>
    <w:rsid w:val="00655344"/>
    <w:rsid w:val="00656413"/>
    <w:rsid w:val="0065742B"/>
    <w:rsid w:val="00661CE7"/>
    <w:rsid w:val="00663166"/>
    <w:rsid w:val="00663CBE"/>
    <w:rsid w:val="00663DFD"/>
    <w:rsid w:val="00665A26"/>
    <w:rsid w:val="00670DCD"/>
    <w:rsid w:val="006718E2"/>
    <w:rsid w:val="00671E63"/>
    <w:rsid w:val="00673A52"/>
    <w:rsid w:val="00675139"/>
    <w:rsid w:val="006753F3"/>
    <w:rsid w:val="0067585B"/>
    <w:rsid w:val="006758FA"/>
    <w:rsid w:val="00675C8E"/>
    <w:rsid w:val="00675DAC"/>
    <w:rsid w:val="006775FC"/>
    <w:rsid w:val="006830FF"/>
    <w:rsid w:val="00683C1B"/>
    <w:rsid w:val="00683F0E"/>
    <w:rsid w:val="00684BC8"/>
    <w:rsid w:val="00685560"/>
    <w:rsid w:val="00685876"/>
    <w:rsid w:val="00685CDE"/>
    <w:rsid w:val="006866C3"/>
    <w:rsid w:val="00693BD5"/>
    <w:rsid w:val="006940D6"/>
    <w:rsid w:val="006942ED"/>
    <w:rsid w:val="00694536"/>
    <w:rsid w:val="0069499E"/>
    <w:rsid w:val="00695BA6"/>
    <w:rsid w:val="00696AD9"/>
    <w:rsid w:val="00696CD7"/>
    <w:rsid w:val="006971C7"/>
    <w:rsid w:val="006A0BED"/>
    <w:rsid w:val="006A1387"/>
    <w:rsid w:val="006A13EE"/>
    <w:rsid w:val="006A23B8"/>
    <w:rsid w:val="006A2A1B"/>
    <w:rsid w:val="006A2C43"/>
    <w:rsid w:val="006A3101"/>
    <w:rsid w:val="006A3592"/>
    <w:rsid w:val="006A38AF"/>
    <w:rsid w:val="006A5A24"/>
    <w:rsid w:val="006A61DB"/>
    <w:rsid w:val="006A7B95"/>
    <w:rsid w:val="006B057A"/>
    <w:rsid w:val="006B062D"/>
    <w:rsid w:val="006B3768"/>
    <w:rsid w:val="006B4ACC"/>
    <w:rsid w:val="006B546A"/>
    <w:rsid w:val="006B6B64"/>
    <w:rsid w:val="006B6E43"/>
    <w:rsid w:val="006B707F"/>
    <w:rsid w:val="006B7D24"/>
    <w:rsid w:val="006C0103"/>
    <w:rsid w:val="006C01DF"/>
    <w:rsid w:val="006C01FF"/>
    <w:rsid w:val="006C0DE4"/>
    <w:rsid w:val="006C2300"/>
    <w:rsid w:val="006C23A0"/>
    <w:rsid w:val="006C2BA4"/>
    <w:rsid w:val="006C3599"/>
    <w:rsid w:val="006C410B"/>
    <w:rsid w:val="006C4FDF"/>
    <w:rsid w:val="006C52D7"/>
    <w:rsid w:val="006C56F9"/>
    <w:rsid w:val="006C6FA3"/>
    <w:rsid w:val="006C7080"/>
    <w:rsid w:val="006C7FCD"/>
    <w:rsid w:val="006D18EF"/>
    <w:rsid w:val="006D1928"/>
    <w:rsid w:val="006D1BB6"/>
    <w:rsid w:val="006D2F80"/>
    <w:rsid w:val="006D387F"/>
    <w:rsid w:val="006D3BF1"/>
    <w:rsid w:val="006D45C2"/>
    <w:rsid w:val="006D4D97"/>
    <w:rsid w:val="006D58EC"/>
    <w:rsid w:val="006D63CE"/>
    <w:rsid w:val="006D66A2"/>
    <w:rsid w:val="006D6F6C"/>
    <w:rsid w:val="006D72E1"/>
    <w:rsid w:val="006E21E0"/>
    <w:rsid w:val="006E2B88"/>
    <w:rsid w:val="006E3DD6"/>
    <w:rsid w:val="006E3F84"/>
    <w:rsid w:val="006E4679"/>
    <w:rsid w:val="006E58BE"/>
    <w:rsid w:val="006E5C18"/>
    <w:rsid w:val="006E731E"/>
    <w:rsid w:val="006F1789"/>
    <w:rsid w:val="006F3883"/>
    <w:rsid w:val="006F4300"/>
    <w:rsid w:val="006F4543"/>
    <w:rsid w:val="006F546B"/>
    <w:rsid w:val="006F55EC"/>
    <w:rsid w:val="006F6950"/>
    <w:rsid w:val="006F7550"/>
    <w:rsid w:val="006F76D7"/>
    <w:rsid w:val="006F7E07"/>
    <w:rsid w:val="006F7E6D"/>
    <w:rsid w:val="0070043A"/>
    <w:rsid w:val="00700F1A"/>
    <w:rsid w:val="00701AF0"/>
    <w:rsid w:val="0070230A"/>
    <w:rsid w:val="00702EFF"/>
    <w:rsid w:val="00703ACE"/>
    <w:rsid w:val="00706B7C"/>
    <w:rsid w:val="00706BFC"/>
    <w:rsid w:val="00707486"/>
    <w:rsid w:val="007100AE"/>
    <w:rsid w:val="0071041F"/>
    <w:rsid w:val="00710AC8"/>
    <w:rsid w:val="00711050"/>
    <w:rsid w:val="0071105F"/>
    <w:rsid w:val="00712390"/>
    <w:rsid w:val="00713198"/>
    <w:rsid w:val="00713CDD"/>
    <w:rsid w:val="0072120B"/>
    <w:rsid w:val="00721F37"/>
    <w:rsid w:val="0072299B"/>
    <w:rsid w:val="007240C4"/>
    <w:rsid w:val="00724F09"/>
    <w:rsid w:val="0072566D"/>
    <w:rsid w:val="007257A7"/>
    <w:rsid w:val="007259A2"/>
    <w:rsid w:val="00731BC0"/>
    <w:rsid w:val="00733547"/>
    <w:rsid w:val="007349AF"/>
    <w:rsid w:val="007364CE"/>
    <w:rsid w:val="007368FF"/>
    <w:rsid w:val="00741565"/>
    <w:rsid w:val="0074290D"/>
    <w:rsid w:val="0074782E"/>
    <w:rsid w:val="00750C10"/>
    <w:rsid w:val="007511BB"/>
    <w:rsid w:val="007513A9"/>
    <w:rsid w:val="00751448"/>
    <w:rsid w:val="00751C87"/>
    <w:rsid w:val="007529A4"/>
    <w:rsid w:val="007531E8"/>
    <w:rsid w:val="00754475"/>
    <w:rsid w:val="007550FB"/>
    <w:rsid w:val="00755417"/>
    <w:rsid w:val="00755E2F"/>
    <w:rsid w:val="00757063"/>
    <w:rsid w:val="007571F9"/>
    <w:rsid w:val="00757800"/>
    <w:rsid w:val="00757A5D"/>
    <w:rsid w:val="0076066A"/>
    <w:rsid w:val="007609FC"/>
    <w:rsid w:val="00761CDB"/>
    <w:rsid w:val="00763B89"/>
    <w:rsid w:val="007645D7"/>
    <w:rsid w:val="00765437"/>
    <w:rsid w:val="00767E14"/>
    <w:rsid w:val="00770A8E"/>
    <w:rsid w:val="007714DB"/>
    <w:rsid w:val="00771C7D"/>
    <w:rsid w:val="00771D69"/>
    <w:rsid w:val="00771F1B"/>
    <w:rsid w:val="00771FB0"/>
    <w:rsid w:val="00772168"/>
    <w:rsid w:val="007721B6"/>
    <w:rsid w:val="0077228E"/>
    <w:rsid w:val="00774E03"/>
    <w:rsid w:val="00775B9E"/>
    <w:rsid w:val="00776602"/>
    <w:rsid w:val="00777EDF"/>
    <w:rsid w:val="00780119"/>
    <w:rsid w:val="00782375"/>
    <w:rsid w:val="007826AE"/>
    <w:rsid w:val="00783435"/>
    <w:rsid w:val="007849EA"/>
    <w:rsid w:val="0078519C"/>
    <w:rsid w:val="00785C82"/>
    <w:rsid w:val="00791370"/>
    <w:rsid w:val="0079148B"/>
    <w:rsid w:val="0079184F"/>
    <w:rsid w:val="00791A48"/>
    <w:rsid w:val="00792018"/>
    <w:rsid w:val="00792C24"/>
    <w:rsid w:val="007930B7"/>
    <w:rsid w:val="00793601"/>
    <w:rsid w:val="00794EEE"/>
    <w:rsid w:val="00795D81"/>
    <w:rsid w:val="00796F41"/>
    <w:rsid w:val="00797A20"/>
    <w:rsid w:val="007A081B"/>
    <w:rsid w:val="007A0E23"/>
    <w:rsid w:val="007A1B66"/>
    <w:rsid w:val="007A27D0"/>
    <w:rsid w:val="007A3FE3"/>
    <w:rsid w:val="007A4BC5"/>
    <w:rsid w:val="007A5BD8"/>
    <w:rsid w:val="007A6AD2"/>
    <w:rsid w:val="007A7206"/>
    <w:rsid w:val="007A7AB1"/>
    <w:rsid w:val="007A7DBD"/>
    <w:rsid w:val="007B0797"/>
    <w:rsid w:val="007B0959"/>
    <w:rsid w:val="007B1214"/>
    <w:rsid w:val="007B2E4E"/>
    <w:rsid w:val="007B3394"/>
    <w:rsid w:val="007B36AF"/>
    <w:rsid w:val="007B441C"/>
    <w:rsid w:val="007B4B18"/>
    <w:rsid w:val="007B55C5"/>
    <w:rsid w:val="007B5696"/>
    <w:rsid w:val="007B7992"/>
    <w:rsid w:val="007B79BA"/>
    <w:rsid w:val="007B7F0B"/>
    <w:rsid w:val="007C1685"/>
    <w:rsid w:val="007C226E"/>
    <w:rsid w:val="007C2450"/>
    <w:rsid w:val="007C3090"/>
    <w:rsid w:val="007C3363"/>
    <w:rsid w:val="007C360F"/>
    <w:rsid w:val="007C3635"/>
    <w:rsid w:val="007C5871"/>
    <w:rsid w:val="007D0F9C"/>
    <w:rsid w:val="007D238D"/>
    <w:rsid w:val="007D2B87"/>
    <w:rsid w:val="007D3936"/>
    <w:rsid w:val="007D4182"/>
    <w:rsid w:val="007D48D8"/>
    <w:rsid w:val="007D4B74"/>
    <w:rsid w:val="007D5E27"/>
    <w:rsid w:val="007D5F42"/>
    <w:rsid w:val="007E0EA0"/>
    <w:rsid w:val="007E0F54"/>
    <w:rsid w:val="007E2175"/>
    <w:rsid w:val="007E289A"/>
    <w:rsid w:val="007E2CD5"/>
    <w:rsid w:val="007E2CDC"/>
    <w:rsid w:val="007E4A1A"/>
    <w:rsid w:val="007E51C9"/>
    <w:rsid w:val="007E596D"/>
    <w:rsid w:val="007E614E"/>
    <w:rsid w:val="007E7895"/>
    <w:rsid w:val="007F0972"/>
    <w:rsid w:val="007F0F73"/>
    <w:rsid w:val="007F1D8A"/>
    <w:rsid w:val="007F27AD"/>
    <w:rsid w:val="007F27B5"/>
    <w:rsid w:val="007F2C89"/>
    <w:rsid w:val="007F327C"/>
    <w:rsid w:val="007F38D6"/>
    <w:rsid w:val="007F3E46"/>
    <w:rsid w:val="007F3EB3"/>
    <w:rsid w:val="007F4979"/>
    <w:rsid w:val="007F59A9"/>
    <w:rsid w:val="007F5AB8"/>
    <w:rsid w:val="007F6001"/>
    <w:rsid w:val="007F68D1"/>
    <w:rsid w:val="007F7359"/>
    <w:rsid w:val="00800074"/>
    <w:rsid w:val="0080041A"/>
    <w:rsid w:val="0080293F"/>
    <w:rsid w:val="00802BD9"/>
    <w:rsid w:val="00803789"/>
    <w:rsid w:val="0080552E"/>
    <w:rsid w:val="0080565F"/>
    <w:rsid w:val="00806B4C"/>
    <w:rsid w:val="0080779E"/>
    <w:rsid w:val="00811857"/>
    <w:rsid w:val="00811F33"/>
    <w:rsid w:val="008120D4"/>
    <w:rsid w:val="00813903"/>
    <w:rsid w:val="0081588D"/>
    <w:rsid w:val="00816F0D"/>
    <w:rsid w:val="00816FC2"/>
    <w:rsid w:val="00817586"/>
    <w:rsid w:val="0082095B"/>
    <w:rsid w:val="00820CEB"/>
    <w:rsid w:val="008215B6"/>
    <w:rsid w:val="00824EFD"/>
    <w:rsid w:val="00827CFA"/>
    <w:rsid w:val="0083144C"/>
    <w:rsid w:val="008317B2"/>
    <w:rsid w:val="00832555"/>
    <w:rsid w:val="00834499"/>
    <w:rsid w:val="00836287"/>
    <w:rsid w:val="00836864"/>
    <w:rsid w:val="0083779A"/>
    <w:rsid w:val="00842FA0"/>
    <w:rsid w:val="00844AE7"/>
    <w:rsid w:val="00844CF8"/>
    <w:rsid w:val="008455E8"/>
    <w:rsid w:val="00847CD7"/>
    <w:rsid w:val="00851084"/>
    <w:rsid w:val="00852C6C"/>
    <w:rsid w:val="008535D4"/>
    <w:rsid w:val="00854EDA"/>
    <w:rsid w:val="00855894"/>
    <w:rsid w:val="00855DE1"/>
    <w:rsid w:val="00856429"/>
    <w:rsid w:val="008566D5"/>
    <w:rsid w:val="00863794"/>
    <w:rsid w:val="00864E74"/>
    <w:rsid w:val="0086578A"/>
    <w:rsid w:val="00865C7E"/>
    <w:rsid w:val="00867AF3"/>
    <w:rsid w:val="0087098C"/>
    <w:rsid w:val="00870F1C"/>
    <w:rsid w:val="0087207F"/>
    <w:rsid w:val="00874A2B"/>
    <w:rsid w:val="00874E06"/>
    <w:rsid w:val="00874E28"/>
    <w:rsid w:val="00875DC2"/>
    <w:rsid w:val="00877DB0"/>
    <w:rsid w:val="008816CF"/>
    <w:rsid w:val="00882677"/>
    <w:rsid w:val="00882F4D"/>
    <w:rsid w:val="00886094"/>
    <w:rsid w:val="008866F4"/>
    <w:rsid w:val="00890728"/>
    <w:rsid w:val="00891C96"/>
    <w:rsid w:val="008922BE"/>
    <w:rsid w:val="0089286F"/>
    <w:rsid w:val="00892F75"/>
    <w:rsid w:val="008939AB"/>
    <w:rsid w:val="00894B4F"/>
    <w:rsid w:val="0089584A"/>
    <w:rsid w:val="00896412"/>
    <w:rsid w:val="008965FA"/>
    <w:rsid w:val="008A11F7"/>
    <w:rsid w:val="008A1336"/>
    <w:rsid w:val="008A1CC3"/>
    <w:rsid w:val="008A23AE"/>
    <w:rsid w:val="008A2621"/>
    <w:rsid w:val="008A2829"/>
    <w:rsid w:val="008A28CE"/>
    <w:rsid w:val="008A3239"/>
    <w:rsid w:val="008A42C5"/>
    <w:rsid w:val="008A42FC"/>
    <w:rsid w:val="008A56F4"/>
    <w:rsid w:val="008A650F"/>
    <w:rsid w:val="008A7427"/>
    <w:rsid w:val="008B04D1"/>
    <w:rsid w:val="008B118D"/>
    <w:rsid w:val="008B17EC"/>
    <w:rsid w:val="008B1EE5"/>
    <w:rsid w:val="008B3268"/>
    <w:rsid w:val="008B59C5"/>
    <w:rsid w:val="008B6A1E"/>
    <w:rsid w:val="008B7D26"/>
    <w:rsid w:val="008B7EA9"/>
    <w:rsid w:val="008C0349"/>
    <w:rsid w:val="008C0D20"/>
    <w:rsid w:val="008C1668"/>
    <w:rsid w:val="008C1E2D"/>
    <w:rsid w:val="008C3FB7"/>
    <w:rsid w:val="008C4855"/>
    <w:rsid w:val="008C5509"/>
    <w:rsid w:val="008C7AA6"/>
    <w:rsid w:val="008D0531"/>
    <w:rsid w:val="008D0FBD"/>
    <w:rsid w:val="008D2C6B"/>
    <w:rsid w:val="008D4885"/>
    <w:rsid w:val="008D4EB0"/>
    <w:rsid w:val="008D71F4"/>
    <w:rsid w:val="008D73AB"/>
    <w:rsid w:val="008D7BF5"/>
    <w:rsid w:val="008E07B9"/>
    <w:rsid w:val="008E239F"/>
    <w:rsid w:val="008E290A"/>
    <w:rsid w:val="008E419A"/>
    <w:rsid w:val="008E61F3"/>
    <w:rsid w:val="008E6903"/>
    <w:rsid w:val="008E78F1"/>
    <w:rsid w:val="008F0803"/>
    <w:rsid w:val="008F2750"/>
    <w:rsid w:val="008F2AB5"/>
    <w:rsid w:val="008F2CE4"/>
    <w:rsid w:val="008F3AA6"/>
    <w:rsid w:val="008F3F37"/>
    <w:rsid w:val="008F513F"/>
    <w:rsid w:val="008F5971"/>
    <w:rsid w:val="00901169"/>
    <w:rsid w:val="009016A1"/>
    <w:rsid w:val="00904610"/>
    <w:rsid w:val="00904ABB"/>
    <w:rsid w:val="009060A1"/>
    <w:rsid w:val="00906413"/>
    <w:rsid w:val="00906D05"/>
    <w:rsid w:val="00907308"/>
    <w:rsid w:val="009100A9"/>
    <w:rsid w:val="00911488"/>
    <w:rsid w:val="009122B8"/>
    <w:rsid w:val="00912922"/>
    <w:rsid w:val="00912ECC"/>
    <w:rsid w:val="00914A05"/>
    <w:rsid w:val="00917529"/>
    <w:rsid w:val="009205E1"/>
    <w:rsid w:val="00920ACD"/>
    <w:rsid w:val="009230DF"/>
    <w:rsid w:val="0092325A"/>
    <w:rsid w:val="00924B69"/>
    <w:rsid w:val="00926170"/>
    <w:rsid w:val="00926349"/>
    <w:rsid w:val="00926811"/>
    <w:rsid w:val="00926BAA"/>
    <w:rsid w:val="009304E9"/>
    <w:rsid w:val="00933348"/>
    <w:rsid w:val="0093351B"/>
    <w:rsid w:val="009349E6"/>
    <w:rsid w:val="00934FB7"/>
    <w:rsid w:val="009360A6"/>
    <w:rsid w:val="00940148"/>
    <w:rsid w:val="00940873"/>
    <w:rsid w:val="00942F39"/>
    <w:rsid w:val="00943B91"/>
    <w:rsid w:val="00944EB7"/>
    <w:rsid w:val="0095015D"/>
    <w:rsid w:val="00950990"/>
    <w:rsid w:val="00950E40"/>
    <w:rsid w:val="0095126F"/>
    <w:rsid w:val="00955E4D"/>
    <w:rsid w:val="00956F6C"/>
    <w:rsid w:val="00957C3D"/>
    <w:rsid w:val="009607DC"/>
    <w:rsid w:val="00960F9C"/>
    <w:rsid w:val="0096103D"/>
    <w:rsid w:val="00961485"/>
    <w:rsid w:val="009620DB"/>
    <w:rsid w:val="0096265C"/>
    <w:rsid w:val="0096349C"/>
    <w:rsid w:val="00964504"/>
    <w:rsid w:val="00964852"/>
    <w:rsid w:val="009648AC"/>
    <w:rsid w:val="00964E25"/>
    <w:rsid w:val="00965903"/>
    <w:rsid w:val="00971FF5"/>
    <w:rsid w:val="0097233A"/>
    <w:rsid w:val="00972D62"/>
    <w:rsid w:val="00973771"/>
    <w:rsid w:val="00974218"/>
    <w:rsid w:val="00974A0B"/>
    <w:rsid w:val="00976039"/>
    <w:rsid w:val="00976A0F"/>
    <w:rsid w:val="00980757"/>
    <w:rsid w:val="00981E60"/>
    <w:rsid w:val="009841C1"/>
    <w:rsid w:val="00986ED8"/>
    <w:rsid w:val="009876DF"/>
    <w:rsid w:val="00987B3E"/>
    <w:rsid w:val="00990EB9"/>
    <w:rsid w:val="009918E5"/>
    <w:rsid w:val="00992395"/>
    <w:rsid w:val="00993EAE"/>
    <w:rsid w:val="00994055"/>
    <w:rsid w:val="00994303"/>
    <w:rsid w:val="0099480D"/>
    <w:rsid w:val="00997C9D"/>
    <w:rsid w:val="009A1433"/>
    <w:rsid w:val="009A156E"/>
    <w:rsid w:val="009A23B7"/>
    <w:rsid w:val="009A44DE"/>
    <w:rsid w:val="009A4C67"/>
    <w:rsid w:val="009A548A"/>
    <w:rsid w:val="009A56C0"/>
    <w:rsid w:val="009A5CEB"/>
    <w:rsid w:val="009A7989"/>
    <w:rsid w:val="009A7A5F"/>
    <w:rsid w:val="009B0840"/>
    <w:rsid w:val="009B200A"/>
    <w:rsid w:val="009B2183"/>
    <w:rsid w:val="009B3226"/>
    <w:rsid w:val="009B4BA9"/>
    <w:rsid w:val="009B4F80"/>
    <w:rsid w:val="009B7174"/>
    <w:rsid w:val="009C107F"/>
    <w:rsid w:val="009C1161"/>
    <w:rsid w:val="009C150B"/>
    <w:rsid w:val="009C1DDB"/>
    <w:rsid w:val="009C31D6"/>
    <w:rsid w:val="009C3E15"/>
    <w:rsid w:val="009C4141"/>
    <w:rsid w:val="009C54AF"/>
    <w:rsid w:val="009C5871"/>
    <w:rsid w:val="009C5B8F"/>
    <w:rsid w:val="009C5FCE"/>
    <w:rsid w:val="009C6596"/>
    <w:rsid w:val="009C65BE"/>
    <w:rsid w:val="009C6E3F"/>
    <w:rsid w:val="009C7D2E"/>
    <w:rsid w:val="009D28B6"/>
    <w:rsid w:val="009D2E91"/>
    <w:rsid w:val="009D34C6"/>
    <w:rsid w:val="009D4025"/>
    <w:rsid w:val="009D4CAC"/>
    <w:rsid w:val="009D5D33"/>
    <w:rsid w:val="009D5D99"/>
    <w:rsid w:val="009D63E6"/>
    <w:rsid w:val="009D6529"/>
    <w:rsid w:val="009D66A8"/>
    <w:rsid w:val="009D70EA"/>
    <w:rsid w:val="009E033E"/>
    <w:rsid w:val="009E1827"/>
    <w:rsid w:val="009E3C34"/>
    <w:rsid w:val="009E40CE"/>
    <w:rsid w:val="009E4DFF"/>
    <w:rsid w:val="009E4FF5"/>
    <w:rsid w:val="009E693D"/>
    <w:rsid w:val="009E747D"/>
    <w:rsid w:val="009E76FF"/>
    <w:rsid w:val="009E7811"/>
    <w:rsid w:val="009E7ADD"/>
    <w:rsid w:val="009F060B"/>
    <w:rsid w:val="009F0709"/>
    <w:rsid w:val="009F0B28"/>
    <w:rsid w:val="009F0E36"/>
    <w:rsid w:val="009F1275"/>
    <w:rsid w:val="009F20AA"/>
    <w:rsid w:val="009F270B"/>
    <w:rsid w:val="009F28DE"/>
    <w:rsid w:val="009F351A"/>
    <w:rsid w:val="009F3D92"/>
    <w:rsid w:val="009F4687"/>
    <w:rsid w:val="009F46C4"/>
    <w:rsid w:val="009F5473"/>
    <w:rsid w:val="009F552E"/>
    <w:rsid w:val="009F592D"/>
    <w:rsid w:val="009F71C7"/>
    <w:rsid w:val="00A005F5"/>
    <w:rsid w:val="00A00680"/>
    <w:rsid w:val="00A008BF"/>
    <w:rsid w:val="00A016B0"/>
    <w:rsid w:val="00A02420"/>
    <w:rsid w:val="00A02D4D"/>
    <w:rsid w:val="00A02EA6"/>
    <w:rsid w:val="00A04C2A"/>
    <w:rsid w:val="00A05C90"/>
    <w:rsid w:val="00A05D4E"/>
    <w:rsid w:val="00A07A99"/>
    <w:rsid w:val="00A07F87"/>
    <w:rsid w:val="00A1204F"/>
    <w:rsid w:val="00A12B4E"/>
    <w:rsid w:val="00A1434A"/>
    <w:rsid w:val="00A14765"/>
    <w:rsid w:val="00A154B4"/>
    <w:rsid w:val="00A1587D"/>
    <w:rsid w:val="00A15FE4"/>
    <w:rsid w:val="00A16199"/>
    <w:rsid w:val="00A17ACB"/>
    <w:rsid w:val="00A22A4C"/>
    <w:rsid w:val="00A22AE5"/>
    <w:rsid w:val="00A239F5"/>
    <w:rsid w:val="00A23D3F"/>
    <w:rsid w:val="00A252AA"/>
    <w:rsid w:val="00A25939"/>
    <w:rsid w:val="00A25DB4"/>
    <w:rsid w:val="00A26569"/>
    <w:rsid w:val="00A30EA0"/>
    <w:rsid w:val="00A312D2"/>
    <w:rsid w:val="00A3166B"/>
    <w:rsid w:val="00A32711"/>
    <w:rsid w:val="00A35EB8"/>
    <w:rsid w:val="00A37F82"/>
    <w:rsid w:val="00A4095D"/>
    <w:rsid w:val="00A40EE2"/>
    <w:rsid w:val="00A41729"/>
    <w:rsid w:val="00A41E3C"/>
    <w:rsid w:val="00A42944"/>
    <w:rsid w:val="00A42CFC"/>
    <w:rsid w:val="00A4303E"/>
    <w:rsid w:val="00A43346"/>
    <w:rsid w:val="00A451E6"/>
    <w:rsid w:val="00A46A6B"/>
    <w:rsid w:val="00A4738A"/>
    <w:rsid w:val="00A47DE4"/>
    <w:rsid w:val="00A52758"/>
    <w:rsid w:val="00A54E22"/>
    <w:rsid w:val="00A570CF"/>
    <w:rsid w:val="00A60DBF"/>
    <w:rsid w:val="00A617D7"/>
    <w:rsid w:val="00A61B9D"/>
    <w:rsid w:val="00A62E72"/>
    <w:rsid w:val="00A63F20"/>
    <w:rsid w:val="00A63FD0"/>
    <w:rsid w:val="00A6410E"/>
    <w:rsid w:val="00A65546"/>
    <w:rsid w:val="00A66761"/>
    <w:rsid w:val="00A66FDE"/>
    <w:rsid w:val="00A71B5D"/>
    <w:rsid w:val="00A72583"/>
    <w:rsid w:val="00A7344A"/>
    <w:rsid w:val="00A747DD"/>
    <w:rsid w:val="00A74A3B"/>
    <w:rsid w:val="00A74F20"/>
    <w:rsid w:val="00A823C9"/>
    <w:rsid w:val="00A82BE9"/>
    <w:rsid w:val="00A84F4E"/>
    <w:rsid w:val="00A86C8D"/>
    <w:rsid w:val="00A86D88"/>
    <w:rsid w:val="00A86F50"/>
    <w:rsid w:val="00A87F7E"/>
    <w:rsid w:val="00A9015A"/>
    <w:rsid w:val="00A90397"/>
    <w:rsid w:val="00A9219F"/>
    <w:rsid w:val="00A93F22"/>
    <w:rsid w:val="00A94F5E"/>
    <w:rsid w:val="00A94FB4"/>
    <w:rsid w:val="00A9514A"/>
    <w:rsid w:val="00A9596E"/>
    <w:rsid w:val="00A95C11"/>
    <w:rsid w:val="00A95DBE"/>
    <w:rsid w:val="00A96A57"/>
    <w:rsid w:val="00A96CF7"/>
    <w:rsid w:val="00AA0AC1"/>
    <w:rsid w:val="00AA1ABE"/>
    <w:rsid w:val="00AA2CCF"/>
    <w:rsid w:val="00AA47EB"/>
    <w:rsid w:val="00AA68FE"/>
    <w:rsid w:val="00AA6A45"/>
    <w:rsid w:val="00AA762D"/>
    <w:rsid w:val="00AA7CF9"/>
    <w:rsid w:val="00AB2E34"/>
    <w:rsid w:val="00AB3D4A"/>
    <w:rsid w:val="00AB3D69"/>
    <w:rsid w:val="00AB4C25"/>
    <w:rsid w:val="00AB5196"/>
    <w:rsid w:val="00AB54AC"/>
    <w:rsid w:val="00AC0AE9"/>
    <w:rsid w:val="00AC0BB2"/>
    <w:rsid w:val="00AC12CB"/>
    <w:rsid w:val="00AC1F05"/>
    <w:rsid w:val="00AC283C"/>
    <w:rsid w:val="00AC2892"/>
    <w:rsid w:val="00AC34CE"/>
    <w:rsid w:val="00AC3668"/>
    <w:rsid w:val="00AC3B57"/>
    <w:rsid w:val="00AC3C57"/>
    <w:rsid w:val="00AC555A"/>
    <w:rsid w:val="00AC6320"/>
    <w:rsid w:val="00AC6C0A"/>
    <w:rsid w:val="00AC76AB"/>
    <w:rsid w:val="00AC780E"/>
    <w:rsid w:val="00AC7D37"/>
    <w:rsid w:val="00AD166D"/>
    <w:rsid w:val="00AD2288"/>
    <w:rsid w:val="00AD2D41"/>
    <w:rsid w:val="00AD557A"/>
    <w:rsid w:val="00AD6893"/>
    <w:rsid w:val="00AD6DF5"/>
    <w:rsid w:val="00AD7FC8"/>
    <w:rsid w:val="00AE086C"/>
    <w:rsid w:val="00AE25D8"/>
    <w:rsid w:val="00AE3EE0"/>
    <w:rsid w:val="00AE4C1D"/>
    <w:rsid w:val="00AE4F59"/>
    <w:rsid w:val="00AE5BC6"/>
    <w:rsid w:val="00AE61BF"/>
    <w:rsid w:val="00AE72FA"/>
    <w:rsid w:val="00AE73EE"/>
    <w:rsid w:val="00AE7EAA"/>
    <w:rsid w:val="00AF0419"/>
    <w:rsid w:val="00AF288D"/>
    <w:rsid w:val="00AF36C1"/>
    <w:rsid w:val="00AF3AD1"/>
    <w:rsid w:val="00AF4DC8"/>
    <w:rsid w:val="00AF5FB8"/>
    <w:rsid w:val="00AF6038"/>
    <w:rsid w:val="00AF6390"/>
    <w:rsid w:val="00AF696F"/>
    <w:rsid w:val="00AF7DA4"/>
    <w:rsid w:val="00AF7EBA"/>
    <w:rsid w:val="00B00126"/>
    <w:rsid w:val="00B0036D"/>
    <w:rsid w:val="00B00553"/>
    <w:rsid w:val="00B0084A"/>
    <w:rsid w:val="00B01426"/>
    <w:rsid w:val="00B0155E"/>
    <w:rsid w:val="00B01965"/>
    <w:rsid w:val="00B034F7"/>
    <w:rsid w:val="00B0524B"/>
    <w:rsid w:val="00B05935"/>
    <w:rsid w:val="00B06DB0"/>
    <w:rsid w:val="00B06E88"/>
    <w:rsid w:val="00B06EB4"/>
    <w:rsid w:val="00B0742F"/>
    <w:rsid w:val="00B0743D"/>
    <w:rsid w:val="00B14C20"/>
    <w:rsid w:val="00B163D9"/>
    <w:rsid w:val="00B1669A"/>
    <w:rsid w:val="00B17B1B"/>
    <w:rsid w:val="00B20503"/>
    <w:rsid w:val="00B20BEB"/>
    <w:rsid w:val="00B2135D"/>
    <w:rsid w:val="00B22CD1"/>
    <w:rsid w:val="00B23004"/>
    <w:rsid w:val="00B24CFA"/>
    <w:rsid w:val="00B25A05"/>
    <w:rsid w:val="00B2631F"/>
    <w:rsid w:val="00B2656C"/>
    <w:rsid w:val="00B267E1"/>
    <w:rsid w:val="00B26F08"/>
    <w:rsid w:val="00B270BB"/>
    <w:rsid w:val="00B271F3"/>
    <w:rsid w:val="00B273B8"/>
    <w:rsid w:val="00B2784E"/>
    <w:rsid w:val="00B30484"/>
    <w:rsid w:val="00B31380"/>
    <w:rsid w:val="00B31FFE"/>
    <w:rsid w:val="00B327A9"/>
    <w:rsid w:val="00B3339C"/>
    <w:rsid w:val="00B34D14"/>
    <w:rsid w:val="00B3510B"/>
    <w:rsid w:val="00B3550C"/>
    <w:rsid w:val="00B35DB4"/>
    <w:rsid w:val="00B367F9"/>
    <w:rsid w:val="00B375AF"/>
    <w:rsid w:val="00B37F1C"/>
    <w:rsid w:val="00B40A20"/>
    <w:rsid w:val="00B40A26"/>
    <w:rsid w:val="00B411A7"/>
    <w:rsid w:val="00B41455"/>
    <w:rsid w:val="00B418B4"/>
    <w:rsid w:val="00B41FE8"/>
    <w:rsid w:val="00B431E7"/>
    <w:rsid w:val="00B455AE"/>
    <w:rsid w:val="00B46414"/>
    <w:rsid w:val="00B5026D"/>
    <w:rsid w:val="00B503F1"/>
    <w:rsid w:val="00B508FA"/>
    <w:rsid w:val="00B5093E"/>
    <w:rsid w:val="00B514FD"/>
    <w:rsid w:val="00B51965"/>
    <w:rsid w:val="00B5247A"/>
    <w:rsid w:val="00B52805"/>
    <w:rsid w:val="00B53498"/>
    <w:rsid w:val="00B539D8"/>
    <w:rsid w:val="00B56014"/>
    <w:rsid w:val="00B5636E"/>
    <w:rsid w:val="00B5663F"/>
    <w:rsid w:val="00B56D75"/>
    <w:rsid w:val="00B57869"/>
    <w:rsid w:val="00B617E6"/>
    <w:rsid w:val="00B61CA8"/>
    <w:rsid w:val="00B653E4"/>
    <w:rsid w:val="00B66E5F"/>
    <w:rsid w:val="00B676BD"/>
    <w:rsid w:val="00B70C18"/>
    <w:rsid w:val="00B7134C"/>
    <w:rsid w:val="00B71469"/>
    <w:rsid w:val="00B71E69"/>
    <w:rsid w:val="00B725DF"/>
    <w:rsid w:val="00B72A3A"/>
    <w:rsid w:val="00B74961"/>
    <w:rsid w:val="00B749A0"/>
    <w:rsid w:val="00B74FAA"/>
    <w:rsid w:val="00B75B94"/>
    <w:rsid w:val="00B75C0A"/>
    <w:rsid w:val="00B75F53"/>
    <w:rsid w:val="00B76056"/>
    <w:rsid w:val="00B7678F"/>
    <w:rsid w:val="00B77BE2"/>
    <w:rsid w:val="00B809B8"/>
    <w:rsid w:val="00B80CC4"/>
    <w:rsid w:val="00B8133C"/>
    <w:rsid w:val="00B835A3"/>
    <w:rsid w:val="00B8461B"/>
    <w:rsid w:val="00B84AD0"/>
    <w:rsid w:val="00B84D93"/>
    <w:rsid w:val="00B85B30"/>
    <w:rsid w:val="00B9229C"/>
    <w:rsid w:val="00B9250E"/>
    <w:rsid w:val="00B93AC4"/>
    <w:rsid w:val="00B93C7B"/>
    <w:rsid w:val="00B93DB7"/>
    <w:rsid w:val="00B947B0"/>
    <w:rsid w:val="00B9508C"/>
    <w:rsid w:val="00B95376"/>
    <w:rsid w:val="00B96FB2"/>
    <w:rsid w:val="00B9778E"/>
    <w:rsid w:val="00BA1310"/>
    <w:rsid w:val="00BA23B5"/>
    <w:rsid w:val="00BA243B"/>
    <w:rsid w:val="00BA57B8"/>
    <w:rsid w:val="00BA5E04"/>
    <w:rsid w:val="00BA5E91"/>
    <w:rsid w:val="00BA732E"/>
    <w:rsid w:val="00BA7B3E"/>
    <w:rsid w:val="00BB05F3"/>
    <w:rsid w:val="00BB0614"/>
    <w:rsid w:val="00BB2C23"/>
    <w:rsid w:val="00BB35C7"/>
    <w:rsid w:val="00BB4500"/>
    <w:rsid w:val="00BB4650"/>
    <w:rsid w:val="00BB4CBE"/>
    <w:rsid w:val="00BB4E95"/>
    <w:rsid w:val="00BB4EBE"/>
    <w:rsid w:val="00BB5D09"/>
    <w:rsid w:val="00BB62A9"/>
    <w:rsid w:val="00BB69FA"/>
    <w:rsid w:val="00BB78A6"/>
    <w:rsid w:val="00BB7E69"/>
    <w:rsid w:val="00BC1E56"/>
    <w:rsid w:val="00BC26D5"/>
    <w:rsid w:val="00BC4F4F"/>
    <w:rsid w:val="00BC6726"/>
    <w:rsid w:val="00BC7B11"/>
    <w:rsid w:val="00BD0A5A"/>
    <w:rsid w:val="00BD0BAB"/>
    <w:rsid w:val="00BD1CB7"/>
    <w:rsid w:val="00BD2209"/>
    <w:rsid w:val="00BD3C94"/>
    <w:rsid w:val="00BD41AE"/>
    <w:rsid w:val="00BD5622"/>
    <w:rsid w:val="00BD5FD8"/>
    <w:rsid w:val="00BD6835"/>
    <w:rsid w:val="00BD6921"/>
    <w:rsid w:val="00BD75BC"/>
    <w:rsid w:val="00BD7990"/>
    <w:rsid w:val="00BE1F5F"/>
    <w:rsid w:val="00BE2B22"/>
    <w:rsid w:val="00BE63FF"/>
    <w:rsid w:val="00BE6974"/>
    <w:rsid w:val="00BE6EC1"/>
    <w:rsid w:val="00BE7A6C"/>
    <w:rsid w:val="00BF1C86"/>
    <w:rsid w:val="00BF208A"/>
    <w:rsid w:val="00BF426B"/>
    <w:rsid w:val="00BF712B"/>
    <w:rsid w:val="00BF7C9D"/>
    <w:rsid w:val="00C0020C"/>
    <w:rsid w:val="00C00693"/>
    <w:rsid w:val="00C00D5E"/>
    <w:rsid w:val="00C01A6C"/>
    <w:rsid w:val="00C02344"/>
    <w:rsid w:val="00C03234"/>
    <w:rsid w:val="00C041F7"/>
    <w:rsid w:val="00C04288"/>
    <w:rsid w:val="00C05415"/>
    <w:rsid w:val="00C054CD"/>
    <w:rsid w:val="00C055F4"/>
    <w:rsid w:val="00C063BA"/>
    <w:rsid w:val="00C06CF1"/>
    <w:rsid w:val="00C07529"/>
    <w:rsid w:val="00C10370"/>
    <w:rsid w:val="00C10571"/>
    <w:rsid w:val="00C10A4D"/>
    <w:rsid w:val="00C10B44"/>
    <w:rsid w:val="00C13CE5"/>
    <w:rsid w:val="00C13CED"/>
    <w:rsid w:val="00C146B0"/>
    <w:rsid w:val="00C153F5"/>
    <w:rsid w:val="00C1567B"/>
    <w:rsid w:val="00C1649F"/>
    <w:rsid w:val="00C17206"/>
    <w:rsid w:val="00C1756F"/>
    <w:rsid w:val="00C17B31"/>
    <w:rsid w:val="00C20DD0"/>
    <w:rsid w:val="00C211A7"/>
    <w:rsid w:val="00C23073"/>
    <w:rsid w:val="00C239F6"/>
    <w:rsid w:val="00C24D26"/>
    <w:rsid w:val="00C24F64"/>
    <w:rsid w:val="00C2551D"/>
    <w:rsid w:val="00C261B1"/>
    <w:rsid w:val="00C26280"/>
    <w:rsid w:val="00C263D9"/>
    <w:rsid w:val="00C26B0C"/>
    <w:rsid w:val="00C27987"/>
    <w:rsid w:val="00C31656"/>
    <w:rsid w:val="00C35A3A"/>
    <w:rsid w:val="00C35F57"/>
    <w:rsid w:val="00C3762C"/>
    <w:rsid w:val="00C414D9"/>
    <w:rsid w:val="00C433F8"/>
    <w:rsid w:val="00C435FA"/>
    <w:rsid w:val="00C448F3"/>
    <w:rsid w:val="00C44B12"/>
    <w:rsid w:val="00C452C8"/>
    <w:rsid w:val="00C4605F"/>
    <w:rsid w:val="00C469DE"/>
    <w:rsid w:val="00C50052"/>
    <w:rsid w:val="00C50072"/>
    <w:rsid w:val="00C50614"/>
    <w:rsid w:val="00C50942"/>
    <w:rsid w:val="00C50B91"/>
    <w:rsid w:val="00C534E5"/>
    <w:rsid w:val="00C53602"/>
    <w:rsid w:val="00C547A3"/>
    <w:rsid w:val="00C54CB3"/>
    <w:rsid w:val="00C54DB4"/>
    <w:rsid w:val="00C55408"/>
    <w:rsid w:val="00C56EE5"/>
    <w:rsid w:val="00C60873"/>
    <w:rsid w:val="00C615BD"/>
    <w:rsid w:val="00C61664"/>
    <w:rsid w:val="00C6184C"/>
    <w:rsid w:val="00C61C97"/>
    <w:rsid w:val="00C620A2"/>
    <w:rsid w:val="00C62671"/>
    <w:rsid w:val="00C637B4"/>
    <w:rsid w:val="00C64E3A"/>
    <w:rsid w:val="00C6729B"/>
    <w:rsid w:val="00C6792F"/>
    <w:rsid w:val="00C67DA7"/>
    <w:rsid w:val="00C70383"/>
    <w:rsid w:val="00C7165F"/>
    <w:rsid w:val="00C72FE1"/>
    <w:rsid w:val="00C73F77"/>
    <w:rsid w:val="00C753E7"/>
    <w:rsid w:val="00C75922"/>
    <w:rsid w:val="00C76B27"/>
    <w:rsid w:val="00C77966"/>
    <w:rsid w:val="00C77A50"/>
    <w:rsid w:val="00C80EF2"/>
    <w:rsid w:val="00C81BA0"/>
    <w:rsid w:val="00C82020"/>
    <w:rsid w:val="00C83007"/>
    <w:rsid w:val="00C85088"/>
    <w:rsid w:val="00C85A4F"/>
    <w:rsid w:val="00C861AF"/>
    <w:rsid w:val="00C8749E"/>
    <w:rsid w:val="00C92FFD"/>
    <w:rsid w:val="00C9300E"/>
    <w:rsid w:val="00C953EB"/>
    <w:rsid w:val="00C96DB5"/>
    <w:rsid w:val="00CA01BE"/>
    <w:rsid w:val="00CA0221"/>
    <w:rsid w:val="00CA156B"/>
    <w:rsid w:val="00CA181B"/>
    <w:rsid w:val="00CA2365"/>
    <w:rsid w:val="00CA255C"/>
    <w:rsid w:val="00CA2AEF"/>
    <w:rsid w:val="00CA3A78"/>
    <w:rsid w:val="00CA3FF6"/>
    <w:rsid w:val="00CA442D"/>
    <w:rsid w:val="00CA465E"/>
    <w:rsid w:val="00CA4DB4"/>
    <w:rsid w:val="00CA5A8A"/>
    <w:rsid w:val="00CA6708"/>
    <w:rsid w:val="00CA6CAE"/>
    <w:rsid w:val="00CB27A1"/>
    <w:rsid w:val="00CB3E9D"/>
    <w:rsid w:val="00CB4790"/>
    <w:rsid w:val="00CB5E07"/>
    <w:rsid w:val="00CB63C6"/>
    <w:rsid w:val="00CB64FA"/>
    <w:rsid w:val="00CB7073"/>
    <w:rsid w:val="00CB7646"/>
    <w:rsid w:val="00CB79C4"/>
    <w:rsid w:val="00CC00BE"/>
    <w:rsid w:val="00CC0315"/>
    <w:rsid w:val="00CC0633"/>
    <w:rsid w:val="00CC0C79"/>
    <w:rsid w:val="00CC23C2"/>
    <w:rsid w:val="00CC40C0"/>
    <w:rsid w:val="00CC4BE7"/>
    <w:rsid w:val="00CC7874"/>
    <w:rsid w:val="00CC7AEB"/>
    <w:rsid w:val="00CC7B2F"/>
    <w:rsid w:val="00CD033F"/>
    <w:rsid w:val="00CD0548"/>
    <w:rsid w:val="00CD0DFA"/>
    <w:rsid w:val="00CD13D8"/>
    <w:rsid w:val="00CD2BB8"/>
    <w:rsid w:val="00CD3AD5"/>
    <w:rsid w:val="00CD41CC"/>
    <w:rsid w:val="00CD42B9"/>
    <w:rsid w:val="00CD55EF"/>
    <w:rsid w:val="00CD6DAB"/>
    <w:rsid w:val="00CD7236"/>
    <w:rsid w:val="00CD7D23"/>
    <w:rsid w:val="00CE0D3E"/>
    <w:rsid w:val="00CE120D"/>
    <w:rsid w:val="00CE16C2"/>
    <w:rsid w:val="00CE23B3"/>
    <w:rsid w:val="00CE3098"/>
    <w:rsid w:val="00CE42BE"/>
    <w:rsid w:val="00CE4C81"/>
    <w:rsid w:val="00CE58F9"/>
    <w:rsid w:val="00CE700C"/>
    <w:rsid w:val="00CE70C1"/>
    <w:rsid w:val="00CF012C"/>
    <w:rsid w:val="00CF0802"/>
    <w:rsid w:val="00CF2543"/>
    <w:rsid w:val="00CF33F8"/>
    <w:rsid w:val="00CF3B42"/>
    <w:rsid w:val="00CF3EEE"/>
    <w:rsid w:val="00CF558A"/>
    <w:rsid w:val="00D00111"/>
    <w:rsid w:val="00D02054"/>
    <w:rsid w:val="00D027DE"/>
    <w:rsid w:val="00D05F38"/>
    <w:rsid w:val="00D07421"/>
    <w:rsid w:val="00D07FD5"/>
    <w:rsid w:val="00D10952"/>
    <w:rsid w:val="00D117AD"/>
    <w:rsid w:val="00D12346"/>
    <w:rsid w:val="00D12A3C"/>
    <w:rsid w:val="00D132D9"/>
    <w:rsid w:val="00D13F72"/>
    <w:rsid w:val="00D154A8"/>
    <w:rsid w:val="00D16B21"/>
    <w:rsid w:val="00D17290"/>
    <w:rsid w:val="00D174D7"/>
    <w:rsid w:val="00D17B5A"/>
    <w:rsid w:val="00D20152"/>
    <w:rsid w:val="00D205A2"/>
    <w:rsid w:val="00D2082D"/>
    <w:rsid w:val="00D20A4E"/>
    <w:rsid w:val="00D21203"/>
    <w:rsid w:val="00D223EE"/>
    <w:rsid w:val="00D247C5"/>
    <w:rsid w:val="00D26C73"/>
    <w:rsid w:val="00D27750"/>
    <w:rsid w:val="00D31D29"/>
    <w:rsid w:val="00D3338D"/>
    <w:rsid w:val="00D3398C"/>
    <w:rsid w:val="00D366BB"/>
    <w:rsid w:val="00D375BE"/>
    <w:rsid w:val="00D3774D"/>
    <w:rsid w:val="00D37AE7"/>
    <w:rsid w:val="00D40525"/>
    <w:rsid w:val="00D40B33"/>
    <w:rsid w:val="00D413A1"/>
    <w:rsid w:val="00D4213A"/>
    <w:rsid w:val="00D42161"/>
    <w:rsid w:val="00D42475"/>
    <w:rsid w:val="00D4323B"/>
    <w:rsid w:val="00D43566"/>
    <w:rsid w:val="00D44CBA"/>
    <w:rsid w:val="00D45E6E"/>
    <w:rsid w:val="00D46168"/>
    <w:rsid w:val="00D46DC6"/>
    <w:rsid w:val="00D47C4A"/>
    <w:rsid w:val="00D522E5"/>
    <w:rsid w:val="00D52A23"/>
    <w:rsid w:val="00D5456F"/>
    <w:rsid w:val="00D54B09"/>
    <w:rsid w:val="00D574B6"/>
    <w:rsid w:val="00D607BF"/>
    <w:rsid w:val="00D60A74"/>
    <w:rsid w:val="00D61A06"/>
    <w:rsid w:val="00D61A57"/>
    <w:rsid w:val="00D62E80"/>
    <w:rsid w:val="00D632D4"/>
    <w:rsid w:val="00D6457C"/>
    <w:rsid w:val="00D650C0"/>
    <w:rsid w:val="00D65360"/>
    <w:rsid w:val="00D6566F"/>
    <w:rsid w:val="00D65B8A"/>
    <w:rsid w:val="00D706AD"/>
    <w:rsid w:val="00D71BB6"/>
    <w:rsid w:val="00D73A3D"/>
    <w:rsid w:val="00D73C17"/>
    <w:rsid w:val="00D73D2B"/>
    <w:rsid w:val="00D73EDB"/>
    <w:rsid w:val="00D73EE7"/>
    <w:rsid w:val="00D73F9C"/>
    <w:rsid w:val="00D7431A"/>
    <w:rsid w:val="00D759A5"/>
    <w:rsid w:val="00D75AAD"/>
    <w:rsid w:val="00D76BDB"/>
    <w:rsid w:val="00D7743C"/>
    <w:rsid w:val="00D77D63"/>
    <w:rsid w:val="00D811C7"/>
    <w:rsid w:val="00D82652"/>
    <w:rsid w:val="00D83785"/>
    <w:rsid w:val="00D83AE0"/>
    <w:rsid w:val="00D83B7D"/>
    <w:rsid w:val="00D84C98"/>
    <w:rsid w:val="00D85B1A"/>
    <w:rsid w:val="00D85E94"/>
    <w:rsid w:val="00D85FEF"/>
    <w:rsid w:val="00D86B61"/>
    <w:rsid w:val="00D8741F"/>
    <w:rsid w:val="00D87B01"/>
    <w:rsid w:val="00D902E6"/>
    <w:rsid w:val="00D90E54"/>
    <w:rsid w:val="00D923E9"/>
    <w:rsid w:val="00D9295C"/>
    <w:rsid w:val="00D92E03"/>
    <w:rsid w:val="00D9349F"/>
    <w:rsid w:val="00D940D6"/>
    <w:rsid w:val="00D9525A"/>
    <w:rsid w:val="00D9649F"/>
    <w:rsid w:val="00D96518"/>
    <w:rsid w:val="00D97AC1"/>
    <w:rsid w:val="00DA13AD"/>
    <w:rsid w:val="00DA15B1"/>
    <w:rsid w:val="00DA2D12"/>
    <w:rsid w:val="00DA2D76"/>
    <w:rsid w:val="00DA4136"/>
    <w:rsid w:val="00DA4C24"/>
    <w:rsid w:val="00DA5669"/>
    <w:rsid w:val="00DA718A"/>
    <w:rsid w:val="00DB10A4"/>
    <w:rsid w:val="00DB17DA"/>
    <w:rsid w:val="00DB20C8"/>
    <w:rsid w:val="00DB2809"/>
    <w:rsid w:val="00DB2B6D"/>
    <w:rsid w:val="00DB326F"/>
    <w:rsid w:val="00DB585E"/>
    <w:rsid w:val="00DB5DC9"/>
    <w:rsid w:val="00DB5E55"/>
    <w:rsid w:val="00DC041D"/>
    <w:rsid w:val="00DC10D1"/>
    <w:rsid w:val="00DC1ADA"/>
    <w:rsid w:val="00DC3B3E"/>
    <w:rsid w:val="00DC4AB3"/>
    <w:rsid w:val="00DC5920"/>
    <w:rsid w:val="00DC700A"/>
    <w:rsid w:val="00DC71A5"/>
    <w:rsid w:val="00DC7543"/>
    <w:rsid w:val="00DD0AA6"/>
    <w:rsid w:val="00DD105E"/>
    <w:rsid w:val="00DD13C6"/>
    <w:rsid w:val="00DD1E98"/>
    <w:rsid w:val="00DD2A54"/>
    <w:rsid w:val="00DD3134"/>
    <w:rsid w:val="00DD3C36"/>
    <w:rsid w:val="00DD4613"/>
    <w:rsid w:val="00DD60A0"/>
    <w:rsid w:val="00DD6F67"/>
    <w:rsid w:val="00DD7238"/>
    <w:rsid w:val="00DE19EF"/>
    <w:rsid w:val="00DE2DBF"/>
    <w:rsid w:val="00DE47B2"/>
    <w:rsid w:val="00DE5849"/>
    <w:rsid w:val="00DE5875"/>
    <w:rsid w:val="00DE633B"/>
    <w:rsid w:val="00DE7249"/>
    <w:rsid w:val="00DE74CB"/>
    <w:rsid w:val="00DE7917"/>
    <w:rsid w:val="00DF0086"/>
    <w:rsid w:val="00DF07FD"/>
    <w:rsid w:val="00DF0870"/>
    <w:rsid w:val="00DF1BC5"/>
    <w:rsid w:val="00DF223D"/>
    <w:rsid w:val="00DF28AA"/>
    <w:rsid w:val="00DF29EB"/>
    <w:rsid w:val="00DF29F9"/>
    <w:rsid w:val="00DF383B"/>
    <w:rsid w:val="00DF3A44"/>
    <w:rsid w:val="00DF4154"/>
    <w:rsid w:val="00DF481C"/>
    <w:rsid w:val="00DF54CA"/>
    <w:rsid w:val="00DF5BCC"/>
    <w:rsid w:val="00DF5FAD"/>
    <w:rsid w:val="00DF769E"/>
    <w:rsid w:val="00DF780C"/>
    <w:rsid w:val="00E0103E"/>
    <w:rsid w:val="00E01070"/>
    <w:rsid w:val="00E038AD"/>
    <w:rsid w:val="00E04629"/>
    <w:rsid w:val="00E046B0"/>
    <w:rsid w:val="00E066EF"/>
    <w:rsid w:val="00E0693B"/>
    <w:rsid w:val="00E10761"/>
    <w:rsid w:val="00E10C25"/>
    <w:rsid w:val="00E15094"/>
    <w:rsid w:val="00E1554C"/>
    <w:rsid w:val="00E1573C"/>
    <w:rsid w:val="00E1631D"/>
    <w:rsid w:val="00E173B9"/>
    <w:rsid w:val="00E2142B"/>
    <w:rsid w:val="00E23760"/>
    <w:rsid w:val="00E248A5"/>
    <w:rsid w:val="00E25EF9"/>
    <w:rsid w:val="00E2648B"/>
    <w:rsid w:val="00E27765"/>
    <w:rsid w:val="00E302D2"/>
    <w:rsid w:val="00E31245"/>
    <w:rsid w:val="00E3159C"/>
    <w:rsid w:val="00E316FE"/>
    <w:rsid w:val="00E31822"/>
    <w:rsid w:val="00E32F57"/>
    <w:rsid w:val="00E335B6"/>
    <w:rsid w:val="00E345F5"/>
    <w:rsid w:val="00E34A94"/>
    <w:rsid w:val="00E3742B"/>
    <w:rsid w:val="00E3759D"/>
    <w:rsid w:val="00E376A1"/>
    <w:rsid w:val="00E37899"/>
    <w:rsid w:val="00E37BEE"/>
    <w:rsid w:val="00E41BAA"/>
    <w:rsid w:val="00E42698"/>
    <w:rsid w:val="00E42A01"/>
    <w:rsid w:val="00E42B68"/>
    <w:rsid w:val="00E4410D"/>
    <w:rsid w:val="00E44B8B"/>
    <w:rsid w:val="00E44C33"/>
    <w:rsid w:val="00E44EC7"/>
    <w:rsid w:val="00E50376"/>
    <w:rsid w:val="00E503B1"/>
    <w:rsid w:val="00E50EBF"/>
    <w:rsid w:val="00E529EC"/>
    <w:rsid w:val="00E57630"/>
    <w:rsid w:val="00E60385"/>
    <w:rsid w:val="00E60776"/>
    <w:rsid w:val="00E60B52"/>
    <w:rsid w:val="00E614D4"/>
    <w:rsid w:val="00E624CC"/>
    <w:rsid w:val="00E63756"/>
    <w:rsid w:val="00E64F7E"/>
    <w:rsid w:val="00E655C3"/>
    <w:rsid w:val="00E66FDD"/>
    <w:rsid w:val="00E678A2"/>
    <w:rsid w:val="00E708CB"/>
    <w:rsid w:val="00E71610"/>
    <w:rsid w:val="00E73B05"/>
    <w:rsid w:val="00E81B67"/>
    <w:rsid w:val="00E823DF"/>
    <w:rsid w:val="00E83107"/>
    <w:rsid w:val="00E835D7"/>
    <w:rsid w:val="00E838E9"/>
    <w:rsid w:val="00E84DA3"/>
    <w:rsid w:val="00E86C71"/>
    <w:rsid w:val="00E8719B"/>
    <w:rsid w:val="00E9082C"/>
    <w:rsid w:val="00E916B5"/>
    <w:rsid w:val="00E91D5C"/>
    <w:rsid w:val="00E924EE"/>
    <w:rsid w:val="00E927D9"/>
    <w:rsid w:val="00E93EC3"/>
    <w:rsid w:val="00E94641"/>
    <w:rsid w:val="00E94D0C"/>
    <w:rsid w:val="00E9565B"/>
    <w:rsid w:val="00EA079A"/>
    <w:rsid w:val="00EA1593"/>
    <w:rsid w:val="00EA1E6C"/>
    <w:rsid w:val="00EA2003"/>
    <w:rsid w:val="00EA2D64"/>
    <w:rsid w:val="00EA35B4"/>
    <w:rsid w:val="00EA3D37"/>
    <w:rsid w:val="00EA40EF"/>
    <w:rsid w:val="00EB05C4"/>
    <w:rsid w:val="00EB0FA2"/>
    <w:rsid w:val="00EB1804"/>
    <w:rsid w:val="00EB1989"/>
    <w:rsid w:val="00EB44FB"/>
    <w:rsid w:val="00EB4A4F"/>
    <w:rsid w:val="00EB5AEA"/>
    <w:rsid w:val="00EB5CC4"/>
    <w:rsid w:val="00EB76BF"/>
    <w:rsid w:val="00EB7A3C"/>
    <w:rsid w:val="00EC117F"/>
    <w:rsid w:val="00EC2C4B"/>
    <w:rsid w:val="00EC30FC"/>
    <w:rsid w:val="00EC3B8B"/>
    <w:rsid w:val="00EC4CC2"/>
    <w:rsid w:val="00EC53DF"/>
    <w:rsid w:val="00EC5DF6"/>
    <w:rsid w:val="00EC682A"/>
    <w:rsid w:val="00ED2ADC"/>
    <w:rsid w:val="00ED38A3"/>
    <w:rsid w:val="00ED4586"/>
    <w:rsid w:val="00ED47A0"/>
    <w:rsid w:val="00ED4A60"/>
    <w:rsid w:val="00ED79CC"/>
    <w:rsid w:val="00ED7B92"/>
    <w:rsid w:val="00EE05E4"/>
    <w:rsid w:val="00EE0DB5"/>
    <w:rsid w:val="00EE1E75"/>
    <w:rsid w:val="00EE2111"/>
    <w:rsid w:val="00EE2E1F"/>
    <w:rsid w:val="00EE3C94"/>
    <w:rsid w:val="00EE3E38"/>
    <w:rsid w:val="00EE4913"/>
    <w:rsid w:val="00EE4C61"/>
    <w:rsid w:val="00EE55BA"/>
    <w:rsid w:val="00EE5A77"/>
    <w:rsid w:val="00EE5FBD"/>
    <w:rsid w:val="00EE624D"/>
    <w:rsid w:val="00EF03A9"/>
    <w:rsid w:val="00EF1B95"/>
    <w:rsid w:val="00EF1E80"/>
    <w:rsid w:val="00EF286B"/>
    <w:rsid w:val="00EF348D"/>
    <w:rsid w:val="00EF3FFD"/>
    <w:rsid w:val="00EF4B68"/>
    <w:rsid w:val="00EF5916"/>
    <w:rsid w:val="00EF7870"/>
    <w:rsid w:val="00EF7C2D"/>
    <w:rsid w:val="00EF7D71"/>
    <w:rsid w:val="00EF7F15"/>
    <w:rsid w:val="00F008EF"/>
    <w:rsid w:val="00F00CB1"/>
    <w:rsid w:val="00F01250"/>
    <w:rsid w:val="00F0209F"/>
    <w:rsid w:val="00F03B54"/>
    <w:rsid w:val="00F044EC"/>
    <w:rsid w:val="00F05E75"/>
    <w:rsid w:val="00F07E49"/>
    <w:rsid w:val="00F10861"/>
    <w:rsid w:val="00F10A3F"/>
    <w:rsid w:val="00F10A5C"/>
    <w:rsid w:val="00F12013"/>
    <w:rsid w:val="00F128E5"/>
    <w:rsid w:val="00F12DC2"/>
    <w:rsid w:val="00F150E1"/>
    <w:rsid w:val="00F168D1"/>
    <w:rsid w:val="00F17A47"/>
    <w:rsid w:val="00F21452"/>
    <w:rsid w:val="00F2236B"/>
    <w:rsid w:val="00F235A6"/>
    <w:rsid w:val="00F24ED0"/>
    <w:rsid w:val="00F2500C"/>
    <w:rsid w:val="00F272EC"/>
    <w:rsid w:val="00F27B98"/>
    <w:rsid w:val="00F27CDC"/>
    <w:rsid w:val="00F30A60"/>
    <w:rsid w:val="00F31618"/>
    <w:rsid w:val="00F334B8"/>
    <w:rsid w:val="00F33B3D"/>
    <w:rsid w:val="00F342A3"/>
    <w:rsid w:val="00F35240"/>
    <w:rsid w:val="00F37730"/>
    <w:rsid w:val="00F37915"/>
    <w:rsid w:val="00F40BBD"/>
    <w:rsid w:val="00F41E6A"/>
    <w:rsid w:val="00F42EF3"/>
    <w:rsid w:val="00F434B6"/>
    <w:rsid w:val="00F43691"/>
    <w:rsid w:val="00F43A3A"/>
    <w:rsid w:val="00F44023"/>
    <w:rsid w:val="00F44380"/>
    <w:rsid w:val="00F45406"/>
    <w:rsid w:val="00F46C7F"/>
    <w:rsid w:val="00F47941"/>
    <w:rsid w:val="00F520E7"/>
    <w:rsid w:val="00F5263A"/>
    <w:rsid w:val="00F54989"/>
    <w:rsid w:val="00F552B1"/>
    <w:rsid w:val="00F5585D"/>
    <w:rsid w:val="00F56302"/>
    <w:rsid w:val="00F56BA4"/>
    <w:rsid w:val="00F56D59"/>
    <w:rsid w:val="00F57542"/>
    <w:rsid w:val="00F6029F"/>
    <w:rsid w:val="00F6328D"/>
    <w:rsid w:val="00F6329A"/>
    <w:rsid w:val="00F6330A"/>
    <w:rsid w:val="00F70256"/>
    <w:rsid w:val="00F704CF"/>
    <w:rsid w:val="00F70C11"/>
    <w:rsid w:val="00F70C42"/>
    <w:rsid w:val="00F70F2A"/>
    <w:rsid w:val="00F713EF"/>
    <w:rsid w:val="00F716FF"/>
    <w:rsid w:val="00F734D4"/>
    <w:rsid w:val="00F73CD9"/>
    <w:rsid w:val="00F7405D"/>
    <w:rsid w:val="00F741A1"/>
    <w:rsid w:val="00F769ED"/>
    <w:rsid w:val="00F7726A"/>
    <w:rsid w:val="00F7731C"/>
    <w:rsid w:val="00F77549"/>
    <w:rsid w:val="00F81426"/>
    <w:rsid w:val="00F83E8C"/>
    <w:rsid w:val="00F852FF"/>
    <w:rsid w:val="00F85547"/>
    <w:rsid w:val="00F86A31"/>
    <w:rsid w:val="00F916E2"/>
    <w:rsid w:val="00F91890"/>
    <w:rsid w:val="00F92D84"/>
    <w:rsid w:val="00F93B4F"/>
    <w:rsid w:val="00F93C1B"/>
    <w:rsid w:val="00F93D8E"/>
    <w:rsid w:val="00F94737"/>
    <w:rsid w:val="00F94F71"/>
    <w:rsid w:val="00F95265"/>
    <w:rsid w:val="00F95996"/>
    <w:rsid w:val="00FA0359"/>
    <w:rsid w:val="00FA13C6"/>
    <w:rsid w:val="00FA1507"/>
    <w:rsid w:val="00FA1B35"/>
    <w:rsid w:val="00FA1C1D"/>
    <w:rsid w:val="00FA1D53"/>
    <w:rsid w:val="00FA200F"/>
    <w:rsid w:val="00FA2C93"/>
    <w:rsid w:val="00FA3316"/>
    <w:rsid w:val="00FA33F4"/>
    <w:rsid w:val="00FA4C08"/>
    <w:rsid w:val="00FA5AB9"/>
    <w:rsid w:val="00FA788B"/>
    <w:rsid w:val="00FA791D"/>
    <w:rsid w:val="00FB0187"/>
    <w:rsid w:val="00FB0C5B"/>
    <w:rsid w:val="00FB27AA"/>
    <w:rsid w:val="00FB2EE3"/>
    <w:rsid w:val="00FB3344"/>
    <w:rsid w:val="00FB3589"/>
    <w:rsid w:val="00FB46BC"/>
    <w:rsid w:val="00FB5D3B"/>
    <w:rsid w:val="00FB6F04"/>
    <w:rsid w:val="00FB748C"/>
    <w:rsid w:val="00FB7726"/>
    <w:rsid w:val="00FC09B5"/>
    <w:rsid w:val="00FC1513"/>
    <w:rsid w:val="00FC1742"/>
    <w:rsid w:val="00FC1DCB"/>
    <w:rsid w:val="00FC1DD8"/>
    <w:rsid w:val="00FC26FE"/>
    <w:rsid w:val="00FC7528"/>
    <w:rsid w:val="00FD05FD"/>
    <w:rsid w:val="00FD0D77"/>
    <w:rsid w:val="00FD1CE6"/>
    <w:rsid w:val="00FD3A03"/>
    <w:rsid w:val="00FD3F6F"/>
    <w:rsid w:val="00FD44FE"/>
    <w:rsid w:val="00FD4770"/>
    <w:rsid w:val="00FD4AE2"/>
    <w:rsid w:val="00FD653A"/>
    <w:rsid w:val="00FD76E6"/>
    <w:rsid w:val="00FD79CC"/>
    <w:rsid w:val="00FE1C73"/>
    <w:rsid w:val="00FE4B0D"/>
    <w:rsid w:val="00FE6CC8"/>
    <w:rsid w:val="00FF156E"/>
    <w:rsid w:val="00FF1857"/>
    <w:rsid w:val="00FF226A"/>
    <w:rsid w:val="00FF325C"/>
    <w:rsid w:val="00FF4A65"/>
    <w:rsid w:val="00FF4F03"/>
    <w:rsid w:val="00FF59CA"/>
    <w:rsid w:val="00FF5E4D"/>
    <w:rsid w:val="00FF6163"/>
    <w:rsid w:val="00FF6B39"/>
    <w:rsid w:val="00FF6DB7"/>
    <w:rsid w:val="00FF7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o:allowincell="f"/>
    <o:shapelayout v:ext="edit">
      <o:idmap v:ext="edit" data="1"/>
    </o:shapelayout>
  </w:shapeDefaults>
  <w:decimalSymbol w:val="."/>
  <w:listSeparator w:val=","/>
  <w14:docId w14:val="60DD1ED0"/>
  <w15:docId w15:val="{5237EF81-8808-4CE8-99EF-E4A6BAD5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2A40"/>
  </w:style>
  <w:style w:type="paragraph" w:styleId="Heading1">
    <w:name w:val="heading 1"/>
    <w:basedOn w:val="Normal"/>
    <w:next w:val="Normal"/>
    <w:qFormat/>
    <w:rsid w:val="005C2A40"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5C2A40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C2A40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5C2A40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C2A40"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5C2A40"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5C2A40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5C2A40"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5C2A40"/>
    <w:pPr>
      <w:keepNext/>
      <w:jc w:val="center"/>
      <w:outlineLvl w:val="8"/>
    </w:pPr>
    <w:rPr>
      <w:b/>
      <w:color w:val="C0C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C2A40"/>
    <w:rPr>
      <w:rFonts w:ascii="Tahoma" w:hAnsi="Tahoma" w:cs="Courier New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6BA4"/>
    <w:rPr>
      <w:color w:val="808080"/>
    </w:rPr>
  </w:style>
  <w:style w:type="character" w:customStyle="1" w:styleId="Style1">
    <w:name w:val="Style1"/>
    <w:basedOn w:val="DefaultParagraphFont"/>
    <w:rsid w:val="00F56BA4"/>
    <w:rPr>
      <w:rFonts w:ascii="Times New Roman" w:hAnsi="Times New Roman"/>
      <w:b/>
      <w:sz w:val="22"/>
    </w:rPr>
  </w:style>
  <w:style w:type="character" w:customStyle="1" w:styleId="Style2">
    <w:name w:val="Style2"/>
    <w:basedOn w:val="DefaultParagraphFont"/>
    <w:qFormat/>
    <w:rsid w:val="00F56BA4"/>
    <w:rPr>
      <w:rFonts w:ascii="Times New Roman" w:hAnsi="Times New Roman"/>
      <w:b/>
      <w:color w:val="auto"/>
      <w:sz w:val="22"/>
      <w:u w:val="none"/>
    </w:rPr>
  </w:style>
  <w:style w:type="character" w:customStyle="1" w:styleId="Style3">
    <w:name w:val="Style3"/>
    <w:basedOn w:val="DefaultParagraphFont"/>
    <w:rsid w:val="003B5D6F"/>
    <w:rPr>
      <w:rFonts w:ascii="Times New Roman" w:hAnsi="Times New Roman"/>
      <w:b/>
      <w:sz w:val="28"/>
    </w:rPr>
  </w:style>
  <w:style w:type="character" w:customStyle="1" w:styleId="Style4">
    <w:name w:val="Style4"/>
    <w:basedOn w:val="DefaultParagraphFont"/>
    <w:qFormat/>
    <w:rsid w:val="00C24D26"/>
    <w:rPr>
      <w:rFonts w:ascii="Times New Roman" w:hAnsi="Times New Roman"/>
      <w:b/>
      <w:sz w:val="22"/>
    </w:rPr>
  </w:style>
  <w:style w:type="character" w:customStyle="1" w:styleId="Style5">
    <w:name w:val="Style5"/>
    <w:basedOn w:val="DefaultParagraphFont"/>
    <w:qFormat/>
    <w:rsid w:val="00E624CC"/>
    <w:rPr>
      <w:rFonts w:ascii="Times New Roman" w:hAnsi="Times New Roman"/>
      <w:b/>
      <w:sz w:val="24"/>
      <w:u w:val="single"/>
    </w:rPr>
  </w:style>
  <w:style w:type="character" w:customStyle="1" w:styleId="Style6">
    <w:name w:val="Style6"/>
    <w:basedOn w:val="DefaultParagraphFont"/>
    <w:rsid w:val="00E624CC"/>
    <w:rPr>
      <w:rFonts w:ascii="Times New Roman" w:hAnsi="Times New Roman"/>
      <w:b/>
      <w:sz w:val="24"/>
      <w:u w:val="single"/>
    </w:rPr>
  </w:style>
  <w:style w:type="character" w:customStyle="1" w:styleId="Style7">
    <w:name w:val="Style7"/>
    <w:basedOn w:val="DefaultParagraphFont"/>
    <w:uiPriority w:val="1"/>
    <w:rsid w:val="00A41E3C"/>
    <w:rPr>
      <w:rFonts w:ascii="Times New Roman" w:hAnsi="Times New Roman"/>
      <w:b/>
      <w:sz w:val="24"/>
    </w:rPr>
  </w:style>
  <w:style w:type="character" w:customStyle="1" w:styleId="Style8">
    <w:name w:val="Style8"/>
    <w:basedOn w:val="DefaultParagraphFont"/>
    <w:uiPriority w:val="1"/>
    <w:rsid w:val="00A41E3C"/>
    <w:rPr>
      <w:rFonts w:ascii="Times New Roman" w:hAnsi="Times New Roman"/>
      <w:b/>
      <w:sz w:val="22"/>
    </w:rPr>
  </w:style>
  <w:style w:type="character" w:customStyle="1" w:styleId="Style9">
    <w:name w:val="Style9"/>
    <w:basedOn w:val="DefaultParagraphFont"/>
    <w:uiPriority w:val="1"/>
    <w:rsid w:val="00C953EB"/>
    <w:rPr>
      <w:rFonts w:ascii="Times New Roman" w:hAnsi="Times New Roman"/>
      <w:b/>
      <w:sz w:val="24"/>
    </w:rPr>
  </w:style>
  <w:style w:type="character" w:customStyle="1" w:styleId="Style10">
    <w:name w:val="Style10"/>
    <w:basedOn w:val="DefaultParagraphFont"/>
    <w:uiPriority w:val="1"/>
    <w:rsid w:val="00C953EB"/>
    <w:rPr>
      <w:rFonts w:ascii="Times New Roman" w:hAnsi="Times New Roman"/>
      <w:b/>
      <w:sz w:val="24"/>
    </w:rPr>
  </w:style>
  <w:style w:type="character" w:customStyle="1" w:styleId="Style11">
    <w:name w:val="Style11"/>
    <w:basedOn w:val="DefaultParagraphFont"/>
    <w:uiPriority w:val="1"/>
    <w:rsid w:val="00D522E5"/>
    <w:rPr>
      <w:rFonts w:ascii="Times New Roman" w:hAnsi="Times New Roman"/>
      <w:b/>
      <w:sz w:val="22"/>
    </w:rPr>
  </w:style>
  <w:style w:type="table" w:styleId="TableGrid">
    <w:name w:val="Table Grid"/>
    <w:basedOn w:val="TableNormal"/>
    <w:rsid w:val="00293A4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D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old\Desktop\Template%20Annex%20C%20FORM_3_APPOINTMENT%20FORM-A_Regulat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D7B16-1EB2-48D4-826B-10D9313D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Annex C FORM_3_APPOINTMENT FORM-A_Regulated.dotx</Template>
  <TotalTime>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Civil Service Commission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Macro Virus Infection by The Narkotic Network</dc:subject>
  <dc:creator>Harold</dc:creator>
  <cp:keywords>FoxChit SOFTWARE SOLUTIONS</cp:keywords>
  <cp:lastModifiedBy>DURIEL A. TIMATIM</cp:lastModifiedBy>
  <cp:revision>3</cp:revision>
  <cp:lastPrinted>2024-07-05T03:01:00Z</cp:lastPrinted>
  <dcterms:created xsi:type="dcterms:W3CDTF">2024-09-05T02:55:00Z</dcterms:created>
  <dcterms:modified xsi:type="dcterms:W3CDTF">2024-09-05T02:58:00Z</dcterms:modified>
</cp:coreProperties>
</file>