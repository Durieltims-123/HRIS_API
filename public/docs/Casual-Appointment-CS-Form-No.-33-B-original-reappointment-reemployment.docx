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36" w:rsidRPr="004E218F" w:rsidRDefault="00C82A78" w:rsidP="005E4C36">
      <w:pPr>
        <w:rPr>
          <w:rFonts w:ascii="Arial" w:hAnsi="Arial" w:cs="Arial"/>
          <w:b/>
          <w:i/>
          <w:sz w:val="32"/>
          <w:szCs w:val="32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5" o:spid="_x0000_s1125" type="#_x0000_t202" style="position:absolute;margin-left:363.6pt;margin-top:9.25pt;width:191.5pt;height:19.8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">
            <v:textbox>
              <w:txbxContent>
                <w:p w:rsidR="00A32711" w:rsidRPr="006029A9" w:rsidRDefault="00A32711" w:rsidP="005E4C36">
                  <w:pPr>
                    <w:jc w:val="center"/>
                    <w:rPr>
                      <w:b/>
                      <w:i/>
                      <w:lang w:val="fil-PH"/>
                    </w:rPr>
                  </w:pPr>
                  <w:r w:rsidRPr="006029A9">
                    <w:rPr>
                      <w:b/>
                      <w:i/>
                      <w:lang w:val="fil-PH"/>
                    </w:rPr>
                    <w:t xml:space="preserve">For </w:t>
                  </w:r>
                  <w:r>
                    <w:rPr>
                      <w:b/>
                      <w:i/>
                      <w:lang w:val="fil-PH"/>
                    </w:rPr>
                    <w:t>Accredited/Deregulated</w:t>
                  </w:r>
                  <w:r w:rsidRPr="006029A9">
                    <w:rPr>
                      <w:b/>
                      <w:i/>
                      <w:lang w:val="fil-PH"/>
                    </w:rPr>
                    <w:t xml:space="preserve"> Agencies</w:t>
                  </w:r>
                </w:p>
              </w:txbxContent>
            </v:textbox>
          </v:shape>
        </w:pict>
      </w:r>
      <w:r>
        <w:rPr>
          <w:b/>
          <w:noProof/>
          <w:lang w:val="en-PH" w:eastAsia="en-PH"/>
        </w:rPr>
        <w:pict>
          <v:shape id="Text Box 190" o:spid="_x0000_s1026" type="#_x0000_t202" style="position:absolute;margin-left:499.85pt;margin-top:-.05pt;width:72.4pt;height:18pt;z-index:-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" stroked="f">
            <v:textbox>
              <w:txbxContent>
                <w:p w:rsidR="00A32711" w:rsidRPr="00D07421" w:rsidRDefault="00A32711" w:rsidP="00D07421"/>
              </w:txbxContent>
            </v:textbox>
          </v:shape>
        </w:pict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</w:p>
    <w:p w:rsidR="005E4C36" w:rsidRDefault="005E4C36" w:rsidP="005E4C36">
      <w:pPr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:rsidR="005E4C36" w:rsidRPr="00754475" w:rsidRDefault="00C82A78" w:rsidP="005E4C36">
      <w:pPr>
        <w:rPr>
          <w:i/>
          <w:sz w:val="18"/>
        </w:rPr>
      </w:pPr>
      <w:r>
        <w:rPr>
          <w:b/>
          <w:noProof/>
          <w:lang w:val="en-PH" w:eastAsia="en-PH"/>
        </w:rPr>
        <w:pict>
          <v:rect id="Rectangle 62" o:spid="_x0000_s1082" style="position:absolute;margin-left:-22.95pt;margin-top:7.65pt;width:577.9pt;height:863.7pt;z-index:-251673088;visibility:visible" o:allowincell="f" fillcolor="#a5a5a5 [2092]" strokeweight="1pt"/>
        </w:pict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</w:p>
    <w:p w:rsidR="005E4C36" w:rsidRDefault="005E4C36" w:rsidP="005E4C36">
      <w:pPr>
        <w:rPr>
          <w:b/>
        </w:rPr>
      </w:pPr>
    </w:p>
    <w:p w:rsidR="005E4C36" w:rsidRDefault="00C82A78" w:rsidP="0055390D">
      <w:pPr>
        <w:rPr>
          <w:b/>
        </w:rPr>
      </w:pPr>
      <w:r>
        <w:rPr>
          <w:b/>
          <w:noProof/>
          <w:color w:val="000000"/>
          <w:sz w:val="28"/>
          <w:szCs w:val="28"/>
          <w:lang w:val="en-PH" w:eastAsia="en-PH"/>
        </w:rPr>
        <w:pict>
          <v:rect id="Rectangle 42" o:spid="_x0000_s1083" style="position:absolute;margin-left:-8.05pt;margin-top:3pt;width:547.5pt;height:830.5pt;z-index:-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" strokeweight="1pt"/>
        </w:pict>
      </w:r>
    </w:p>
    <w:p w:rsidR="00D07421" w:rsidRPr="00A15FE4" w:rsidRDefault="00D07421" w:rsidP="00A15FE4">
      <w:pPr>
        <w:ind w:right="-90"/>
        <w:rPr>
          <w:b/>
          <w:color w:val="000000"/>
        </w:rPr>
      </w:pPr>
      <w:r w:rsidRPr="001D1A89">
        <w:rPr>
          <w:rFonts w:ascii="Arial" w:hAnsi="Arial" w:cs="Arial"/>
          <w:b/>
          <w:i/>
          <w:color w:val="000000"/>
          <w:sz w:val="22"/>
          <w:szCs w:val="22"/>
        </w:rPr>
        <w:t>CS Form No. 33</w:t>
      </w:r>
      <w:r w:rsidRPr="001D1A89">
        <w:rPr>
          <w:rFonts w:ascii="Arial" w:hAnsi="Arial" w:cs="Arial"/>
          <w:b/>
          <w:i/>
          <w:strike/>
          <w:color w:val="000000"/>
          <w:sz w:val="22"/>
          <w:szCs w:val="22"/>
        </w:rPr>
        <w:t>-</w:t>
      </w:r>
      <w:r w:rsidRPr="00D07421">
        <w:rPr>
          <w:rFonts w:ascii="Arial" w:hAnsi="Arial" w:cs="Arial"/>
          <w:b/>
          <w:i/>
          <w:color w:val="000000"/>
          <w:sz w:val="22"/>
          <w:szCs w:val="22"/>
        </w:rPr>
        <w:t>B</w:t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  <w:t xml:space="preserve">  </w:t>
      </w:r>
      <w:proofErr w:type="gramStart"/>
      <w:r w:rsidR="0055390D">
        <w:rPr>
          <w:rFonts w:ascii="Arial" w:hAnsi="Arial" w:cs="Arial"/>
          <w:b/>
          <w:i/>
          <w:color w:val="000000"/>
          <w:sz w:val="22"/>
          <w:szCs w:val="22"/>
        </w:rPr>
        <w:t xml:space="preserve">   </w:t>
      </w:r>
      <w:r w:rsidR="0055390D" w:rsidRPr="001D1D52">
        <w:rPr>
          <w:i/>
          <w:color w:val="000000"/>
        </w:rPr>
        <w:t>(</w:t>
      </w:r>
      <w:proofErr w:type="gramEnd"/>
      <w:r w:rsidR="0055390D" w:rsidRPr="001D1D52">
        <w:rPr>
          <w:i/>
          <w:color w:val="000000"/>
        </w:rPr>
        <w:t>Stamp of Date of Receipt)</w:t>
      </w:r>
    </w:p>
    <w:p w:rsidR="005E4C36" w:rsidRPr="00D205A2" w:rsidRDefault="005E01EF" w:rsidP="00A23D3F">
      <w:pPr>
        <w:rPr>
          <w:b/>
          <w:color w:val="000000"/>
          <w:sz w:val="22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>Revised 2018</w:t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</w:p>
    <w:p w:rsidR="005E4C36" w:rsidRPr="001D1D52" w:rsidRDefault="005E4C36" w:rsidP="005E4C36">
      <w:pPr>
        <w:ind w:left="90"/>
        <w:rPr>
          <w:i/>
          <w:color w:val="000000"/>
        </w:rPr>
      </w:pP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i/>
          <w:color w:val="000000"/>
        </w:rPr>
        <w:t xml:space="preserve">      </w:t>
      </w:r>
      <w:r w:rsidR="00856429">
        <w:rPr>
          <w:i/>
          <w:color w:val="000000"/>
        </w:rPr>
        <w:t xml:space="preserve">      </w:t>
      </w:r>
      <w:r w:rsidR="00C433F8">
        <w:rPr>
          <w:i/>
          <w:color w:val="000000"/>
        </w:rPr>
        <w:t xml:space="preserve">             </w:t>
      </w:r>
    </w:p>
    <w:p w:rsidR="00856429" w:rsidRPr="00856429" w:rsidRDefault="00856429" w:rsidP="005E4C36">
      <w:pPr>
        <w:pStyle w:val="Heading3"/>
        <w:ind w:left="90"/>
        <w:rPr>
          <w:b/>
          <w:color w:val="000000"/>
          <w:sz w:val="10"/>
          <w:szCs w:val="10"/>
        </w:rPr>
      </w:pPr>
    </w:p>
    <w:p w:rsidR="005E4C36" w:rsidRPr="004473E9" w:rsidRDefault="009A156E" w:rsidP="005E4C36">
      <w:pPr>
        <w:pStyle w:val="Heading3"/>
        <w:ind w:left="90"/>
        <w:rPr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31616" behindDoc="0" locked="0" layoutInCell="1" allowOverlap="1" wp14:anchorId="576B9991" wp14:editId="55EF26F7">
            <wp:simplePos x="0" y="0"/>
            <wp:positionH relativeFrom="column">
              <wp:posOffset>436226</wp:posOffset>
            </wp:positionH>
            <wp:positionV relativeFrom="paragraph">
              <wp:posOffset>31585</wp:posOffset>
            </wp:positionV>
            <wp:extent cx="869105" cy="961390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0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7E0">
        <w:rPr>
          <w:noProof/>
        </w:rPr>
        <w:drawing>
          <wp:anchor distT="0" distB="0" distL="114300" distR="114300" simplePos="0" relativeHeight="251650048" behindDoc="1" locked="0" layoutInCell="1" allowOverlap="1" wp14:anchorId="4A263FB8" wp14:editId="3867463E">
            <wp:simplePos x="0" y="0"/>
            <wp:positionH relativeFrom="column">
              <wp:posOffset>4018280</wp:posOffset>
            </wp:positionH>
            <wp:positionV relativeFrom="paragraph">
              <wp:posOffset>31115</wp:posOffset>
            </wp:positionV>
            <wp:extent cx="1102360" cy="1090930"/>
            <wp:effectExtent l="0" t="0" r="0" b="0"/>
            <wp:wrapNone/>
            <wp:docPr id="16" name="Picture 16" descr="D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USE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A23">
        <w:rPr>
          <w:noProof/>
        </w:rPr>
        <w:drawing>
          <wp:anchor distT="0" distB="0" distL="114300" distR="114300" simplePos="0" relativeHeight="251639808" behindDoc="1" locked="0" layoutInCell="1" allowOverlap="1" wp14:anchorId="13623A22" wp14:editId="3A5CEA44">
            <wp:simplePos x="0" y="0"/>
            <wp:positionH relativeFrom="column">
              <wp:posOffset>4019693</wp:posOffset>
            </wp:positionH>
            <wp:positionV relativeFrom="paragraph">
              <wp:posOffset>104935</wp:posOffset>
            </wp:positionV>
            <wp:extent cx="1023155" cy="962025"/>
            <wp:effectExtent l="0" t="0" r="0" b="0"/>
            <wp:wrapNone/>
            <wp:docPr id="15" name="Picture 15" descr="D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USE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1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C36" w:rsidRPr="0014366E" w:rsidRDefault="00B31FFE" w:rsidP="00B31FFE">
      <w:pPr>
        <w:pStyle w:val="Heading3"/>
        <w:ind w:left="2160"/>
        <w:jc w:val="left"/>
        <w:rPr>
          <w:rFonts w:ascii="Leelawadee" w:hAnsi="Leelawadee" w:cs="Leelawadee"/>
          <w:b/>
          <w:color w:val="000000"/>
        </w:rPr>
      </w:pPr>
      <w:r>
        <w:rPr>
          <w:rFonts w:ascii="Leelawadee" w:hAnsi="Leelawadee" w:cs="Leelawadee"/>
          <w:b/>
          <w:color w:val="000000"/>
        </w:rPr>
        <w:t xml:space="preserve">   </w:t>
      </w:r>
      <w:r w:rsidR="005E4C36" w:rsidRPr="0014366E">
        <w:rPr>
          <w:rFonts w:ascii="Leelawadee" w:hAnsi="Leelawadee" w:cs="Leelawadee"/>
          <w:b/>
          <w:color w:val="000000"/>
        </w:rPr>
        <w:t>Republic of the Philippines</w:t>
      </w:r>
    </w:p>
    <w:p w:rsidR="00AD6DF5" w:rsidRPr="0014366E" w:rsidRDefault="00B31FFE" w:rsidP="00B31FFE">
      <w:pPr>
        <w:ind w:left="216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          </w:t>
      </w:r>
      <w:r w:rsidR="00122197" w:rsidRPr="0014366E">
        <w:rPr>
          <w:rFonts w:ascii="Leelawadee" w:hAnsi="Leelawadee" w:cs="Leelawadee"/>
          <w:sz w:val="28"/>
          <w:szCs w:val="28"/>
        </w:rPr>
        <w:t xml:space="preserve">Province of </w:t>
      </w:r>
      <w:proofErr w:type="spellStart"/>
      <w:r w:rsidR="00122197" w:rsidRPr="0014366E">
        <w:rPr>
          <w:rFonts w:ascii="Leelawadee" w:hAnsi="Leelawadee" w:cs="Leelawadee"/>
          <w:sz w:val="28"/>
          <w:szCs w:val="28"/>
        </w:rPr>
        <w:t>Benguet</w:t>
      </w:r>
      <w:proofErr w:type="spellEnd"/>
    </w:p>
    <w:p w:rsidR="00C433F8" w:rsidRDefault="00B31FFE" w:rsidP="00B31FFE">
      <w:pPr>
        <w:ind w:left="216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                 </w:t>
      </w:r>
      <w:r w:rsidR="00122197" w:rsidRPr="0014366E">
        <w:rPr>
          <w:rFonts w:ascii="Leelawadee" w:hAnsi="Leelawadee" w:cs="Leelawadee"/>
          <w:sz w:val="28"/>
          <w:szCs w:val="28"/>
        </w:rPr>
        <w:t>La Trinidad</w:t>
      </w:r>
    </w:p>
    <w:p w:rsidR="00AD6DF5" w:rsidRPr="00C433F8" w:rsidRDefault="00122197" w:rsidP="00B31FFE">
      <w:pPr>
        <w:ind w:left="2160"/>
        <w:rPr>
          <w:rFonts w:ascii="Leelawadee" w:hAnsi="Leelawadee" w:cs="Leelawadee"/>
          <w:sz w:val="28"/>
          <w:szCs w:val="28"/>
        </w:rPr>
      </w:pPr>
      <w:r w:rsidRPr="0014366E">
        <w:rPr>
          <w:rFonts w:ascii="Rockwell" w:hAnsi="Rockwell" w:cs="Leelawadee"/>
          <w:b/>
          <w:sz w:val="28"/>
          <w:szCs w:val="28"/>
        </w:rPr>
        <w:t>OFFICE OF THE GOVERNOR</w:t>
      </w:r>
    </w:p>
    <w:p w:rsidR="005E4C36" w:rsidRDefault="005E4C36" w:rsidP="005E4C36">
      <w:pPr>
        <w:jc w:val="both"/>
        <w:rPr>
          <w:b/>
          <w:color w:val="000000"/>
        </w:rPr>
      </w:pPr>
    </w:p>
    <w:p w:rsidR="005E4C36" w:rsidRDefault="005E4C36" w:rsidP="005E4C36">
      <w:pPr>
        <w:ind w:left="90"/>
        <w:jc w:val="both"/>
        <w:rPr>
          <w:b/>
          <w:color w:val="000000"/>
        </w:rPr>
      </w:pPr>
    </w:p>
    <w:p w:rsidR="005E4C36" w:rsidRPr="001D1D52" w:rsidRDefault="005E4C36" w:rsidP="005E4C36">
      <w:pPr>
        <w:ind w:left="90"/>
        <w:jc w:val="both"/>
        <w:rPr>
          <w:b/>
          <w:color w:val="000000"/>
        </w:rPr>
      </w:pPr>
    </w:p>
    <w:p w:rsidR="005E4C36" w:rsidRPr="001D1D52" w:rsidRDefault="00C82A78" w:rsidP="005E4C36">
      <w:pPr>
        <w:ind w:left="90"/>
        <w:jc w:val="both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>
          <v:shape id="Text Box 185" o:spid="_x0000_s1113" type="#_x0000_t202" style="position:absolute;left:0;text-align:left;margin-left:51.9pt;margin-top:233.9pt;width:197.3pt;height:22.1pt;z-index:-25164851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" strokecolor="white [3212]">
            <v:textbox style="mso-next-textbox:#Text Box 185" inset="0,0,0,0">
              <w:txbxContent>
                <w:p w:rsidR="00A32711" w:rsidRPr="00714CB9" w:rsidRDefault="00B651CF" w:rsidP="00031DE9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  <w:lang w:val="en-PH"/>
                    </w:rPr>
                    <w:t>MARILOU V. BINALDO</w:t>
                  </w: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</w:rPr>
        <w:pict>
          <v:shape id="_x0000_s1152" type="#_x0000_t202" style="position:absolute;left:0;text-align:left;margin-left:431.15pt;margin-top:229.5pt;width:63.75pt;height:19.7pt;z-index:-25163315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" strokecolor="white [3212]">
            <v:textbox style="mso-next-textbox:#_x0000_s1152" inset="0,0,0,0">
              <w:txbxContent>
                <w:p w:rsidR="00B9229C" w:rsidRPr="00E9082C" w:rsidRDefault="001824F7" w:rsidP="00B9229C">
                  <w:pPr>
                    <w:jc w:val="center"/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  <w:lang w:val="en-PH"/>
                    </w:rPr>
                  </w:pPr>
                  <w:r w:rsidRPr="00E9082C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  <w:lang w:val="en-PH"/>
                    </w:rPr>
                    <w:fldChar w:fldCharType="begin"/>
                  </w:r>
                  <w:r w:rsidR="00B9229C" w:rsidRPr="00E9082C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  <w:lang w:val="en-PH"/>
                    </w:rPr>
                    <w:instrText xml:space="preserve"> MERGEFIELD "Item_No" </w:instrText>
                  </w:r>
                  <w:r w:rsidRPr="00E9082C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  <w:lang w:val="en-PH"/>
                    </w:rPr>
                    <w:fldChar w:fldCharType="end"/>
                  </w:r>
                </w:p>
                <w:p w:rsidR="00B9229C" w:rsidRDefault="00B9229C" w:rsidP="00B9229C">
                  <w:pPr>
                    <w:jc w:val="center"/>
                    <w:rPr>
                      <w:b/>
                      <w:sz w:val="28"/>
                      <w:szCs w:val="28"/>
                      <w:lang w:val="en-PH"/>
                    </w:rPr>
                  </w:pPr>
                </w:p>
                <w:p w:rsidR="00B9229C" w:rsidRPr="0076066A" w:rsidRDefault="00B9229C" w:rsidP="00B9229C">
                  <w:pPr>
                    <w:jc w:val="center"/>
                    <w:rPr>
                      <w:b/>
                      <w:sz w:val="28"/>
                      <w:szCs w:val="28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C82A78" w:rsidP="005B1E7B">
      <w:pPr>
        <w:tabs>
          <w:tab w:val="center" w:pos="5538"/>
        </w:tabs>
        <w:ind w:left="360"/>
        <w:rPr>
          <w:b/>
          <w:noProof/>
          <w:color w:val="000000"/>
          <w:sz w:val="24"/>
        </w:rPr>
      </w:pPr>
      <w:r>
        <w:rPr>
          <w:b/>
          <w:noProof/>
          <w:color w:val="000000"/>
          <w:sz w:val="24"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75" o:spid="_x0000_s1106" type="#_x0000_t32" style="position:absolute;left:0;text-align:left;margin-left:51.9pt;margin-top:11.75pt;width:197.3pt;height:0;z-index:251661824;visibility:visible" o:allowincell="f" adj="-8800,-1,-8800"/>
        </w:pict>
      </w:r>
      <w:r w:rsidR="00270150">
        <w:rPr>
          <w:b/>
          <w:color w:val="000000"/>
          <w:sz w:val="24"/>
        </w:rPr>
        <w:t>M</w:t>
      </w:r>
      <w:r w:rsidR="00CD2197">
        <w:rPr>
          <w:b/>
          <w:color w:val="000000"/>
          <w:sz w:val="24"/>
        </w:rPr>
        <w:t>S</w:t>
      </w:r>
      <w:r w:rsidR="00270150">
        <w:rPr>
          <w:b/>
          <w:color w:val="000000"/>
          <w:sz w:val="24"/>
        </w:rPr>
        <w:t>.</w:t>
      </w:r>
    </w:p>
    <w:p w:rsidR="006C2300" w:rsidRDefault="006C2300" w:rsidP="00266410">
      <w:pPr>
        <w:tabs>
          <w:tab w:val="center" w:pos="5538"/>
        </w:tabs>
        <w:ind w:left="360"/>
        <w:jc w:val="both"/>
        <w:rPr>
          <w:b/>
          <w:color w:val="000000"/>
          <w:sz w:val="24"/>
        </w:rPr>
      </w:pPr>
    </w:p>
    <w:p w:rsidR="005E4C36" w:rsidRDefault="00C82A78" w:rsidP="005E4C36">
      <w:pPr>
        <w:ind w:left="90"/>
        <w:jc w:val="both"/>
        <w:rPr>
          <w:b/>
          <w:color w:val="000000"/>
          <w:sz w:val="24"/>
        </w:rPr>
      </w:pPr>
      <w:r>
        <w:rPr>
          <w:b/>
          <w:noProof/>
          <w:sz w:val="22"/>
          <w:lang w:val="en-PH" w:eastAsia="en-PH"/>
        </w:rPr>
        <w:pict>
          <v:shape id="_x0000_s1086" type="#_x0000_t202" style="position:absolute;left:0;text-align:left;margin-left:181.65pt;margin-top:274.5pt;width:260.05pt;height:36.5pt;z-index:25164646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" stroked="f">
            <v:textbox style="mso-next-textbox:#_x0000_s1086" inset=",0,,0">
              <w:txbxContent>
                <w:p w:rsidR="004C121D" w:rsidRPr="00553313" w:rsidRDefault="00CD2197" w:rsidP="00CD2197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LAUNDRY WORKER I</w:t>
                  </w:r>
                </w:p>
              </w:txbxContent>
            </v:textbox>
            <w10:wrap anchory="page"/>
          </v:shape>
        </w:pict>
      </w:r>
    </w:p>
    <w:p w:rsidR="004473E9" w:rsidRDefault="00C82A78" w:rsidP="00B9229C">
      <w:pPr>
        <w:tabs>
          <w:tab w:val="left" w:pos="90"/>
          <w:tab w:val="left" w:pos="3105"/>
          <w:tab w:val="left" w:pos="3150"/>
          <w:tab w:val="left" w:pos="9570"/>
          <w:tab w:val="right" w:pos="10442"/>
        </w:tabs>
        <w:ind w:left="360" w:right="274"/>
        <w:rPr>
          <w:rFonts w:ascii="Leelawadee" w:hAnsi="Leelawadee" w:cs="Leelawadee"/>
          <w:b/>
          <w:color w:val="000000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182" o:spid="_x0000_s1110" type="#_x0000_t202" style="position:absolute;left:0;text-align:left;margin-left:468.95pt;margin-top:290.05pt;width:37.95pt;height:20.95pt;z-index:-251650560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" strokecolor="white [3212]">
            <v:textbox style="mso-next-textbox:#Text Box 182" inset="0,0,0,0">
              <w:txbxContent>
                <w:p w:rsidR="0024150A" w:rsidRPr="00AB3D69" w:rsidRDefault="00B63FB1" w:rsidP="0024150A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1</w:t>
                  </w:r>
                </w:p>
              </w:txbxContent>
            </v:textbox>
            <w10:wrap anchory="page"/>
          </v:shape>
        </w:pict>
      </w:r>
    </w:p>
    <w:p w:rsidR="005E4C36" w:rsidRPr="003E52B5" w:rsidRDefault="00C82A78" w:rsidP="00B9229C">
      <w:pPr>
        <w:tabs>
          <w:tab w:val="left" w:pos="90"/>
          <w:tab w:val="left" w:pos="3105"/>
          <w:tab w:val="left" w:pos="3150"/>
          <w:tab w:val="left" w:pos="9570"/>
          <w:tab w:val="right" w:pos="10442"/>
        </w:tabs>
        <w:ind w:left="360" w:right="274"/>
        <w:rPr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w:pict>
          <v:shape id="AutoShape 125" o:spid="_x0000_s1087" type="#_x0000_t32" style="position:absolute;left:0;text-align:left;margin-left:184.7pt;margin-top:12.05pt;width:252pt;height:0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/MHw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" o:allowincell="f" adj="-24153,-1,-24153"/>
        </w:pict>
      </w:r>
      <w:r>
        <w:rPr>
          <w:b/>
          <w:noProof/>
          <w:color w:val="000000"/>
          <w:lang w:val="en-PH" w:eastAsia="en-PH"/>
        </w:rPr>
        <w:pict>
          <v:shape id="AutoShape 126" o:spid="_x0000_s1088" type="#_x0000_t32" style="position:absolute;left:0;text-align:left;margin-left:468.95pt;margin-top:12.05pt;width:37.95pt;height:0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qPHwIAAD0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" o:allowincell="f" adj="-283020,-1,-283020"/>
        </w:pict>
      </w:r>
      <w:r w:rsidR="000E040C">
        <w:rPr>
          <w:rFonts w:ascii="Leelawadee" w:hAnsi="Leelawadee" w:cs="Leelawadee"/>
          <w:b/>
          <w:color w:val="000000"/>
        </w:rPr>
        <w:tab/>
      </w:r>
      <w:r>
        <w:rPr>
          <w:noProof/>
          <w:color w:val="000000"/>
          <w:sz w:val="22"/>
          <w:lang w:val="en-PH" w:eastAsia="en-PH"/>
        </w:rPr>
        <w:pict>
          <v:shape id="Text Box 117" o:spid="_x0000_s1085" type="#_x0000_t202" style="position:absolute;left:0;text-align:left;margin-left:17.45pt;margin-top:-.2pt;width:7in;height:124.55pt;z-index:-2516710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" strokecolor="white">
            <v:textbox style="mso-next-textbox:#Text Box 117" inset="0,0,0,0">
              <w:txbxContent>
                <w:p w:rsidR="00A32711" w:rsidRDefault="00A32711" w:rsidP="005E4C36">
                  <w:pPr>
                    <w:ind w:left="720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76066A">
                    <w:rPr>
                      <w:color w:val="000000"/>
                      <w:sz w:val="22"/>
                      <w:szCs w:val="22"/>
                    </w:rPr>
                    <w:t>You are hereby appointed as</w:t>
                  </w:r>
                  <w:r w:rsidR="000E040C">
                    <w:rPr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        </w:t>
                  </w:r>
                  <w:r w:rsidR="009304E9">
                    <w:rPr>
                      <w:color w:val="000000"/>
                      <w:sz w:val="22"/>
                      <w:szCs w:val="22"/>
                    </w:rPr>
                    <w:t xml:space="preserve">   </w:t>
                  </w:r>
                  <w:r w:rsidR="002E0EC0">
                    <w:rPr>
                      <w:color w:val="000000"/>
                      <w:sz w:val="22"/>
                      <w:szCs w:val="22"/>
                    </w:rPr>
                    <w:t xml:space="preserve">     </w:t>
                  </w:r>
                  <w:r w:rsidRPr="0076066A">
                    <w:rPr>
                      <w:color w:val="000000"/>
                      <w:sz w:val="24"/>
                      <w:szCs w:val="24"/>
                    </w:rPr>
                    <w:t>(</w:t>
                  </w:r>
                  <w:r w:rsidRPr="0076066A">
                    <w:rPr>
                      <w:rStyle w:val="Style1"/>
                      <w:b w:val="0"/>
                    </w:rPr>
                    <w:t>SG</w:t>
                  </w:r>
                  <w:r w:rsidRPr="0076066A">
                    <w:rPr>
                      <w:color w:val="000000"/>
                      <w:sz w:val="24"/>
                      <w:szCs w:val="24"/>
                    </w:rPr>
                    <w:t>)</w:t>
                  </w:r>
                </w:p>
                <w:p w:rsidR="00A32711" w:rsidRPr="0076066A" w:rsidRDefault="00620870" w:rsidP="005E4C36">
                  <w:pPr>
                    <w:ind w:left="360" w:right="274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 xml:space="preserve">                                                                            </w:t>
                  </w:r>
                  <w:r w:rsidR="00A32711" w:rsidRPr="0076066A">
                    <w:rPr>
                      <w:color w:val="000000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Cs w:val="24"/>
                    </w:rPr>
                    <w:t xml:space="preserve">                </w:t>
                  </w:r>
                  <w:r w:rsidR="00E046B0">
                    <w:rPr>
                      <w:color w:val="000000"/>
                      <w:szCs w:val="24"/>
                    </w:rPr>
                    <w:t xml:space="preserve">     </w:t>
                  </w:r>
                  <w:r>
                    <w:rPr>
                      <w:color w:val="000000"/>
                      <w:szCs w:val="24"/>
                    </w:rPr>
                    <w:t>(Position Title)</w:t>
                  </w:r>
                </w:p>
                <w:p w:rsidR="00A32711" w:rsidRDefault="00A32711" w:rsidP="005E4C36">
                  <w:pPr>
                    <w:ind w:left="360" w:right="274"/>
                    <w:rPr>
                      <w:b/>
                      <w:color w:val="000000"/>
                      <w:sz w:val="22"/>
                      <w:szCs w:val="24"/>
                    </w:rPr>
                  </w:pPr>
                </w:p>
                <w:p w:rsidR="00A32711" w:rsidRDefault="00A32711" w:rsidP="005E4C36">
                  <w:pPr>
                    <w:ind w:left="360"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:rsidR="00A32711" w:rsidRDefault="00A32711" w:rsidP="005E4C36">
                  <w:pPr>
                    <w:ind w:left="360" w:right="274"/>
                    <w:rPr>
                      <w:b/>
                      <w:color w:val="000000"/>
                      <w:sz w:val="4"/>
                      <w:szCs w:val="4"/>
                    </w:rPr>
                  </w:pPr>
                </w:p>
                <w:p w:rsidR="00A32711" w:rsidRPr="0076066A" w:rsidRDefault="00A32711" w:rsidP="005E4C36">
                  <w:pPr>
                    <w:ind w:left="360" w:right="274"/>
                    <w:rPr>
                      <w:b/>
                      <w:color w:val="000000"/>
                      <w:sz w:val="22"/>
                      <w:szCs w:val="24"/>
                    </w:rPr>
                  </w:pPr>
                </w:p>
                <w:p w:rsidR="00A32711" w:rsidRDefault="008C3FB7" w:rsidP="008D4EB0">
                  <w:pPr>
                    <w:ind w:left="360" w:right="274"/>
                    <w:rPr>
                      <w:b/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</w:t>
                  </w:r>
                  <w:r w:rsidR="00A32711" w:rsidRPr="00D10952">
                    <w:rPr>
                      <w:color w:val="000000"/>
                    </w:rPr>
                    <w:t>(Permanent, Temporary, etc.)</w:t>
                  </w:r>
                  <w:r w:rsidR="00ED4A60">
                    <w:rPr>
                      <w:color w:val="000000"/>
                    </w:rPr>
                    <w:t xml:space="preserve">                                                    </w:t>
                  </w:r>
                  <w:r w:rsidR="00381C21">
                    <w:rPr>
                      <w:color w:val="000000"/>
                    </w:rPr>
                    <w:t xml:space="preserve">   </w:t>
                  </w:r>
                  <w:r w:rsidR="00ED4A60">
                    <w:rPr>
                      <w:color w:val="000000"/>
                    </w:rPr>
                    <w:t xml:space="preserve"> </w:t>
                  </w:r>
                  <w:r w:rsidR="004A2C7F">
                    <w:rPr>
                      <w:color w:val="000000"/>
                    </w:rPr>
                    <w:t xml:space="preserve">    </w:t>
                  </w:r>
                  <w:r>
                    <w:rPr>
                      <w:color w:val="000000"/>
                    </w:rPr>
                    <w:t xml:space="preserve">    </w:t>
                  </w:r>
                  <w:r w:rsidR="00A32711" w:rsidRPr="005175F7">
                    <w:rPr>
                      <w:color w:val="000000"/>
                    </w:rPr>
                    <w:t>(Office/Department/Unit)</w:t>
                  </w:r>
                </w:p>
                <w:p w:rsidR="00A32711" w:rsidRDefault="00A32711" w:rsidP="008D4EB0">
                  <w:pPr>
                    <w:ind w:left="360" w:right="274"/>
                    <w:rPr>
                      <w:b/>
                      <w:color w:val="000000"/>
                      <w:sz w:val="10"/>
                      <w:szCs w:val="10"/>
                    </w:rPr>
                  </w:pPr>
                </w:p>
                <w:p w:rsidR="00A32711" w:rsidRDefault="00A32711" w:rsidP="008D4EB0">
                  <w:pPr>
                    <w:ind w:left="360" w:right="274"/>
                    <w:rPr>
                      <w:b/>
                      <w:color w:val="000000"/>
                      <w:sz w:val="10"/>
                      <w:szCs w:val="10"/>
                    </w:rPr>
                  </w:pPr>
                </w:p>
                <w:p w:rsidR="00A32711" w:rsidRPr="00497CAD" w:rsidRDefault="00A32711" w:rsidP="008D4EB0">
                  <w:pPr>
                    <w:ind w:left="360" w:right="274"/>
                    <w:rPr>
                      <w:b/>
                      <w:color w:val="000000"/>
                      <w:sz w:val="10"/>
                      <w:szCs w:val="10"/>
                    </w:rPr>
                  </w:pPr>
                </w:p>
                <w:p w:rsidR="00A32711" w:rsidRDefault="00A32711" w:rsidP="005A2DBE">
                  <w:pPr>
                    <w:tabs>
                      <w:tab w:val="left" w:pos="90"/>
                    </w:tabs>
                    <w:ind w:right="274"/>
                    <w:rPr>
                      <w:b/>
                      <w:color w:val="000000"/>
                    </w:rPr>
                  </w:pPr>
                </w:p>
                <w:p w:rsidR="00A32711" w:rsidRDefault="00A32711" w:rsidP="005A2DBE">
                  <w:pPr>
                    <w:tabs>
                      <w:tab w:val="left" w:pos="90"/>
                    </w:tabs>
                    <w:ind w:right="274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5175F7">
                    <w:rPr>
                      <w:color w:val="000000"/>
                      <w:sz w:val="22"/>
                      <w:szCs w:val="22"/>
                    </w:rPr>
                    <w:t>with a compensation rate of</w:t>
                  </w:r>
                </w:p>
                <w:p w:rsidR="00A32711" w:rsidRPr="005175F7" w:rsidRDefault="00A32711" w:rsidP="00ED4A60">
                  <w:pPr>
                    <w:tabs>
                      <w:tab w:val="left" w:pos="90"/>
                    </w:tabs>
                    <w:ind w:right="274"/>
                    <w:rPr>
                      <w:color w:val="000000"/>
                      <w:sz w:val="22"/>
                      <w:szCs w:val="22"/>
                    </w:rPr>
                  </w:pPr>
                  <w:r w:rsidRPr="005175F7">
                    <w:rPr>
                      <w:color w:val="000000"/>
                      <w:sz w:val="22"/>
                      <w:szCs w:val="22"/>
                    </w:rPr>
                    <w:t>pesos per month.</w:t>
                  </w:r>
                </w:p>
                <w:p w:rsidR="00A32711" w:rsidRDefault="00A32711" w:rsidP="005E4C36"/>
              </w:txbxContent>
            </v:textbox>
          </v:shape>
        </w:pict>
      </w:r>
      <w:r w:rsidR="00B9229C">
        <w:rPr>
          <w:rFonts w:ascii="Leelawadee" w:hAnsi="Leelawadee" w:cs="Leelawadee"/>
          <w:b/>
          <w:color w:val="000000"/>
        </w:rPr>
        <w:tab/>
      </w:r>
    </w:p>
    <w:p w:rsidR="005E4C36" w:rsidRDefault="005E4C36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="00620870">
        <w:rPr>
          <w:b/>
          <w:color w:val="000000"/>
          <w:sz w:val="22"/>
          <w:szCs w:val="22"/>
        </w:rPr>
        <w:t xml:space="preserve">      </w:t>
      </w:r>
    </w:p>
    <w:p w:rsidR="00CA4DB4" w:rsidRDefault="00C82A78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2" o:spid="_x0000_s1081" type="#_x0000_t202" style="position:absolute;left:0;text-align:left;margin-left:246.25pt;margin-top:327.75pt;width:263.6pt;height:33.35pt;z-index:251642368;visibility:visible;mso-wrap-distance-top:3.6pt;mso-wrap-distance-bottom:3.6pt;mso-position-vertical-relative:page;mso-width-relative:margin;mso-height-relative:margin;v-text-anchor:bottom" filled="f" stroked="f" strokecolor="white [3212]">
            <v:textbox style="mso-next-textbox:#Text Box 2" inset="0,0,0,0">
              <w:txbxContent>
                <w:p w:rsidR="00237645" w:rsidRDefault="00237645" w:rsidP="001E4A65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</w:p>
                <w:p w:rsidR="00FE1C73" w:rsidRDefault="00B651CF" w:rsidP="001E4A65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Benguet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 xml:space="preserve"> General</w:t>
                  </w:r>
                  <w:r w:rsidR="00CD2197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 xml:space="preserve"> Hospital</w:t>
                  </w:r>
                </w:p>
                <w:p w:rsidR="00B26F08" w:rsidRDefault="00B26F08" w:rsidP="001E4A65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</w:p>
                <w:p w:rsidR="0024150A" w:rsidRPr="00AB54AC" w:rsidRDefault="0024150A" w:rsidP="001940A2">
                  <w:pP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</w:p>
                <w:p w:rsidR="00A32711" w:rsidRPr="005C38F6" w:rsidRDefault="00A32711" w:rsidP="00FE1C73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5E4C36" w:rsidP="005E4C36">
      <w:pPr>
        <w:tabs>
          <w:tab w:val="left" w:pos="90"/>
        </w:tabs>
        <w:ind w:left="360" w:right="274"/>
        <w:rPr>
          <w:rStyle w:val="Style1"/>
          <w:sz w:val="4"/>
          <w:szCs w:val="4"/>
        </w:rPr>
      </w:pPr>
    </w:p>
    <w:p w:rsidR="005E4C36" w:rsidRPr="00072CE6" w:rsidRDefault="00C82A78" w:rsidP="005E4C36">
      <w:pPr>
        <w:tabs>
          <w:tab w:val="left" w:pos="90"/>
        </w:tabs>
        <w:ind w:right="274"/>
        <w:rPr>
          <w:rStyle w:val="Style1"/>
          <w:sz w:val="4"/>
          <w:szCs w:val="4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84" o:spid="_x0000_s1112" type="#_x0000_t202" style="position:absolute;margin-left:60.65pt;margin-top:340.1pt;width:102.25pt;height:13.5pt;z-index:-25164953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" strokecolor="white [3212]">
            <v:textbox style="mso-next-textbox:#Text Box 184" inset="0,0,0,0">
              <w:txbxContent>
                <w:p w:rsidR="005E01EF" w:rsidRPr="004A47A8" w:rsidRDefault="0024150A" w:rsidP="005E4C36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Permanent</w:t>
                  </w:r>
                </w:p>
                <w:p w:rsidR="00A32711" w:rsidRPr="004A47A8" w:rsidRDefault="00A32711" w:rsidP="005E4C36">
                  <w:pPr>
                    <w:jc w:val="center"/>
                    <w:rPr>
                      <w:rFonts w:ascii="Leelawadee" w:hAnsi="Leelawadee" w:cs="Leelawadee"/>
                      <w:b/>
                      <w:sz w:val="22"/>
                      <w:szCs w:val="22"/>
                      <w:lang w:val="en-PH"/>
                    </w:rPr>
                  </w:pPr>
                </w:p>
                <w:p w:rsidR="002E0EC0" w:rsidRPr="00BA1310" w:rsidRDefault="002E0EC0" w:rsidP="005E4C36">
                  <w:pPr>
                    <w:jc w:val="center"/>
                    <w:rPr>
                      <w:rFonts w:ascii="Leelawadee" w:hAnsi="Leelawadee" w:cs="Leelawadee"/>
                      <w:b/>
                      <w:sz w:val="24"/>
                      <w:szCs w:val="24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C82A78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28" o:spid="_x0000_s1156" type="#_x0000_t34" style="position:absolute;left:0;text-align:left;margin-left:249.2pt;margin-top:12.05pt;width:260.65pt;height:.05pt;z-index:251685376;visibility:visible" o:allowincell="f" adj=",-144374400,-24977"/>
        </w:pict>
      </w:r>
      <w:r w:rsidR="0076066A">
        <w:rPr>
          <w:rStyle w:val="Style1"/>
          <w:b w:val="0"/>
        </w:rPr>
        <w:t>under</w:t>
      </w:r>
      <w:r w:rsidR="00ED4A60">
        <w:rPr>
          <w:rStyle w:val="Style1"/>
          <w:b w:val="0"/>
        </w:rPr>
        <w:t xml:space="preserve">              </w:t>
      </w:r>
      <w:r w:rsidR="00ED4A60" w:rsidRPr="004A47A8">
        <w:rPr>
          <w:rStyle w:val="Style1"/>
          <w:rFonts w:ascii="Arial" w:hAnsi="Arial" w:cs="Arial"/>
          <w:b w:val="0"/>
          <w:szCs w:val="22"/>
        </w:rPr>
        <w:t xml:space="preserve">               </w:t>
      </w:r>
      <w:r w:rsidR="00ED4A60" w:rsidRPr="004A47A8">
        <w:rPr>
          <w:rStyle w:val="Style1"/>
          <w:b w:val="0"/>
          <w:szCs w:val="22"/>
        </w:rPr>
        <w:t xml:space="preserve">         </w:t>
      </w:r>
      <w:r w:rsidR="00ED4A60" w:rsidRPr="00046812">
        <w:rPr>
          <w:rStyle w:val="Style1"/>
          <w:b w:val="0"/>
        </w:rPr>
        <w:t xml:space="preserve">  </w:t>
      </w:r>
      <w:r w:rsidR="00C02344">
        <w:rPr>
          <w:rStyle w:val="Style1"/>
          <w:b w:val="0"/>
        </w:rPr>
        <w:t xml:space="preserve">          </w:t>
      </w:r>
      <w:r w:rsidR="00DE2DBF">
        <w:rPr>
          <w:rStyle w:val="Style1"/>
          <w:b w:val="0"/>
        </w:rPr>
        <w:t>status</w:t>
      </w:r>
      <w:r w:rsidR="008D0FBD" w:rsidRPr="0076066A">
        <w:rPr>
          <w:rStyle w:val="Style1"/>
          <w:b w:val="0"/>
        </w:rPr>
        <w:t xml:space="preserve"> at the</w:t>
      </w:r>
    </w:p>
    <w:p w:rsidR="005E4C36" w:rsidRDefault="00C82A78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noProof/>
          <w:color w:val="000000"/>
          <w:sz w:val="24"/>
          <w:lang w:val="en-PH" w:eastAsia="en-PH"/>
        </w:rPr>
        <w:pict>
          <v:shape id="AutoShape 129" o:spid="_x0000_s1090" type="#_x0000_t32" style="position:absolute;left:0;text-align:left;margin-left:60.65pt;margin-top:-.55pt;width:109.2pt;height:0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vBIQIAAD4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" o:allowincell="f" adj="-21659,-1,-21659"/>
        </w:pict>
      </w:r>
    </w:p>
    <w:p w:rsidR="005E4C36" w:rsidRDefault="00C82A78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180" o:spid="_x0000_s1108" type="#_x0000_t202" style="position:absolute;left:0;text-align:left;margin-left:143.95pt;margin-top:372.9pt;width:259.2pt;height:35.2pt;z-index:-25165260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" strokecolor="white [3212]">
            <v:textbox style="mso-next-textbox:#Text Box 180" inset="0,0,0,0">
              <w:txbxContent>
                <w:p w:rsidR="00A32711" w:rsidRPr="005B6608" w:rsidRDefault="0075719F" w:rsidP="001B079E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T</w:t>
                  </w:r>
                  <w:r w:rsidR="00CD2197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hirteen</w:t>
                  </w:r>
                  <w:r w:rsidR="00EC117F" w:rsidRPr="005B6608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 xml:space="preserve"> Thousand</w:t>
                  </w:r>
                </w:p>
                <w:p w:rsidR="00AF7DA4" w:rsidRPr="00AF7DA4" w:rsidRDefault="00AF7DA4" w:rsidP="001B079E">
                  <w:pPr>
                    <w:jc w:val="center"/>
                    <w:rPr>
                      <w:rFonts w:ascii="Arial" w:hAnsi="Arial" w:cs="Arial"/>
                      <w:b/>
                      <w:sz w:val="2"/>
                      <w:szCs w:val="2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5E4C36" w:rsidRDefault="00C82A78" w:rsidP="005A2DBE">
      <w:pPr>
        <w:tabs>
          <w:tab w:val="left" w:pos="90"/>
        </w:tabs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81" o:spid="_x0000_s1109" type="#_x0000_t202" style="position:absolute;margin-left:416.25pt;margin-top:387.2pt;width:93.6pt;height:20.9pt;z-index:-25165158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" strokecolor="white [3212]">
            <v:textbox style="mso-next-textbox:#Text Box 181" inset="0,0,0,0">
              <w:txbxContent>
                <w:p w:rsidR="00A32711" w:rsidRPr="00BA1310" w:rsidRDefault="00A32711" w:rsidP="005E4C3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en-PH"/>
                    </w:rPr>
                  </w:pPr>
                  <w:r w:rsidRPr="004A47A8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(</w:t>
                  </w:r>
                  <w:r w:rsidR="00DC1ADA" w:rsidRPr="004A47A8"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shd w:val="clear" w:color="auto" w:fill="FFFFFF"/>
                    </w:rPr>
                    <w:t>₱</w:t>
                  </w:r>
                  <w:r w:rsidR="006D1BB6" w:rsidRPr="00641701">
                    <w:rPr>
                      <w:rFonts w:ascii="Arial" w:hAnsi="Arial" w:cs="Arial"/>
                      <w:b/>
                      <w:sz w:val="6"/>
                      <w:szCs w:val="6"/>
                      <w:lang w:val="en-PH"/>
                    </w:rPr>
                    <w:t xml:space="preserve"> </w:t>
                  </w:r>
                  <w:r w:rsidR="00CD2197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13,000</w:t>
                  </w:r>
                  <w:r w:rsidR="00DF29EB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.0</w:t>
                  </w:r>
                  <w:r w:rsidR="00360BE2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0</w:t>
                  </w:r>
                  <w:r w:rsidRPr="00BA1310">
                    <w:rPr>
                      <w:rFonts w:ascii="Arial" w:hAnsi="Arial" w:cs="Arial"/>
                      <w:b/>
                      <w:sz w:val="24"/>
                      <w:szCs w:val="24"/>
                      <w:lang w:val="en-PH"/>
                    </w:rPr>
                    <w:t>)</w:t>
                  </w:r>
                </w:p>
              </w:txbxContent>
            </v:textbox>
            <w10:wrap anchory="page"/>
          </v:shape>
        </w:pict>
      </w:r>
    </w:p>
    <w:p w:rsidR="005E4C36" w:rsidRDefault="005E4C36" w:rsidP="00497CAD">
      <w:pPr>
        <w:tabs>
          <w:tab w:val="left" w:pos="90"/>
        </w:tabs>
        <w:ind w:right="274"/>
        <w:rPr>
          <w:b/>
          <w:color w:val="000000"/>
          <w:sz w:val="22"/>
          <w:szCs w:val="22"/>
        </w:rPr>
      </w:pPr>
    </w:p>
    <w:p w:rsidR="005E4C36" w:rsidRDefault="00C82A78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val="en-PH" w:eastAsia="en-PH"/>
        </w:rPr>
        <w:pict>
          <v:shape id="AutoShape 131" o:spid="_x0000_s1091" type="#_x0000_t32" style="position:absolute;left:0;text-align:left;margin-left:139.45pt;margin-top:3.35pt;width:259.2pt;height:0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2WIQIAAD4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" o:allowincell="f"/>
        </w:pict>
      </w:r>
      <w:r>
        <w:rPr>
          <w:b/>
          <w:noProof/>
          <w:color w:val="000000"/>
          <w:sz w:val="24"/>
          <w:lang w:val="en-PH" w:eastAsia="en-PH"/>
        </w:rPr>
        <w:pict>
          <v:shape id="AutoShape 132" o:spid="_x0000_s1092" type="#_x0000_t32" style="position:absolute;left:0;text-align:left;margin-left:416.25pt;margin-top:3.35pt;width:93.6pt;height:0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MsIQIAAD4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" o:allowincell="f"/>
        </w:pict>
      </w:r>
    </w:p>
    <w:p w:rsidR="005E4C36" w:rsidRDefault="00C82A78" w:rsidP="000B2324">
      <w:pPr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44" o:spid="_x0000_s1101" type="#_x0000_t202" style="position:absolute;margin-left:363.45pt;margin-top:426.5pt;width:146.4pt;height:22.65pt;z-index:-25165772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" strokecolor="white [3212]">
            <v:textbox style="mso-next-textbox:#Text Box 144" inset="0,0,0,0">
              <w:txbxContent>
                <w:p w:rsidR="00D650C0" w:rsidRPr="001660FE" w:rsidRDefault="00CD2197" w:rsidP="00F520E7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F</w:t>
                  </w:r>
                  <w:r w:rsidR="00B651CF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elisa</w:t>
                  </w:r>
                  <w:proofErr w:type="spellEnd"/>
                  <w:r w:rsidR="00B651CF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 xml:space="preserve"> B. </w:t>
                  </w:r>
                  <w:proofErr w:type="spellStart"/>
                  <w:r w:rsidR="00B651CF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Salamat</w:t>
                  </w:r>
                  <w:proofErr w:type="spellEnd"/>
                </w:p>
              </w:txbxContent>
            </v:textbox>
            <w10:wrap anchory="page"/>
          </v:shape>
        </w:pict>
      </w: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:rsidR="005E4C36" w:rsidRDefault="00C82A78" w:rsidP="005E4C36">
      <w:pPr>
        <w:ind w:left="360" w:right="274"/>
        <w:rPr>
          <w:b/>
          <w:color w:val="000000"/>
          <w:sz w:val="2"/>
          <w:szCs w:val="2"/>
        </w:rPr>
      </w:pPr>
      <w:r>
        <w:rPr>
          <w:b/>
          <w:noProof/>
          <w:color w:val="000000"/>
          <w:sz w:val="24"/>
          <w:lang w:val="en-PH" w:eastAsia="en-PH"/>
        </w:rPr>
        <w:pict>
          <v:shape id="Text Box 179" o:spid="_x0000_s1107" type="#_x0000_t202" style="position:absolute;left:0;text-align:left;margin-left:215.55pt;margin-top:435.05pt;width:109.75pt;height:14.1pt;z-index:-25165363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" strokecolor="white [3212]">
            <v:textbox style="mso-next-textbox:#Text Box 179" inset="0,0,0,0">
              <w:txbxContent>
                <w:p w:rsidR="00A32711" w:rsidRPr="005D181D" w:rsidRDefault="00C55E62" w:rsidP="001D27BD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*</w:t>
                  </w:r>
                  <w:r w:rsidR="00B651CF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Reappointment</w:t>
                  </w:r>
                </w:p>
                <w:p w:rsidR="00A32711" w:rsidRPr="005D181D" w:rsidRDefault="00A32711" w:rsidP="004A396F">
                  <w:pPr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color w:val="000000"/>
          <w:sz w:val="22"/>
          <w:szCs w:val="22"/>
          <w:lang w:val="en-PH" w:eastAsia="en-PH"/>
        </w:rPr>
        <w:pict>
          <v:shape id="Text Box 135" o:spid="_x0000_s1093" type="#_x0000_t202" style="position:absolute;left:0;text-align:left;margin-left:17.45pt;margin-top:.45pt;width:509.25pt;height:75.7pt;z-index:-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" strokecolor="white">
            <v:textbox style="mso-next-textbox:#Text Box 135" inset="0,0,0,0">
              <w:txbxContent>
                <w:p w:rsidR="00A32711" w:rsidRDefault="00A32711" w:rsidP="005E4C36">
                  <w:pPr>
                    <w:ind w:left="720"/>
                    <w:rPr>
                      <w:b/>
                      <w:sz w:val="2"/>
                      <w:szCs w:val="2"/>
                    </w:rPr>
                  </w:pPr>
                </w:p>
                <w:p w:rsidR="00A32711" w:rsidRPr="00684BC8" w:rsidRDefault="00A32711" w:rsidP="005E4C36">
                  <w:pPr>
                    <w:ind w:left="720"/>
                    <w:rPr>
                      <w:b/>
                      <w:sz w:val="2"/>
                      <w:szCs w:val="2"/>
                    </w:rPr>
                  </w:pPr>
                </w:p>
                <w:p w:rsidR="000A5449" w:rsidRDefault="00A32711" w:rsidP="000B2324">
                  <w:pPr>
                    <w:ind w:left="720"/>
                    <w:rPr>
                      <w:sz w:val="22"/>
                      <w:szCs w:val="22"/>
                    </w:rPr>
                  </w:pPr>
                  <w:r w:rsidRPr="00035A7C">
                    <w:rPr>
                      <w:sz w:val="22"/>
                      <w:szCs w:val="22"/>
                    </w:rPr>
                    <w:t xml:space="preserve">The nature of this appointment is    </w:t>
                  </w:r>
                  <w:r w:rsidR="000A5449">
                    <w:rPr>
                      <w:sz w:val="22"/>
                      <w:szCs w:val="22"/>
                    </w:rPr>
                    <w:t xml:space="preserve">                                    </w:t>
                  </w:r>
                  <w:r w:rsidR="00E924EE">
                    <w:rPr>
                      <w:sz w:val="22"/>
                      <w:szCs w:val="22"/>
                    </w:rPr>
                    <w:t xml:space="preserve">         </w:t>
                  </w:r>
                  <w:r w:rsidRPr="00035A7C">
                    <w:rPr>
                      <w:sz w:val="22"/>
                      <w:szCs w:val="22"/>
                    </w:rPr>
                    <w:t xml:space="preserve">vice </w:t>
                  </w:r>
                  <w:r w:rsidR="000A5449">
                    <w:rPr>
                      <w:sz w:val="22"/>
                      <w:szCs w:val="22"/>
                    </w:rPr>
                    <w:t xml:space="preserve">                          </w:t>
                  </w:r>
                  <w:r w:rsidRPr="00035A7C">
                    <w:rPr>
                      <w:sz w:val="22"/>
                      <w:szCs w:val="22"/>
                    </w:rPr>
                    <w:t xml:space="preserve"> </w:t>
                  </w:r>
                  <w:r w:rsidR="000A5449">
                    <w:rPr>
                      <w:sz w:val="22"/>
                      <w:szCs w:val="22"/>
                    </w:rPr>
                    <w:t xml:space="preserve">                                                        </w:t>
                  </w:r>
                </w:p>
                <w:p w:rsidR="00A32711" w:rsidRDefault="000A5449" w:rsidP="000B2324">
                  <w:pPr>
                    <w:ind w:left="720"/>
                    <w:rPr>
                      <w:color w:val="000000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             </w:t>
                  </w:r>
                  <w:r w:rsidR="00F91890">
                    <w:rPr>
                      <w:sz w:val="22"/>
                      <w:szCs w:val="22"/>
                    </w:rPr>
                    <w:t xml:space="preserve">                             </w:t>
                  </w:r>
                  <w:r w:rsidR="00A32711" w:rsidRPr="00035A7C">
                    <w:rPr>
                      <w:color w:val="000000"/>
                    </w:rPr>
                    <w:t xml:space="preserve">(Original, Promotion, etc.)  </w:t>
                  </w:r>
                </w:p>
                <w:p w:rsidR="00A32711" w:rsidRPr="00035A7C" w:rsidRDefault="00A32711" w:rsidP="000B2324">
                  <w:pPr>
                    <w:ind w:left="720"/>
                    <w:rPr>
                      <w:color w:val="000000"/>
                    </w:rPr>
                  </w:pPr>
                </w:p>
                <w:p w:rsidR="00A32711" w:rsidRPr="00035A7C" w:rsidRDefault="00A32711" w:rsidP="005E4C36">
                  <w:pPr>
                    <w:ind w:right="274"/>
                    <w:rPr>
                      <w:color w:val="000000"/>
                      <w:sz w:val="2"/>
                      <w:szCs w:val="2"/>
                    </w:rPr>
                  </w:pPr>
                </w:p>
                <w:p w:rsidR="00A32711" w:rsidRPr="00035A7C" w:rsidRDefault="00A32711" w:rsidP="005E4C36">
                  <w:pPr>
                    <w:ind w:right="274"/>
                    <w:rPr>
                      <w:color w:val="000000"/>
                      <w:sz w:val="2"/>
                      <w:szCs w:val="2"/>
                    </w:rPr>
                  </w:pPr>
                </w:p>
                <w:p w:rsidR="00A32711" w:rsidRPr="00035A7C" w:rsidRDefault="00A32711" w:rsidP="005E4C36">
                  <w:pPr>
                    <w:ind w:right="274"/>
                    <w:rPr>
                      <w:color w:val="000000"/>
                      <w:sz w:val="2"/>
                      <w:szCs w:val="2"/>
                    </w:rPr>
                  </w:pPr>
                </w:p>
                <w:p w:rsidR="00A32711" w:rsidRPr="00035A7C" w:rsidRDefault="00A32711" w:rsidP="005E4C36">
                  <w:pPr>
                    <w:ind w:right="274"/>
                    <w:rPr>
                      <w:color w:val="000000"/>
                      <w:sz w:val="2"/>
                      <w:szCs w:val="2"/>
                    </w:rPr>
                  </w:pPr>
                </w:p>
                <w:p w:rsidR="00A32711" w:rsidRPr="00684BC8" w:rsidRDefault="00293159" w:rsidP="005E4C36">
                  <w:pPr>
                    <w:ind w:right="274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w</w:t>
                  </w:r>
                  <w:r w:rsidR="00A32711" w:rsidRPr="00035A7C">
                    <w:rPr>
                      <w:color w:val="000000"/>
                      <w:sz w:val="22"/>
                      <w:szCs w:val="22"/>
                    </w:rPr>
                    <w:t>ho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                                                     </w:t>
                  </w:r>
                  <w:r w:rsidR="00095775">
                    <w:rPr>
                      <w:color w:val="000000"/>
                      <w:sz w:val="22"/>
                      <w:szCs w:val="22"/>
                    </w:rPr>
                    <w:t xml:space="preserve">    </w:t>
                  </w:r>
                  <w:r w:rsidR="00FA200F">
                    <w:rPr>
                      <w:color w:val="000000"/>
                      <w:sz w:val="22"/>
                      <w:szCs w:val="22"/>
                    </w:rPr>
                    <w:t xml:space="preserve">   </w:t>
                  </w:r>
                  <w:r w:rsidR="00A32711" w:rsidRPr="00035A7C">
                    <w:rPr>
                      <w:color w:val="000000"/>
                      <w:sz w:val="22"/>
                      <w:szCs w:val="22"/>
                    </w:rPr>
                    <w:t xml:space="preserve">with </w:t>
                  </w:r>
                  <w:proofErr w:type="spellStart"/>
                  <w:r w:rsidR="00A32711" w:rsidRPr="00035A7C">
                    <w:rPr>
                      <w:color w:val="000000"/>
                      <w:sz w:val="22"/>
                      <w:szCs w:val="22"/>
                    </w:rPr>
                    <w:t>Plantilla</w:t>
                  </w:r>
                  <w:proofErr w:type="spellEnd"/>
                  <w:r w:rsidR="00A32711" w:rsidRPr="00035A7C">
                    <w:rPr>
                      <w:color w:val="000000"/>
                      <w:sz w:val="22"/>
                      <w:szCs w:val="22"/>
                    </w:rPr>
                    <w:t xml:space="preserve"> Item No.</w:t>
                  </w:r>
                  <w:r w:rsidR="00FA200F">
                    <w:rPr>
                      <w:color w:val="000000"/>
                      <w:sz w:val="22"/>
                      <w:szCs w:val="22"/>
                    </w:rPr>
                    <w:t xml:space="preserve">                        </w:t>
                  </w:r>
                  <w:r w:rsidR="00A32711" w:rsidRPr="00035A7C">
                    <w:rPr>
                      <w:sz w:val="22"/>
                      <w:szCs w:val="22"/>
                    </w:rPr>
                    <w:t>Page</w:t>
                  </w:r>
                  <w:r w:rsidR="00A32711">
                    <w:rPr>
                      <w:sz w:val="22"/>
                      <w:szCs w:val="22"/>
                    </w:rPr>
                    <w:t xml:space="preserve"> No</w:t>
                  </w:r>
                  <w:r w:rsidR="00A32711" w:rsidRPr="00796F41">
                    <w:rPr>
                      <w:rFonts w:ascii="Leelawadee" w:hAnsi="Leelawadee" w:cs="Leelawadee"/>
                      <w:sz w:val="28"/>
                      <w:szCs w:val="28"/>
                    </w:rPr>
                    <w:t>.</w:t>
                  </w:r>
                  <w:r w:rsidR="00A32711" w:rsidRPr="0014366E">
                    <w:rPr>
                      <w:rFonts w:ascii="Leelawadee" w:hAnsi="Leelawadee" w:cs="Leelawadee"/>
                      <w:b/>
                      <w:sz w:val="28"/>
                      <w:szCs w:val="28"/>
                    </w:rPr>
                    <w:t xml:space="preserve">    </w:t>
                  </w:r>
                  <w:r w:rsidR="001824F7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</w:rPr>
                    <w:fldChar w:fldCharType="begin"/>
                  </w:r>
                  <w:r w:rsidR="00A32711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</w:rPr>
                    <w:instrText xml:space="preserve"> MERGEFIELD "Page" </w:instrText>
                  </w:r>
                  <w:r w:rsidR="001824F7">
                    <w:rPr>
                      <w:rFonts w:ascii="Leelawadee" w:hAnsi="Leelawadee" w:cs="Leelawadee"/>
                      <w:b/>
                      <w:i/>
                      <w:sz w:val="28"/>
                      <w:szCs w:val="28"/>
                    </w:rPr>
                    <w:fldChar w:fldCharType="end"/>
                  </w:r>
                  <w:r w:rsidR="00A32711">
                    <w:rPr>
                      <w:b/>
                      <w:sz w:val="22"/>
                      <w:szCs w:val="22"/>
                    </w:rPr>
                    <w:t xml:space="preserve">      </w:t>
                  </w:r>
                  <w:r w:rsidR="004214DC">
                    <w:rPr>
                      <w:b/>
                      <w:sz w:val="22"/>
                      <w:szCs w:val="22"/>
                    </w:rPr>
                    <w:t xml:space="preserve">          </w:t>
                  </w:r>
                  <w:r w:rsidR="00A32711">
                    <w:rPr>
                      <w:b/>
                      <w:sz w:val="22"/>
                      <w:szCs w:val="22"/>
                    </w:rPr>
                    <w:t>.</w:t>
                  </w:r>
                </w:p>
                <w:p w:rsidR="00A32711" w:rsidRPr="00C27987" w:rsidRDefault="00A32711" w:rsidP="005E4C36">
                  <w:r>
                    <w:rPr>
                      <w:b/>
                      <w:sz w:val="22"/>
                      <w:szCs w:val="22"/>
                    </w:rPr>
                    <w:tab/>
                  </w:r>
                  <w:r w:rsidR="00D12A3C">
                    <w:rPr>
                      <w:b/>
                      <w:sz w:val="22"/>
                      <w:szCs w:val="22"/>
                    </w:rPr>
                    <w:t xml:space="preserve">    </w:t>
                  </w:r>
                  <w:r w:rsidRPr="00C27987">
                    <w:t>(Transferred, Retired, etc.)</w:t>
                  </w:r>
                </w:p>
                <w:p w:rsidR="00A32711" w:rsidRPr="00684BC8" w:rsidRDefault="00A32711" w:rsidP="005E4C36">
                  <w:pPr>
                    <w:rPr>
                      <w:b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5E4C36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:rsidR="005E4C36" w:rsidRPr="00BA23B5" w:rsidRDefault="00C82A78" w:rsidP="005E4C36">
      <w:pPr>
        <w:ind w:left="360" w:right="274"/>
      </w:pPr>
      <w:r>
        <w:rPr>
          <w:b/>
          <w:noProof/>
          <w:color w:val="000000"/>
          <w:lang w:val="en-PH" w:eastAsia="en-PH"/>
        </w:rPr>
        <w:pict>
          <v:shape id="AutoShape 136" o:spid="_x0000_s1094" type="#_x0000_t32" style="position:absolute;left:0;text-align:left;margin-left:216.1pt;margin-top:.75pt;width:109.2pt;height:0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" o:allowincell="f" adj="-51537,-1,-51537"/>
        </w:pict>
      </w:r>
      <w:r>
        <w:rPr>
          <w:b/>
          <w:noProof/>
          <w:color w:val="000000"/>
          <w:lang w:val="en-PH" w:eastAsia="en-PH"/>
        </w:rPr>
        <w:pict>
          <v:shape id="AutoShape 137" o:spid="_x0000_s1095" type="#_x0000_t32" style="position:absolute;left:0;text-align:left;margin-left:365.85pt;margin-top:.75pt;width:2in;height:0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pF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" o:allowincell="f" adj="-70429,-1,-70429"/>
        </w:pict>
      </w:r>
    </w:p>
    <w:p w:rsidR="005E4C36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:rsidR="005E4C36" w:rsidRPr="00104432" w:rsidRDefault="00C82A78" w:rsidP="009C150B">
      <w:pPr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w:pict>
          <v:shape id="Text Box 141" o:spid="_x0000_s1099" type="#_x0000_t202" style="position:absolute;margin-left:306.2pt;margin-top:479.3pt;width:59.65pt;height:17.7pt;z-index:-251658752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" strokecolor="white [3212]">
            <v:textbox style="mso-next-textbox:#Text Box 141" inset="0,0,0,0">
              <w:txbxContent>
                <w:p w:rsidR="00260811" w:rsidRPr="00260811" w:rsidRDefault="00260811" w:rsidP="00014252">
                  <w:pPr>
                    <w:jc w:val="center"/>
                    <w:rPr>
                      <w:rFonts w:ascii="Arial" w:hAnsi="Arial" w:cs="Arial"/>
                      <w:b/>
                      <w:sz w:val="2"/>
                      <w:szCs w:val="2"/>
                      <w:lang w:val="en-PH"/>
                    </w:rPr>
                  </w:pPr>
                </w:p>
                <w:p w:rsidR="00A32711" w:rsidRPr="004A47A8" w:rsidRDefault="00B651CF" w:rsidP="00014252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25</w:t>
                  </w:r>
                </w:p>
                <w:p w:rsidR="00A32711" w:rsidRPr="005D181D" w:rsidRDefault="00A32711" w:rsidP="005E4C36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  <w:p w:rsidR="00A32711" w:rsidRPr="005D181D" w:rsidRDefault="00A32711" w:rsidP="005E4C36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2"/>
          <w:szCs w:val="22"/>
          <w:lang w:val="en-PH" w:eastAsia="en-PH"/>
        </w:rPr>
        <w:pict>
          <v:shape id="_x0000_s1118" type="#_x0000_t202" style="position:absolute;margin-left:42.45pt;margin-top:474.95pt;width:153pt;height:16.95pt;z-index:-251647488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" strokecolor="white [3212]">
            <v:textbox style="mso-next-textbox:#_x0000_s1118" inset="0,0,0,0">
              <w:txbxContent>
                <w:p w:rsidR="000101F7" w:rsidRPr="00BD2209" w:rsidRDefault="00B651CF" w:rsidP="000101F7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Retired</w:t>
                  </w:r>
                </w:p>
              </w:txbxContent>
            </v:textbox>
            <w10:wrap anchory="page"/>
          </v:shape>
        </w:pict>
      </w:r>
      <w:r>
        <w:rPr>
          <w:b/>
          <w:noProof/>
          <w:color w:val="000000"/>
          <w:sz w:val="22"/>
          <w:szCs w:val="22"/>
        </w:rPr>
        <w:pict>
          <v:shape id="_x0000_s1150" type="#_x0000_t202" style="position:absolute;margin-left:416.25pt;margin-top:479.3pt;width:52.7pt;height:14.15pt;z-index:-251634176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" strokecolor="white [3212]">
            <v:textbox style="mso-next-textbox:#_x0000_s1150" inset="0,0,0,0">
              <w:txbxContent>
                <w:p w:rsidR="00260811" w:rsidRPr="00260811" w:rsidRDefault="00260811" w:rsidP="00014252">
                  <w:pPr>
                    <w:jc w:val="center"/>
                    <w:rPr>
                      <w:rFonts w:ascii="Arial" w:hAnsi="Arial" w:cs="Arial"/>
                      <w:b/>
                      <w:sz w:val="2"/>
                      <w:szCs w:val="2"/>
                      <w:lang w:val="en-PH"/>
                    </w:rPr>
                  </w:pPr>
                </w:p>
                <w:p w:rsidR="00014252" w:rsidRPr="004A47A8" w:rsidRDefault="00B651CF" w:rsidP="00014252">
                  <w:pPr>
                    <w:jc w:val="center"/>
                    <w:rPr>
                      <w:rFonts w:ascii="Arial" w:hAnsi="Arial" w:cs="Arial"/>
                      <w:b/>
                      <w:i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95</w:t>
                  </w:r>
                  <w:r w:rsidR="001824F7" w:rsidRPr="004A47A8">
                    <w:rPr>
                      <w:rFonts w:ascii="Arial" w:hAnsi="Arial" w:cs="Arial"/>
                      <w:b/>
                      <w:i/>
                      <w:sz w:val="22"/>
                      <w:szCs w:val="22"/>
                      <w:lang w:val="en-PH"/>
                    </w:rPr>
                    <w:fldChar w:fldCharType="begin"/>
                  </w:r>
                  <w:r w:rsidR="00014252" w:rsidRPr="004A47A8">
                    <w:rPr>
                      <w:rFonts w:ascii="Arial" w:hAnsi="Arial" w:cs="Arial"/>
                      <w:b/>
                      <w:i/>
                      <w:sz w:val="22"/>
                      <w:szCs w:val="22"/>
                      <w:lang w:val="en-PH"/>
                    </w:rPr>
                    <w:instrText xml:space="preserve"> MERGEFIELD "Item_No" </w:instrText>
                  </w:r>
                  <w:r w:rsidR="001824F7" w:rsidRPr="004A47A8">
                    <w:rPr>
                      <w:rFonts w:ascii="Arial" w:hAnsi="Arial" w:cs="Arial"/>
                      <w:b/>
                      <w:i/>
                      <w:sz w:val="22"/>
                      <w:szCs w:val="22"/>
                      <w:lang w:val="en-PH"/>
                    </w:rPr>
                    <w:fldChar w:fldCharType="end"/>
                  </w:r>
                </w:p>
                <w:p w:rsidR="00014252" w:rsidRPr="005D181D" w:rsidRDefault="00014252" w:rsidP="00014252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  <w:p w:rsidR="00014252" w:rsidRPr="005D181D" w:rsidRDefault="00014252" w:rsidP="00014252">
                  <w:pPr>
                    <w:jc w:val="center"/>
                    <w:rPr>
                      <w:b/>
                      <w:sz w:val="26"/>
                      <w:szCs w:val="26"/>
                      <w:lang w:val="en-PH"/>
                    </w:rPr>
                  </w:pPr>
                </w:p>
              </w:txbxContent>
            </v:textbox>
            <w10:wrap anchory="page"/>
          </v:shape>
        </w:pict>
      </w:r>
    </w:p>
    <w:p w:rsidR="00035A7C" w:rsidRDefault="00C82A78" w:rsidP="00293159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w:pict>
          <v:shape id="AutoShape 139" o:spid="_x0000_s1097" type="#_x0000_t32" style="position:absolute;left:0;text-align:left;margin-left:49.1pt;margin-top:6.7pt;width:138.3pt;height:0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XwIQIAAD4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" o:allowincell="f" adj="-15767,-1,-15767"/>
        </w:pict>
      </w:r>
      <w:r>
        <w:rPr>
          <w:b/>
          <w:noProof/>
          <w:color w:val="000000"/>
        </w:rPr>
        <w:pict>
          <v:shape id="_x0000_s1154" type="#_x0000_t32" style="position:absolute;left:0;text-align:left;margin-left:417.95pt;margin-top:8.25pt;width:51pt;height:0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dLIAIAAD4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" o:allowincell="f" adj="-152153,-1,-152153"/>
        </w:pict>
      </w:r>
      <w:r>
        <w:rPr>
          <w:b/>
          <w:noProof/>
          <w:color w:val="000000"/>
          <w:lang w:val="en-PH" w:eastAsia="en-PH"/>
        </w:rPr>
        <w:pict>
          <v:shape id="AutoShape 140" o:spid="_x0000_s1098" type="#_x0000_t32" style="position:absolute;left:0;text-align:left;margin-left:312.6pt;margin-top:8.25pt;width:51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dLIAIAAD4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" o:allowincell="f" adj="-152153,-1,-152153"/>
        </w:pict>
      </w:r>
    </w:p>
    <w:p w:rsidR="004E35FD" w:rsidRDefault="00D12A3C" w:rsidP="00035A7C">
      <w:pPr>
        <w:ind w:left="720" w:right="274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</w:p>
    <w:p w:rsidR="00095775" w:rsidRDefault="00095775" w:rsidP="00035A7C">
      <w:pPr>
        <w:ind w:left="720" w:right="274" w:firstLine="720"/>
        <w:rPr>
          <w:color w:val="000000"/>
          <w:sz w:val="22"/>
          <w:szCs w:val="22"/>
        </w:rPr>
      </w:pPr>
    </w:p>
    <w:p w:rsidR="005E4C36" w:rsidRPr="00C27987" w:rsidRDefault="005E4C36" w:rsidP="00035A7C">
      <w:pPr>
        <w:ind w:left="720" w:right="274" w:firstLine="720"/>
        <w:rPr>
          <w:color w:val="000000"/>
          <w:sz w:val="22"/>
          <w:szCs w:val="22"/>
        </w:rPr>
      </w:pPr>
      <w:r w:rsidRPr="00C27987">
        <w:rPr>
          <w:color w:val="000000"/>
          <w:sz w:val="22"/>
          <w:szCs w:val="22"/>
        </w:rPr>
        <w:t>This appointment shall take effect on the date of signing by the appointing officer</w:t>
      </w:r>
      <w:r w:rsidR="00701AF0" w:rsidRPr="00C27987">
        <w:rPr>
          <w:sz w:val="22"/>
          <w:szCs w:val="22"/>
        </w:rPr>
        <w:t>/</w:t>
      </w:r>
      <w:r w:rsidRPr="00C27987">
        <w:rPr>
          <w:sz w:val="22"/>
          <w:szCs w:val="22"/>
        </w:rPr>
        <w:t>authority</w:t>
      </w:r>
      <w:r w:rsidRPr="00C27987">
        <w:rPr>
          <w:color w:val="000000"/>
          <w:sz w:val="22"/>
          <w:szCs w:val="22"/>
        </w:rPr>
        <w:t xml:space="preserve">.            </w:t>
      </w:r>
    </w:p>
    <w:p w:rsidR="005E4C36" w:rsidRPr="00C27987" w:rsidRDefault="005E4C36" w:rsidP="00035A7C">
      <w:pPr>
        <w:tabs>
          <w:tab w:val="left" w:pos="6915"/>
        </w:tabs>
        <w:ind w:right="274"/>
        <w:rPr>
          <w:color w:val="000000"/>
          <w:sz w:val="22"/>
          <w:szCs w:val="22"/>
        </w:rPr>
      </w:pPr>
    </w:p>
    <w:p w:rsidR="00540023" w:rsidRPr="00F92D84" w:rsidRDefault="00CC0C79" w:rsidP="00CC0C79">
      <w:pPr>
        <w:ind w:right="274"/>
        <w:rPr>
          <w:color w:val="000000" w:themeColor="text1"/>
          <w:sz w:val="22"/>
          <w:szCs w:val="22"/>
        </w:rPr>
      </w:pPr>
      <w:r w:rsidRPr="008E7C59">
        <w:rPr>
          <w:color w:val="000000" w:themeColor="text1"/>
          <w:sz w:val="22"/>
          <w:szCs w:val="22"/>
        </w:rPr>
        <w:t xml:space="preserve">      </w:t>
      </w:r>
      <w:r w:rsidR="00724F09" w:rsidRPr="008E7C59">
        <w:rPr>
          <w:color w:val="000000" w:themeColor="text1"/>
          <w:sz w:val="22"/>
          <w:szCs w:val="22"/>
        </w:rPr>
        <w:t xml:space="preserve"> </w:t>
      </w:r>
      <w:r w:rsidRPr="008E7C59">
        <w:rPr>
          <w:rFonts w:ascii="Arial" w:hAnsi="Arial" w:cs="Arial"/>
          <w:b/>
          <w:color w:val="000000" w:themeColor="text1"/>
          <w:sz w:val="19"/>
          <w:szCs w:val="19"/>
        </w:rPr>
        <w:t>*</w:t>
      </w:r>
      <w:r w:rsidRPr="00B92E05">
        <w:rPr>
          <w:rFonts w:ascii="Arial" w:hAnsi="Arial" w:cs="Arial"/>
          <w:b/>
          <w:color w:val="000000" w:themeColor="text1"/>
          <w:sz w:val="19"/>
          <w:szCs w:val="19"/>
        </w:rPr>
        <w:t>Six (6) months probationary</w:t>
      </w:r>
      <w:r w:rsidR="00540023" w:rsidRPr="00F92D84">
        <w:rPr>
          <w:color w:val="000000" w:themeColor="text1"/>
          <w:sz w:val="22"/>
          <w:szCs w:val="22"/>
        </w:rPr>
        <w:tab/>
      </w:r>
      <w:r w:rsidR="00540023" w:rsidRPr="00F92D84">
        <w:rPr>
          <w:color w:val="000000" w:themeColor="text1"/>
          <w:sz w:val="22"/>
          <w:szCs w:val="22"/>
        </w:rPr>
        <w:tab/>
      </w:r>
      <w:r w:rsidR="00540023" w:rsidRPr="00F92D84">
        <w:rPr>
          <w:color w:val="000000" w:themeColor="text1"/>
          <w:sz w:val="22"/>
          <w:szCs w:val="22"/>
        </w:rPr>
        <w:tab/>
      </w:r>
      <w:r w:rsidR="00540023" w:rsidRPr="00F92D84">
        <w:rPr>
          <w:color w:val="000000" w:themeColor="text1"/>
          <w:sz w:val="22"/>
          <w:szCs w:val="22"/>
        </w:rPr>
        <w:tab/>
      </w:r>
      <w:r w:rsidR="00540023" w:rsidRPr="00F92D84">
        <w:rPr>
          <w:color w:val="000000" w:themeColor="text1"/>
          <w:sz w:val="22"/>
          <w:szCs w:val="22"/>
        </w:rPr>
        <w:tab/>
        <w:t>Very truly yours,</w:t>
      </w:r>
    </w:p>
    <w:p w:rsidR="00CC0C79" w:rsidRPr="00B92E05" w:rsidRDefault="001D063D" w:rsidP="00CC0C79">
      <w:pPr>
        <w:ind w:right="274"/>
        <w:rPr>
          <w:rFonts w:ascii="Arial" w:hAnsi="Arial" w:cs="Arial"/>
          <w:b/>
          <w:color w:val="000000" w:themeColor="text1"/>
          <w:sz w:val="18"/>
          <w:szCs w:val="18"/>
        </w:rPr>
      </w:pPr>
      <w:r w:rsidRPr="00724F09">
        <w:rPr>
          <w:color w:val="000000" w:themeColor="text1"/>
          <w:sz w:val="22"/>
          <w:szCs w:val="22"/>
        </w:rPr>
        <w:t xml:space="preserve">      </w:t>
      </w:r>
      <w:r w:rsidR="00CC0C79" w:rsidRPr="00724F09">
        <w:rPr>
          <w:color w:val="000000" w:themeColor="text1"/>
          <w:sz w:val="22"/>
          <w:szCs w:val="22"/>
        </w:rPr>
        <w:t xml:space="preserve"> </w:t>
      </w:r>
      <w:r w:rsidR="00724F09">
        <w:rPr>
          <w:color w:val="000000" w:themeColor="text1"/>
          <w:sz w:val="22"/>
          <w:szCs w:val="22"/>
        </w:rPr>
        <w:t xml:space="preserve"> </w:t>
      </w:r>
      <w:r w:rsidR="00CB79C4" w:rsidRPr="00724F09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681EF0">
        <w:rPr>
          <w:rFonts w:ascii="Arial" w:hAnsi="Arial" w:cs="Arial"/>
          <w:b/>
          <w:color w:val="000000" w:themeColor="text1"/>
          <w:sz w:val="18"/>
          <w:szCs w:val="18"/>
        </w:rPr>
        <w:t>July 1</w:t>
      </w:r>
      <w:r w:rsidR="00724F09" w:rsidRPr="00B92E05">
        <w:rPr>
          <w:rFonts w:ascii="Arial" w:hAnsi="Arial" w:cs="Arial"/>
          <w:b/>
          <w:color w:val="000000" w:themeColor="text1"/>
          <w:sz w:val="18"/>
          <w:szCs w:val="18"/>
        </w:rPr>
        <w:t xml:space="preserve">, 2024 </w:t>
      </w:r>
      <w:r w:rsidR="00CB79C4" w:rsidRPr="00B92E05">
        <w:rPr>
          <w:rFonts w:ascii="Arial" w:hAnsi="Arial" w:cs="Arial"/>
          <w:b/>
          <w:color w:val="000000" w:themeColor="text1"/>
          <w:sz w:val="18"/>
          <w:szCs w:val="18"/>
        </w:rPr>
        <w:t xml:space="preserve">to </w:t>
      </w:r>
      <w:r w:rsidR="00CD2197">
        <w:rPr>
          <w:rFonts w:ascii="Arial" w:hAnsi="Arial" w:cs="Arial"/>
          <w:b/>
          <w:color w:val="000000" w:themeColor="text1"/>
          <w:sz w:val="18"/>
          <w:szCs w:val="18"/>
        </w:rPr>
        <w:t>December 3</w:t>
      </w:r>
      <w:r w:rsidR="00681EF0">
        <w:rPr>
          <w:rFonts w:ascii="Arial" w:hAnsi="Arial" w:cs="Arial"/>
          <w:b/>
          <w:color w:val="000000" w:themeColor="text1"/>
          <w:sz w:val="18"/>
          <w:szCs w:val="18"/>
        </w:rPr>
        <w:t>1</w:t>
      </w:r>
      <w:r w:rsidR="001D0E89" w:rsidRPr="00B92E05">
        <w:rPr>
          <w:rFonts w:ascii="Arial" w:hAnsi="Arial" w:cs="Arial"/>
          <w:b/>
          <w:color w:val="000000" w:themeColor="text1"/>
          <w:sz w:val="18"/>
          <w:szCs w:val="18"/>
        </w:rPr>
        <w:t>, 2024</w:t>
      </w:r>
    </w:p>
    <w:p w:rsidR="001D063D" w:rsidRPr="001D27BD" w:rsidRDefault="001D063D" w:rsidP="001D063D">
      <w:pPr>
        <w:ind w:right="274"/>
        <w:rPr>
          <w:rFonts w:ascii="Arial" w:hAnsi="Arial" w:cs="Arial"/>
          <w:b/>
          <w:color w:val="FFFFFF" w:themeColor="background1"/>
          <w:sz w:val="18"/>
          <w:szCs w:val="18"/>
        </w:rPr>
      </w:pPr>
      <w:r>
        <w:rPr>
          <w:color w:val="000000"/>
          <w:sz w:val="22"/>
          <w:szCs w:val="22"/>
        </w:rPr>
        <w:t xml:space="preserve">  </w:t>
      </w:r>
    </w:p>
    <w:p w:rsidR="00CC00BE" w:rsidRPr="00BC6726" w:rsidRDefault="001F4710" w:rsidP="00540023">
      <w:pPr>
        <w:ind w:right="274"/>
        <w:rPr>
          <w:rFonts w:ascii="Arial" w:hAnsi="Arial" w:cs="Arial"/>
          <w:b/>
          <w:color w:val="FFFFFF" w:themeColor="background1"/>
          <w:sz w:val="18"/>
          <w:szCs w:val="18"/>
        </w:rPr>
      </w:pPr>
      <w:r>
        <w:rPr>
          <w:color w:val="000000"/>
          <w:sz w:val="22"/>
          <w:szCs w:val="22"/>
        </w:rPr>
        <w:t xml:space="preserve">   </w:t>
      </w:r>
      <w:r w:rsidR="00361788">
        <w:rPr>
          <w:color w:val="000000"/>
          <w:sz w:val="22"/>
          <w:szCs w:val="22"/>
        </w:rPr>
        <w:t xml:space="preserve">    </w:t>
      </w:r>
      <w:r w:rsidR="00361788" w:rsidRPr="00BC6726">
        <w:rPr>
          <w:rFonts w:ascii="Arial" w:hAnsi="Arial" w:cs="Arial"/>
          <w:b/>
          <w:color w:val="FFFFFF" w:themeColor="background1"/>
          <w:sz w:val="18"/>
          <w:szCs w:val="18"/>
        </w:rPr>
        <w:t>PART</w:t>
      </w:r>
      <w:r w:rsidR="008A28CE" w:rsidRPr="00BC6726">
        <w:rPr>
          <w:rFonts w:ascii="Arial" w:hAnsi="Arial" w:cs="Arial"/>
          <w:b/>
          <w:color w:val="FFFFFF" w:themeColor="background1"/>
          <w:sz w:val="18"/>
          <w:szCs w:val="18"/>
        </w:rPr>
        <w:t>-TIME APPOINTMENT</w:t>
      </w:r>
    </w:p>
    <w:p w:rsidR="005E4C36" w:rsidRPr="00BC6726" w:rsidRDefault="00361788" w:rsidP="00540023">
      <w:pPr>
        <w:ind w:right="274"/>
        <w:rPr>
          <w:b/>
          <w:color w:val="FFFFFF" w:themeColor="background1"/>
        </w:rPr>
      </w:pPr>
      <w:r w:rsidRPr="00BC6726">
        <w:rPr>
          <w:color w:val="FFFFFF" w:themeColor="background1"/>
          <w:sz w:val="22"/>
          <w:szCs w:val="22"/>
        </w:rPr>
        <w:t xml:space="preserve">       </w:t>
      </w:r>
      <w:r w:rsidR="008A28CE" w:rsidRPr="00BC6726">
        <w:rPr>
          <w:rFonts w:ascii="Arial" w:hAnsi="Arial" w:cs="Arial"/>
          <w:b/>
          <w:color w:val="FFFFFF" w:themeColor="background1"/>
          <w:sz w:val="18"/>
          <w:szCs w:val="18"/>
        </w:rPr>
        <w:t xml:space="preserve">Schedule:  </w:t>
      </w:r>
      <w:r w:rsidR="00B77BE2" w:rsidRPr="00BC6726">
        <w:rPr>
          <w:rFonts w:ascii="Arial" w:hAnsi="Arial" w:cs="Arial"/>
          <w:b/>
          <w:color w:val="FFFFFF" w:themeColor="background1"/>
          <w:sz w:val="17"/>
          <w:szCs w:val="17"/>
        </w:rPr>
        <w:t>Mondays to Thursday</w:t>
      </w:r>
      <w:r w:rsidR="00713CDD" w:rsidRPr="00BC6726">
        <w:rPr>
          <w:rFonts w:ascii="Arial" w:hAnsi="Arial" w:cs="Arial"/>
          <w:b/>
          <w:color w:val="FFFFFF" w:themeColor="background1"/>
          <w:sz w:val="17"/>
          <w:szCs w:val="17"/>
        </w:rPr>
        <w:t>s</w:t>
      </w:r>
      <w:r w:rsidR="00D7431A" w:rsidRPr="00BC6726"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 w:rsidR="007511BB" w:rsidRPr="00BC6726">
        <w:rPr>
          <w:color w:val="FFFFFF" w:themeColor="background1"/>
          <w:sz w:val="22"/>
          <w:szCs w:val="22"/>
        </w:rPr>
        <w:t xml:space="preserve">           </w:t>
      </w:r>
      <w:r w:rsidR="00C13CE5" w:rsidRPr="00BC6726"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 w:rsidR="00B56014" w:rsidRPr="00BC6726">
        <w:rPr>
          <w:color w:val="FFFFFF" w:themeColor="background1"/>
          <w:sz w:val="22"/>
          <w:szCs w:val="22"/>
        </w:rPr>
        <w:tab/>
      </w:r>
      <w:r w:rsidR="00022344" w:rsidRPr="00BC6726">
        <w:rPr>
          <w:color w:val="FFFFFF" w:themeColor="background1"/>
          <w:sz w:val="22"/>
          <w:szCs w:val="22"/>
        </w:rPr>
        <w:tab/>
      </w:r>
      <w:r w:rsidR="00022344" w:rsidRPr="00BC6726">
        <w:rPr>
          <w:color w:val="FFFFFF" w:themeColor="background1"/>
          <w:sz w:val="22"/>
          <w:szCs w:val="22"/>
        </w:rPr>
        <w:tab/>
      </w:r>
      <w:r w:rsidR="005E4C36" w:rsidRPr="00BC6726">
        <w:rPr>
          <w:b/>
          <w:color w:val="FFFFFF" w:themeColor="background1"/>
        </w:rPr>
        <w:tab/>
      </w:r>
      <w:r w:rsidR="005E4C36" w:rsidRPr="00BC6726">
        <w:rPr>
          <w:b/>
          <w:color w:val="FFFFFF" w:themeColor="background1"/>
        </w:rPr>
        <w:tab/>
      </w:r>
    </w:p>
    <w:p w:rsidR="005E4C36" w:rsidRPr="008A28CE" w:rsidRDefault="008A28CE" w:rsidP="005E4C36">
      <w:pPr>
        <w:ind w:left="360" w:right="274"/>
        <w:rPr>
          <w:b/>
          <w:color w:val="000000"/>
          <w:sz w:val="17"/>
          <w:szCs w:val="17"/>
        </w:rPr>
      </w:pPr>
      <w:r w:rsidRPr="00BC6726">
        <w:rPr>
          <w:rFonts w:ascii="Arial" w:hAnsi="Arial" w:cs="Arial"/>
          <w:b/>
          <w:color w:val="FFFFFF" w:themeColor="background1"/>
          <w:sz w:val="18"/>
          <w:szCs w:val="18"/>
        </w:rPr>
        <w:t xml:space="preserve">                    </w:t>
      </w:r>
      <w:r w:rsidRPr="00BC6726">
        <w:rPr>
          <w:rFonts w:ascii="Arial" w:hAnsi="Arial" w:cs="Arial"/>
          <w:b/>
          <w:color w:val="FFFFFF" w:themeColor="background1"/>
          <w:sz w:val="17"/>
          <w:szCs w:val="17"/>
        </w:rPr>
        <w:t>for twenty (20) hours</w:t>
      </w:r>
      <w:r w:rsidRPr="008A28CE">
        <w:rPr>
          <w:color w:val="000000"/>
          <w:sz w:val="17"/>
          <w:szCs w:val="17"/>
        </w:rPr>
        <w:t xml:space="preserve">     </w:t>
      </w:r>
    </w:p>
    <w:p w:rsidR="005E4C36" w:rsidRDefault="005E4C36" w:rsidP="005E4C36">
      <w:pPr>
        <w:ind w:left="90"/>
        <w:rPr>
          <w:b/>
          <w:color w:val="000000"/>
        </w:rPr>
      </w:pPr>
    </w:p>
    <w:p w:rsidR="00B24CFA" w:rsidRPr="00992395" w:rsidRDefault="007B0959" w:rsidP="00D92E03">
      <w:pPr>
        <w:ind w:left="5760" w:firstLine="720"/>
        <w:rPr>
          <w:b/>
          <w:color w:val="000000"/>
          <w:sz w:val="26"/>
          <w:szCs w:val="26"/>
        </w:rPr>
      </w:pPr>
      <w:r w:rsidRPr="00992395">
        <w:rPr>
          <w:b/>
          <w:color w:val="000000"/>
          <w:sz w:val="26"/>
          <w:szCs w:val="26"/>
        </w:rPr>
        <w:t>MELCHOR D. DICLAS</w:t>
      </w:r>
      <w:r w:rsidR="00CA5A8A" w:rsidRPr="00992395">
        <w:rPr>
          <w:b/>
          <w:color w:val="000000"/>
          <w:sz w:val="26"/>
          <w:szCs w:val="26"/>
        </w:rPr>
        <w:t>, M</w:t>
      </w:r>
      <w:r w:rsidR="0013487C">
        <w:rPr>
          <w:b/>
          <w:color w:val="000000"/>
          <w:sz w:val="26"/>
          <w:szCs w:val="26"/>
        </w:rPr>
        <w:t>.</w:t>
      </w:r>
      <w:r w:rsidR="00CA5A8A" w:rsidRPr="00992395">
        <w:rPr>
          <w:b/>
          <w:color w:val="000000"/>
          <w:sz w:val="26"/>
          <w:szCs w:val="26"/>
        </w:rPr>
        <w:t>D</w:t>
      </w:r>
      <w:r w:rsidR="0013487C">
        <w:rPr>
          <w:b/>
          <w:color w:val="000000"/>
          <w:sz w:val="26"/>
          <w:szCs w:val="26"/>
        </w:rPr>
        <w:t>.</w:t>
      </w:r>
    </w:p>
    <w:p w:rsidR="005D632C" w:rsidRPr="00EB7A3C" w:rsidRDefault="00D92E03" w:rsidP="00B24CFA">
      <w:pPr>
        <w:ind w:left="90"/>
        <w:rPr>
          <w:b/>
          <w:color w:val="000000"/>
          <w:sz w:val="26"/>
          <w:szCs w:val="26"/>
        </w:rPr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</w:t>
      </w:r>
      <w:r w:rsidR="00CA5A8A">
        <w:rPr>
          <w:b/>
          <w:color w:val="000000"/>
          <w:sz w:val="22"/>
          <w:szCs w:val="22"/>
        </w:rPr>
        <w:t xml:space="preserve">  </w:t>
      </w:r>
      <w:r w:rsidR="00FA2C93">
        <w:rPr>
          <w:b/>
          <w:color w:val="000000"/>
          <w:sz w:val="22"/>
          <w:szCs w:val="22"/>
        </w:rPr>
        <w:t xml:space="preserve"> </w:t>
      </w:r>
      <w:r w:rsidR="0013487C">
        <w:rPr>
          <w:b/>
          <w:color w:val="000000"/>
          <w:sz w:val="22"/>
          <w:szCs w:val="22"/>
        </w:rPr>
        <w:t xml:space="preserve"> </w:t>
      </w:r>
      <w:r w:rsidR="005D632C" w:rsidRPr="00EB7A3C">
        <w:rPr>
          <w:b/>
          <w:color w:val="000000"/>
          <w:sz w:val="26"/>
          <w:szCs w:val="26"/>
        </w:rPr>
        <w:t>Provincial Governor</w:t>
      </w:r>
    </w:p>
    <w:p w:rsidR="005E4C36" w:rsidRPr="00C27987" w:rsidRDefault="007B0959" w:rsidP="00B24CFA">
      <w:pPr>
        <w:ind w:left="6570"/>
        <w:rPr>
          <w:color w:val="000000"/>
          <w:sz w:val="22"/>
          <w:szCs w:val="22"/>
        </w:rPr>
      </w:pPr>
      <w:r>
        <w:rPr>
          <w:b/>
          <w:color w:val="000000"/>
        </w:rPr>
        <w:t xml:space="preserve">        </w:t>
      </w:r>
      <w:r w:rsidR="00992395">
        <w:rPr>
          <w:b/>
          <w:color w:val="000000"/>
        </w:rPr>
        <w:t xml:space="preserve">    </w:t>
      </w:r>
      <w:r w:rsidR="0013487C">
        <w:rPr>
          <w:b/>
          <w:color w:val="000000"/>
        </w:rPr>
        <w:t xml:space="preserve"> </w:t>
      </w:r>
      <w:r w:rsidR="005D632C">
        <w:rPr>
          <w:b/>
          <w:color w:val="000000"/>
        </w:rPr>
        <w:t>(</w:t>
      </w:r>
      <w:r w:rsidR="00BC7B11">
        <w:rPr>
          <w:color w:val="000000"/>
          <w:sz w:val="22"/>
          <w:szCs w:val="22"/>
        </w:rPr>
        <w:t xml:space="preserve">Appointing </w:t>
      </w:r>
      <w:r w:rsidR="005E4C36" w:rsidRPr="00C27987">
        <w:rPr>
          <w:color w:val="000000"/>
          <w:sz w:val="22"/>
          <w:szCs w:val="22"/>
        </w:rPr>
        <w:t>Authority</w:t>
      </w:r>
      <w:r w:rsidR="005D632C">
        <w:rPr>
          <w:color w:val="000000"/>
          <w:sz w:val="22"/>
          <w:szCs w:val="22"/>
        </w:rPr>
        <w:t>)</w:t>
      </w:r>
    </w:p>
    <w:p w:rsidR="005E4C36" w:rsidRPr="0030524D" w:rsidRDefault="005E4C36" w:rsidP="005E4C36">
      <w:pPr>
        <w:ind w:left="9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5E4C36" w:rsidRDefault="00C82A78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>
          <v:shape id="Text Box 192" o:spid="_x0000_s1120" type="#_x0000_t202" style="position:absolute;left:0;text-align:left;margin-left:325.3pt;margin-top:684.4pt;width:158.4pt;height:18.45pt;z-index:-251646464;visibility:visible;mso-wrap-distance-top:3.6pt;mso-wrap-distance-bottom:3.6pt;mso-position-vertic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" strokecolor="white [3212]">
            <v:textbox style="mso-next-textbox:#Text Box 192" inset="0,0,0,0">
              <w:txbxContent>
                <w:p w:rsidR="00A32711" w:rsidRPr="005135E4" w:rsidRDefault="0075719F" w:rsidP="005E4C36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J</w:t>
                  </w:r>
                  <w:r w:rsidR="00681EF0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uly 1</w:t>
                  </w:r>
                  <w:r w:rsidR="00BC6726">
                    <w:rPr>
                      <w:rFonts w:ascii="Arial" w:hAnsi="Arial" w:cs="Arial"/>
                      <w:b/>
                      <w:sz w:val="22"/>
                      <w:szCs w:val="22"/>
                      <w:lang w:val="en-PH"/>
                    </w:rPr>
                    <w:t>, 2024</w:t>
                  </w:r>
                </w:p>
              </w:txbxContent>
            </v:textbox>
            <w10:wrap anchory="page"/>
          </v:shape>
        </w:pict>
      </w:r>
    </w:p>
    <w:p w:rsidR="005E4C36" w:rsidRDefault="00C82A78" w:rsidP="005E4C36">
      <w:pPr>
        <w:ind w:left="90"/>
        <w:rPr>
          <w:rStyle w:val="Style6"/>
        </w:rPr>
      </w:pPr>
      <w:r>
        <w:rPr>
          <w:b/>
          <w:noProof/>
          <w:color w:val="000000"/>
          <w:lang w:val="en-PH" w:eastAsia="en-PH"/>
        </w:rPr>
        <w:pict>
          <v:shape id="AutoShape 173" o:spid="_x0000_s1105" type="#_x0000_t32" style="position:absolute;left:0;text-align:left;margin-left:328.55pt;margin-top:13.5pt;width:158.4pt;height:0;z-index:251660800;visibility:visible" o:allowincell="f"/>
        </w:pict>
      </w:r>
    </w:p>
    <w:p w:rsidR="005E4C36" w:rsidRDefault="008120D4" w:rsidP="005E4C36">
      <w:pPr>
        <w:ind w:left="9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7B0959">
        <w:rPr>
          <w:color w:val="000000"/>
          <w:sz w:val="22"/>
          <w:szCs w:val="22"/>
        </w:rPr>
        <w:tab/>
      </w:r>
      <w:r w:rsidR="007B0959">
        <w:rPr>
          <w:color w:val="000000"/>
          <w:sz w:val="22"/>
          <w:szCs w:val="22"/>
        </w:rPr>
        <w:tab/>
        <w:t xml:space="preserve">   </w:t>
      </w:r>
      <w:r w:rsidR="00544EF6">
        <w:rPr>
          <w:color w:val="000000"/>
          <w:sz w:val="22"/>
          <w:szCs w:val="22"/>
        </w:rPr>
        <w:t xml:space="preserve"> </w:t>
      </w:r>
      <w:r w:rsidR="005E4C36" w:rsidRPr="00C27987">
        <w:rPr>
          <w:color w:val="000000"/>
          <w:sz w:val="22"/>
          <w:szCs w:val="22"/>
        </w:rPr>
        <w:t>Date of Signing</w:t>
      </w:r>
    </w:p>
    <w:p w:rsidR="00FD1CE6" w:rsidRPr="00C27987" w:rsidRDefault="00FD1CE6" w:rsidP="005E4C36">
      <w:pPr>
        <w:ind w:left="90"/>
        <w:rPr>
          <w:color w:val="000000"/>
          <w:sz w:val="22"/>
          <w:szCs w:val="22"/>
        </w:rPr>
      </w:pPr>
    </w:p>
    <w:p w:rsidR="005E4C36" w:rsidRPr="003017CE" w:rsidRDefault="005E4C36" w:rsidP="005D632C">
      <w:pPr>
        <w:ind w:firstLine="720"/>
        <w:rPr>
          <w:rFonts w:ascii="Leelawadee" w:hAnsi="Leelawadee" w:cs="Leelawadee"/>
          <w:b/>
          <w:color w:val="000000"/>
        </w:rPr>
      </w:pPr>
      <w:r w:rsidRPr="003017CE">
        <w:rPr>
          <w:rFonts w:ascii="Leelawadee" w:hAnsi="Leelawadee" w:cs="Leelawadee"/>
          <w:b/>
          <w:color w:val="000000"/>
        </w:rPr>
        <w:t>Accredited Pursuant to</w:t>
      </w:r>
    </w:p>
    <w:p w:rsidR="005E4C36" w:rsidRPr="003017CE" w:rsidRDefault="005E4C36" w:rsidP="005E4C36">
      <w:pPr>
        <w:rPr>
          <w:rFonts w:ascii="Leelawadee" w:hAnsi="Leelawadee" w:cs="Leelawadee"/>
          <w:b/>
          <w:color w:val="000000"/>
        </w:rPr>
      </w:pPr>
      <w:r w:rsidRPr="003017CE">
        <w:rPr>
          <w:rFonts w:ascii="Leelawadee" w:hAnsi="Leelawadee" w:cs="Leelawadee"/>
          <w:b/>
          <w:color w:val="000000"/>
        </w:rPr>
        <w:tab/>
        <w:t xml:space="preserve">CSC Resolution No. </w:t>
      </w:r>
      <w:r w:rsidR="004C4E04" w:rsidRPr="003017CE">
        <w:rPr>
          <w:rFonts w:ascii="Leelawadee" w:hAnsi="Leelawadee" w:cs="Leelawadee"/>
          <w:b/>
          <w:color w:val="000000"/>
          <w:u w:val="single"/>
        </w:rPr>
        <w:t>1303049</w:t>
      </w:r>
    </w:p>
    <w:p w:rsidR="005E4C36" w:rsidRPr="003017CE" w:rsidRDefault="005E4C36" w:rsidP="005E4C36">
      <w:pPr>
        <w:ind w:left="90"/>
        <w:rPr>
          <w:rFonts w:ascii="Leelawadee" w:hAnsi="Leelawadee" w:cs="Leelawadee"/>
          <w:b/>
          <w:color w:val="000000"/>
          <w:u w:val="single"/>
        </w:rPr>
      </w:pPr>
      <w:r w:rsidRPr="003017CE">
        <w:rPr>
          <w:rFonts w:ascii="Leelawadee" w:hAnsi="Leelawadee" w:cs="Leelawadee"/>
          <w:b/>
          <w:color w:val="000000"/>
        </w:rPr>
        <w:tab/>
        <w:t>dated</w:t>
      </w:r>
      <w:r w:rsidRPr="003017CE">
        <w:rPr>
          <w:rStyle w:val="Style2"/>
          <w:rFonts w:ascii="Leelawadee" w:hAnsi="Leelawadee" w:cs="Leelawadee"/>
          <w:sz w:val="20"/>
        </w:rPr>
        <w:softHyphen/>
      </w:r>
      <w:r w:rsidR="00B503F1">
        <w:rPr>
          <w:rStyle w:val="Style2"/>
          <w:rFonts w:ascii="Leelawadee" w:hAnsi="Leelawadee" w:cs="Leelawadee"/>
          <w:sz w:val="20"/>
        </w:rPr>
        <w:t xml:space="preserve"> </w:t>
      </w:r>
      <w:r w:rsidR="004C4E04" w:rsidRPr="003017CE">
        <w:rPr>
          <w:rStyle w:val="Style2"/>
          <w:rFonts w:ascii="Leelawadee" w:hAnsi="Leelawadee" w:cs="Leelawadee"/>
          <w:sz w:val="20"/>
          <w:u w:val="single"/>
        </w:rPr>
        <w:t>December 13, 2013</w:t>
      </w: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C82A78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AutoShape 170" o:spid="_x0000_s1103" type="#_x0000_t59" style="position:absolute;left:0;text-align:left;margin-left:35.45pt;margin-top:1.9pt;width:115.75pt;height:106.8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" o:allowincell="f" fillcolor="#f2f2f2 [3052]" strokecolor="#ddd8c2 [2894]" strokeweight="1pt">
            <v:textbox style="mso-next-textbox:#AutoShape 170">
              <w:txbxContent>
                <w:p w:rsidR="00A32711" w:rsidRDefault="00A32711" w:rsidP="005E4C36"/>
                <w:p w:rsidR="00A32711" w:rsidRPr="00E44FC0" w:rsidRDefault="00A32711" w:rsidP="005E4C36">
                  <w:pPr>
                    <w:rPr>
                      <w:sz w:val="10"/>
                      <w:szCs w:val="10"/>
                    </w:rPr>
                  </w:pPr>
                </w:p>
                <w:p w:rsidR="00A32711" w:rsidRPr="00E44FC0" w:rsidRDefault="00A32711" w:rsidP="005E4C36">
                  <w:pPr>
                    <w:rPr>
                      <w:sz w:val="6"/>
                      <w:szCs w:val="6"/>
                    </w:rPr>
                  </w:pPr>
                </w:p>
                <w:p w:rsidR="00A32711" w:rsidRPr="00E44FC0" w:rsidRDefault="00A32711" w:rsidP="005E4C36">
                  <w:pPr>
                    <w:jc w:val="center"/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</w:pPr>
                  <w:r w:rsidRPr="00E44FC0">
                    <w:rPr>
                      <w:i/>
                      <w:color w:val="808080" w:themeColor="background1" w:themeShade="80"/>
                      <w:sz w:val="24"/>
                      <w:szCs w:val="24"/>
                    </w:rPr>
                    <w:t>DRY SEAL</w:t>
                  </w:r>
                </w:p>
              </w:txbxContent>
            </v:textbox>
          </v:shape>
        </w:pict>
      </w:r>
    </w:p>
    <w:p w:rsidR="005E4C36" w:rsidRDefault="005E4C36" w:rsidP="000B2324">
      <w:pPr>
        <w:rPr>
          <w:b/>
          <w:color w:val="000000"/>
        </w:rPr>
      </w:pPr>
    </w:p>
    <w:p w:rsidR="000B2324" w:rsidRDefault="000B2324" w:rsidP="000B2324">
      <w:pPr>
        <w:rPr>
          <w:b/>
          <w:color w:val="000000"/>
        </w:rPr>
      </w:pPr>
    </w:p>
    <w:p w:rsidR="005E4C36" w:rsidRDefault="005E4C36" w:rsidP="00B24CFA">
      <w:pPr>
        <w:tabs>
          <w:tab w:val="left" w:pos="5925"/>
        </w:tabs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5E4C36" w:rsidRDefault="005E4C36" w:rsidP="005E4C36">
      <w:pPr>
        <w:ind w:left="90"/>
        <w:rPr>
          <w:b/>
          <w:color w:val="000000"/>
        </w:rPr>
      </w:pPr>
    </w:p>
    <w:p w:rsidR="00A41E3C" w:rsidRPr="0072566D" w:rsidRDefault="005E4C36" w:rsidP="006D45C2">
      <w:pPr>
        <w:rPr>
          <w:b/>
          <w:color w:val="00000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 w:rsidR="000B2324">
        <w:rPr>
          <w:i/>
          <w:color w:val="000000"/>
        </w:rPr>
        <w:tab/>
      </w:r>
      <w:r w:rsidR="000B2324">
        <w:rPr>
          <w:i/>
          <w:color w:val="000000"/>
        </w:rPr>
        <w:tab/>
      </w:r>
      <w:r w:rsidR="000B2324">
        <w:rPr>
          <w:i/>
          <w:color w:val="000000"/>
        </w:rPr>
        <w:tab/>
      </w:r>
      <w:r>
        <w:rPr>
          <w:i/>
          <w:color w:val="000000"/>
        </w:rPr>
        <w:t xml:space="preserve"> (Stamp of Date of Release)</w:t>
      </w:r>
    </w:p>
    <w:p w:rsidR="00B508FA" w:rsidRPr="00A41E3C" w:rsidRDefault="00B508FA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</w:p>
    <w:p w:rsidR="00252988" w:rsidRPr="00A41E3C" w:rsidRDefault="00C82A78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w:pict>
          <v:rect id="Rectangle 3" o:spid="_x0000_s1061" style="position:absolute;margin-left:-18.55pt;margin-top:4.75pt;width:567pt;height:411.6pt;z-index:-251683328;visibility:visible" fillcolor="#d8d8d8 [2732]" strokecolor="#0d0d0d [3069]" strokeweight="1pt"/>
        </w:pict>
      </w:r>
    </w:p>
    <w:p w:rsidR="00252988" w:rsidRPr="00A41E3C" w:rsidRDefault="00F713EF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:rsidR="00A41E3C" w:rsidRDefault="00A41E3C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Default="00F713EF" w:rsidP="00A617D7">
      <w:pPr>
        <w:rPr>
          <w:color w:val="000000"/>
          <w:sz w:val="2"/>
          <w:szCs w:val="2"/>
        </w:rPr>
      </w:pPr>
    </w:p>
    <w:p w:rsidR="00F713EF" w:rsidRPr="00F713EF" w:rsidRDefault="00C82A78" w:rsidP="00A617D7">
      <w:pPr>
        <w:rPr>
          <w:color w:val="000000"/>
          <w:sz w:val="2"/>
          <w:szCs w:val="2"/>
        </w:rPr>
      </w:pPr>
      <w:r>
        <w:rPr>
          <w:noProof/>
          <w:color w:val="000000"/>
          <w:sz w:val="10"/>
          <w:szCs w:val="10"/>
          <w:lang w:val="en-PH" w:eastAsia="en-PH"/>
        </w:rPr>
        <w:pict>
          <v:rect id="Rectangle 16" o:spid="_x0000_s1044" style="position:absolute;margin-left:-7.05pt;margin-top:-.3pt;width:544.05pt;height:210pt;z-index:-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">
            <v:textbox style="mso-next-textbox:#Rectangle 16" inset="1pt,1pt,1pt,1pt">
              <w:txbxContent>
                <w:p w:rsidR="00A32711" w:rsidRDefault="00A32711" w:rsidP="007645D7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Certification</w:t>
                  </w:r>
                </w:p>
                <w:p w:rsidR="00A32711" w:rsidRPr="003E566E" w:rsidRDefault="00A32711" w:rsidP="008C1E2D">
                  <w:pPr>
                    <w:ind w:left="90"/>
                    <w:jc w:val="both"/>
                    <w:rPr>
                      <w:color w:val="000000"/>
                      <w:sz w:val="18"/>
                      <w:szCs w:val="18"/>
                    </w:rPr>
                  </w:pPr>
                </w:p>
                <w:p w:rsidR="00A32711" w:rsidRPr="00433C42" w:rsidRDefault="00A32711" w:rsidP="0069499E">
                  <w:pPr>
                    <w:spacing w:line="360" w:lineRule="auto"/>
                    <w:ind w:left="36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 xml:space="preserve">       </w:t>
                  </w:r>
                </w:p>
                <w:p w:rsidR="00A32711" w:rsidRPr="005F262D" w:rsidRDefault="00433C42" w:rsidP="0069499E">
                  <w:pPr>
                    <w:spacing w:line="360" w:lineRule="auto"/>
                    <w:ind w:left="3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</w:p>
                <w:p w:rsidR="00A32711" w:rsidRPr="006866C3" w:rsidRDefault="00A32711" w:rsidP="006866C3">
                  <w:pPr>
                    <w:spacing w:line="360" w:lineRule="auto"/>
                    <w:jc w:val="both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Pr="005F262D" w:rsidRDefault="00A32711" w:rsidP="008B7D26">
                  <w:pPr>
                    <w:ind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295876">
                  <w:pPr>
                    <w:ind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5F262D" w:rsidRDefault="00A32711" w:rsidP="00A617D7">
                  <w:pPr>
                    <w:ind w:left="360" w:right="39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</w:p>
                <w:p w:rsidR="00B41455" w:rsidRPr="000204C6" w:rsidRDefault="00B41455" w:rsidP="00B41455">
                  <w:pPr>
                    <w:ind w:left="360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="0077228E">
                    <w:rPr>
                      <w:color w:val="000000"/>
                      <w:sz w:val="22"/>
                      <w:szCs w:val="22"/>
                    </w:rPr>
                    <w:t xml:space="preserve">        </w:t>
                  </w:r>
                  <w:r w:rsidR="009D6529">
                    <w:rPr>
                      <w:b/>
                      <w:color w:val="000000"/>
                      <w:sz w:val="24"/>
                      <w:szCs w:val="24"/>
                    </w:rPr>
                    <w:t>BRIAN A. CAMHIT</w:t>
                  </w:r>
                </w:p>
                <w:p w:rsidR="00B41455" w:rsidRPr="00790E7D" w:rsidRDefault="00B41455" w:rsidP="00B41455">
                  <w:pPr>
                    <w:ind w:left="360"/>
                    <w:rPr>
                      <w:b/>
                      <w:color w:val="000000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="008E07B9">
                    <w:rPr>
                      <w:color w:val="000000"/>
                      <w:sz w:val="22"/>
                      <w:szCs w:val="22"/>
                    </w:rPr>
                    <w:tab/>
                    <w:t xml:space="preserve">        </w:t>
                  </w:r>
                  <w:r w:rsidR="009D6529">
                    <w:rPr>
                      <w:b/>
                      <w:color w:val="000000"/>
                    </w:rPr>
                    <w:tab/>
                  </w:r>
                  <w:r w:rsidRPr="00790E7D">
                    <w:rPr>
                      <w:b/>
                      <w:color w:val="000000"/>
                    </w:rPr>
                    <w:t>Provinci</w:t>
                  </w:r>
                  <w:r>
                    <w:rPr>
                      <w:b/>
                      <w:color w:val="000000"/>
                    </w:rPr>
                    <w:t>al Human Resource Management and</w:t>
                  </w:r>
                  <w:r w:rsidRPr="00790E7D">
                    <w:rPr>
                      <w:b/>
                      <w:color w:val="000000"/>
                    </w:rPr>
                    <w:t xml:space="preserve"> Development Officer</w:t>
                  </w: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</w:p>
                <w:p w:rsidR="00A32711" w:rsidRDefault="00A32711" w:rsidP="00A617D7">
                  <w:pPr>
                    <w:ind w:left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And D</w:t>
                  </w:r>
                </w:p>
                <w:p w:rsidR="00A32711" w:rsidRPr="00155140" w:rsidRDefault="00A32711" w:rsidP="008B7D26">
                  <w:pPr>
                    <w:spacing w:line="360" w:lineRule="auto"/>
                    <w:ind w:left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color w:val="000000"/>
                      <w:sz w:val="24"/>
                      <w:szCs w:val="24"/>
                    </w:rPr>
                    <w:tab/>
                  </w:r>
                </w:p>
                <w:p w:rsidR="00A32711" w:rsidRPr="00155140" w:rsidRDefault="00A32711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155140">
                    <w:rPr>
                      <w:color w:val="000000"/>
                      <w:sz w:val="24"/>
                      <w:szCs w:val="24"/>
                    </w:rPr>
                    <w:tab/>
                  </w:r>
                </w:p>
                <w:p w:rsidR="00A32711" w:rsidRDefault="00A32711">
                  <w:pPr>
                    <w:jc w:val="both"/>
                    <w:rPr>
                      <w:color w:val="000000"/>
                    </w:rPr>
                  </w:pPr>
                </w:p>
                <w:p w:rsidR="00A32711" w:rsidRDefault="00A32711">
                  <w:pPr>
                    <w:jc w:val="both"/>
                    <w:rPr>
                      <w:color w:val="000000"/>
                    </w:rPr>
                  </w:pPr>
                </w:p>
                <w:p w:rsidR="00A32711" w:rsidRDefault="00A32711">
                  <w:pPr>
                    <w:jc w:val="both"/>
                    <w:rPr>
                      <w:color w:val="000000"/>
                    </w:rPr>
                  </w:pPr>
                </w:p>
                <w:p w:rsidR="00A32711" w:rsidRDefault="00A32711">
                  <w:pPr>
                    <w:jc w:val="both"/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252988" w:rsidRPr="00A41E3C" w:rsidRDefault="00B37F1C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CD6DAB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</w:p>
    <w:p w:rsidR="00A41E3C" w:rsidRPr="00A41E3C" w:rsidRDefault="00A41E3C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252988" w:rsidRPr="00A41E3C" w:rsidRDefault="00252988" w:rsidP="00A617D7">
      <w:pPr>
        <w:rPr>
          <w:color w:val="000000"/>
          <w:sz w:val="10"/>
          <w:szCs w:val="10"/>
        </w:rPr>
      </w:pPr>
    </w:p>
    <w:p w:rsidR="00433C42" w:rsidRDefault="00433C42" w:rsidP="00433C42">
      <w:pP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 w:rsidRPr="00433C42">
        <w:rPr>
          <w:color w:val="000000"/>
          <w:sz w:val="24"/>
          <w:szCs w:val="24"/>
        </w:rPr>
        <w:t xml:space="preserve">This is to certify that all requirements and supporting papers pursuant to </w:t>
      </w:r>
      <w:r w:rsidRPr="00433C42">
        <w:rPr>
          <w:b/>
          <w:color w:val="000000"/>
          <w:sz w:val="24"/>
          <w:szCs w:val="24"/>
        </w:rPr>
        <w:t>CSC MC No. 24, s. 2017</w:t>
      </w:r>
      <w:r w:rsidRPr="00433C42">
        <w:rPr>
          <w:color w:val="000000"/>
          <w:sz w:val="24"/>
          <w:szCs w:val="24"/>
        </w:rPr>
        <w:t>,</w:t>
      </w:r>
    </w:p>
    <w:p w:rsidR="00252988" w:rsidRPr="00433C42" w:rsidRDefault="006866C3" w:rsidP="00433C42">
      <w:pPr>
        <w:spacing w:after="120"/>
        <w:rPr>
          <w:color w:val="000000"/>
          <w:sz w:val="10"/>
          <w:szCs w:val="10"/>
        </w:rPr>
      </w:pPr>
      <w:r>
        <w:rPr>
          <w:b/>
          <w:color w:val="000000"/>
          <w:sz w:val="24"/>
          <w:szCs w:val="24"/>
        </w:rPr>
        <w:t xml:space="preserve">     </w:t>
      </w:r>
      <w:r w:rsidR="00433C42">
        <w:rPr>
          <w:b/>
          <w:color w:val="000000"/>
          <w:sz w:val="24"/>
          <w:szCs w:val="24"/>
        </w:rPr>
        <w:t>as amended</w:t>
      </w:r>
      <w:r w:rsidR="00433C42">
        <w:rPr>
          <w:color w:val="000000"/>
          <w:sz w:val="24"/>
          <w:szCs w:val="24"/>
        </w:rPr>
        <w:t>, have been complied with, reviewed and found to be in order.</w:t>
      </w:r>
    </w:p>
    <w:p w:rsidR="00A41E3C" w:rsidRDefault="00C82A78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w:pict>
          <v:shape id="Text Box 165" o:spid="_x0000_s1045" type="#_x0000_t202" style="position:absolute;margin-left:174.85pt;margin-top:5.6pt;width:180.3pt;height:19.05pt;z-index:251640320;visibility:visible" o:allowincell="f" filled="f" fillcolor="silver" stroked="f" strokeweight="1pt">
            <v:textbox style="mso-next-textbox:#Text Box 165">
              <w:txbxContent>
                <w:p w:rsidR="009A56C0" w:rsidRPr="00C753E7" w:rsidRDefault="009A56C0" w:rsidP="009A56C0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</w:pPr>
                  <w:r w:rsidRPr="00C753E7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CSC Bulletin of Vacant Positions</w:t>
                  </w:r>
                </w:p>
                <w:p w:rsidR="00A32711" w:rsidRPr="009A56C0" w:rsidRDefault="00A32711" w:rsidP="009A56C0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</w:p>
    <w:p w:rsidR="00A41E3C" w:rsidRDefault="00C82A78" w:rsidP="006125E4">
      <w:pPr>
        <w:rPr>
          <w:rStyle w:val="Style8"/>
        </w:rPr>
      </w:pPr>
      <w:r>
        <w:rPr>
          <w:noProof/>
        </w:rPr>
        <w:pict>
          <v:shape id="_x0000_s1136" type="#_x0000_t202" style="position:absolute;margin-left:365.35pt;margin-top:2.55pt;width:83.85pt;height:19.05pt;z-index:251674112;visibility:visible;mso-wrap-distance-top:3.6pt;mso-wrap-distance-bottom:3.6pt;mso-width-relative:margin;mso-height-relative:margin" filled="f" stroked="f">
            <v:textbox style="mso-next-textbox:#_x0000_s1136">
              <w:txbxContent>
                <w:p w:rsidR="009A56C0" w:rsidRPr="005B42EE" w:rsidRDefault="00C82A78" w:rsidP="009A56C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April 11</w:t>
                  </w:r>
                  <w:r w:rsidR="00A44930"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, 2024</w:t>
                  </w:r>
                </w:p>
                <w:p w:rsidR="00A32711" w:rsidRPr="009A56C0" w:rsidRDefault="00A32711" w:rsidP="009A56C0">
                  <w:pPr>
                    <w:rPr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37" type="#_x0000_t202" style="position:absolute;margin-left:449.2pt;margin-top:2.55pt;width:82.75pt;height:19.05pt;z-index:251675136;visibility:visible;mso-wrap-distance-top:3.6pt;mso-wrap-distance-bottom:3.6pt;mso-width-relative:margin;mso-height-relative:margin" filled="f" stroked="f">
            <v:textbox style="mso-next-textbox:#_x0000_s1137">
              <w:txbxContent>
                <w:p w:rsidR="009A56C0" w:rsidRPr="009A4C67" w:rsidRDefault="00C82A78" w:rsidP="009A56C0">
                  <w:pPr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April 26</w:t>
                  </w:r>
                  <w:r w:rsidR="005F7D8B"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, 20</w:t>
                  </w:r>
                  <w:r w:rsidR="00A44930"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24</w:t>
                  </w:r>
                </w:p>
                <w:p w:rsidR="00A32711" w:rsidRPr="009A4C67" w:rsidRDefault="00A32711" w:rsidP="00BD3C94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</w:pPr>
                </w:p>
              </w:txbxContent>
            </v:textbox>
            <w10:wrap type="square"/>
          </v:shape>
        </w:pict>
      </w:r>
      <w:r>
        <w:rPr>
          <w:b/>
          <w:noProof/>
          <w:color w:val="000000"/>
          <w:sz w:val="10"/>
          <w:szCs w:val="10"/>
          <w:lang w:val="en-PH" w:eastAsia="en-PH"/>
        </w:rPr>
        <w:pict>
          <v:shape id="Text Box 151" o:spid="_x0000_s1046" type="#_x0000_t202" style="position:absolute;margin-left:-1.45pt;margin-top:2.55pt;width:536.45pt;height:89.8pt;z-index:-251680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" strokecolor="white">
            <v:textbox style="mso-next-textbox:#Text Box 151" inset="0,0,0,0">
              <w:txbxContent>
                <w:p w:rsidR="00A32711" w:rsidRDefault="00433C42" w:rsidP="00CD6DAB">
                  <w:pPr>
                    <w:spacing w:line="360" w:lineRule="auto"/>
                    <w:ind w:left="360" w:firstLine="360"/>
                    <w:rPr>
                      <w:color w:val="000000"/>
                      <w:sz w:val="10"/>
                      <w:szCs w:val="10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</w:t>
                  </w:r>
                  <w:r w:rsidR="00A32711" w:rsidRPr="00155140">
                    <w:rPr>
                      <w:color w:val="000000"/>
                      <w:sz w:val="24"/>
                      <w:szCs w:val="24"/>
                    </w:rPr>
                    <w:t>Th</w:t>
                  </w:r>
                  <w:r w:rsidR="00A32711">
                    <w:rPr>
                      <w:color w:val="000000"/>
                      <w:sz w:val="24"/>
                      <w:szCs w:val="24"/>
                    </w:rPr>
                    <w:t>e</w:t>
                  </w:r>
                  <w:r w:rsidR="00A32711" w:rsidRPr="00155140">
                    <w:rPr>
                      <w:color w:val="000000"/>
                      <w:sz w:val="24"/>
                      <w:szCs w:val="24"/>
                    </w:rPr>
                    <w:t xml:space="preserve"> position was published at </w:t>
                  </w:r>
                  <w:r w:rsidR="00A32711">
                    <w:rPr>
                      <w:rFonts w:ascii="Arial Narrow" w:hAnsi="Arial Narrow"/>
                      <w:color w:val="000000"/>
                      <w:sz w:val="24"/>
                      <w:szCs w:val="24"/>
                    </w:rPr>
                    <w:t xml:space="preserve">_____________________________ </w:t>
                  </w:r>
                  <w:r w:rsidR="00A32711">
                    <w:rPr>
                      <w:color w:val="000000"/>
                      <w:sz w:val="24"/>
                      <w:szCs w:val="24"/>
                    </w:rPr>
                    <w:t>from ___________ to __________</w:t>
                  </w:r>
                </w:p>
                <w:p w:rsidR="00A32711" w:rsidRDefault="00A32711" w:rsidP="00721F37">
                  <w:pPr>
                    <w:spacing w:line="360" w:lineRule="auto"/>
                    <w:ind w:left="36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and posted in _______________________________________ from</w:t>
                  </w:r>
                  <w:r w:rsidR="00F235A6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____________ </w:t>
                  </w: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to</w:t>
                  </w:r>
                  <w:r w:rsidR="00201337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="00F235A6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000000"/>
                      <w:sz w:val="24"/>
                      <w:szCs w:val="24"/>
                    </w:rPr>
                    <w:t>_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 xml:space="preserve">__________ in consonance with RA No. 7041. The assessment by the Personnel Selection Board (PSB) started on </w:t>
                  </w:r>
                </w:p>
                <w:p w:rsidR="00A32711" w:rsidRPr="008B7D26" w:rsidRDefault="00A32711" w:rsidP="00F93D8E">
                  <w:pPr>
                    <w:ind w:firstLine="420"/>
                  </w:pPr>
                  <w:r>
                    <w:t>_______________________ .</w:t>
                  </w:r>
                </w:p>
                <w:p w:rsidR="00A32711" w:rsidRPr="00252988" w:rsidRDefault="00A32711" w:rsidP="00252988"/>
              </w:txbxContent>
            </v:textbox>
          </v:shape>
        </w:pict>
      </w:r>
      <w:r>
        <w:rPr>
          <w:noProof/>
          <w:color w:val="000000"/>
          <w:sz w:val="10"/>
          <w:szCs w:val="10"/>
          <w:lang w:val="en-PH" w:eastAsia="en-PH"/>
        </w:rPr>
        <w:pict>
          <v:shape id="_x0000_s1138" type="#_x0000_t202" style="position:absolute;margin-left:24.7pt;margin-top:11.65pt;width:28.9pt;height:22.45pt;z-index:251676160" o:allowincell="f" filled="f" fillcolor="silver" stroked="f" strokeweight="1pt">
            <v:textbox style="mso-next-textbox:#_x0000_s1138">
              <w:txbxContent>
                <w:p w:rsidR="00A32711" w:rsidRDefault="00A32711" w:rsidP="000B545C">
                  <w:pPr>
                    <w:jc w:val="center"/>
                    <w:rPr>
                      <w:sz w:val="24"/>
                      <w:szCs w:val="24"/>
                      <w:lang w:val="en-PH"/>
                    </w:rPr>
                  </w:pPr>
                </w:p>
                <w:p w:rsidR="006866C3" w:rsidRPr="00BE6EC1" w:rsidRDefault="006866C3" w:rsidP="000B545C">
                  <w:pPr>
                    <w:jc w:val="center"/>
                    <w:rPr>
                      <w:sz w:val="24"/>
                      <w:szCs w:val="24"/>
                      <w:lang w:val="en-PH"/>
                    </w:rPr>
                  </w:pPr>
                </w:p>
              </w:txbxContent>
            </v:textbox>
          </v:shape>
        </w:pict>
      </w:r>
    </w:p>
    <w:p w:rsidR="006125E4" w:rsidRDefault="00C82A78" w:rsidP="006125E4">
      <w:pPr>
        <w:rPr>
          <w:rStyle w:val="Style8"/>
        </w:rPr>
      </w:pPr>
      <w:r>
        <w:rPr>
          <w:b/>
          <w:noProof/>
          <w:sz w:val="22"/>
          <w:lang w:val="en-PH" w:eastAsia="en-PH"/>
        </w:rPr>
        <w:pict>
          <v:shape id="_x0000_s1140" type="#_x0000_t202" style="position:absolute;margin-left:337.45pt;margin-top:8.95pt;width:91.85pt;height:19.3pt;z-index:251678208" o:allowincell="f" filled="f" fillcolor="silver" stroked="f" strokeweight="1pt">
            <v:textbox style="mso-next-textbox:#_x0000_s1140">
              <w:txbxContent>
                <w:p w:rsidR="002E05A7" w:rsidRPr="005B42EE" w:rsidRDefault="00C82A78" w:rsidP="002E05A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April 11</w:t>
                  </w:r>
                  <w:r w:rsidR="000101F7"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 xml:space="preserve">, </w:t>
                  </w:r>
                  <w:r w:rsidR="002A5766"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2</w:t>
                  </w:r>
                  <w:r w:rsidR="005E3EDE"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024</w:t>
                  </w:r>
                </w:p>
                <w:p w:rsidR="00397475" w:rsidRPr="00A7344A" w:rsidRDefault="00397475" w:rsidP="00A7344A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146" type="#_x0000_t202" style="position:absolute;margin-left:425.55pt;margin-top:8.95pt;width:88.1pt;height:19.3pt;z-index:251681280" o:allowincell="f" filled="f" fillcolor="silver" stroked="f" strokeweight="1pt">
            <v:textbox style="mso-next-textbox:#_x0000_s1146">
              <w:txbxContent>
                <w:p w:rsidR="005550C8" w:rsidRPr="009A4C67" w:rsidRDefault="00C82A78" w:rsidP="00A05C9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April 26</w:t>
                  </w:r>
                  <w:r w:rsidR="00A44930">
                    <w:rPr>
                      <w:rFonts w:ascii="Arial" w:hAnsi="Arial" w:cs="Arial"/>
                      <w:b/>
                      <w:sz w:val="18"/>
                      <w:szCs w:val="18"/>
                      <w:lang w:val="en-PH"/>
                    </w:rPr>
                    <w:t>, 2024</w:t>
                  </w:r>
                </w:p>
                <w:p w:rsidR="00A32711" w:rsidRPr="005550C8" w:rsidRDefault="00A32711" w:rsidP="005550C8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  <w:color w:val="000000"/>
          <w:sz w:val="10"/>
          <w:szCs w:val="10"/>
          <w:lang w:val="en-PH" w:eastAsia="en-PH"/>
        </w:rPr>
        <w:pict>
          <v:shape id="_x0000_s1139" type="#_x0000_t202" style="position:absolute;margin-left:85.45pt;margin-top:8.95pt;width:231.25pt;height:19.3pt;z-index:251677184" o:allowincell="f" filled="f" fillcolor="silver" stroked="f" strokeweight="1pt">
            <v:textbox style="mso-next-textbox:#_x0000_s1139">
              <w:txbxContent>
                <w:p w:rsidR="00BA243B" w:rsidRPr="00C753E7" w:rsidRDefault="00BA243B" w:rsidP="00BA243B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</w:pPr>
                  <w:r w:rsidRPr="00C753E7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 xml:space="preserve">Bulletin Board of PHRMDO, PEO and </w:t>
                  </w:r>
                  <w:proofErr w:type="spellStart"/>
                  <w:r w:rsidRPr="00C753E7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BeGH</w:t>
                  </w:r>
                  <w:proofErr w:type="spellEnd"/>
                  <w:r w:rsidRPr="00C753E7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 xml:space="preserve"> </w:t>
                  </w:r>
                </w:p>
                <w:p w:rsidR="00A32711" w:rsidRPr="00BA243B" w:rsidRDefault="00A32711" w:rsidP="00BA243B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</w:p>
    <w:p w:rsidR="006125E4" w:rsidRDefault="006125E4" w:rsidP="006125E4">
      <w:pPr>
        <w:rPr>
          <w:rStyle w:val="Style8"/>
        </w:rPr>
      </w:pPr>
    </w:p>
    <w:p w:rsidR="006125E4" w:rsidRDefault="006125E4" w:rsidP="006125E4">
      <w:pPr>
        <w:rPr>
          <w:rStyle w:val="Style8"/>
        </w:rPr>
      </w:pPr>
    </w:p>
    <w:p w:rsidR="006125E4" w:rsidRDefault="00C82A78" w:rsidP="006125E4">
      <w:pPr>
        <w:rPr>
          <w:rStyle w:val="Style8"/>
        </w:rPr>
      </w:pPr>
      <w:r>
        <w:rPr>
          <w:noProof/>
          <w:color w:val="000000"/>
          <w:sz w:val="10"/>
          <w:szCs w:val="10"/>
          <w:lang w:val="en-PH" w:eastAsia="en-PH"/>
        </w:rPr>
        <w:pict>
          <v:shape id="_x0000_s1143" type="#_x0000_t202" style="position:absolute;margin-left:20.15pt;margin-top:10.35pt;width:118.3pt;height:18.2pt;z-index:251679232" o:allowincell="f" filled="f" fillcolor="silver" stroked="f" strokeweight="1pt">
            <v:textbox style="mso-next-textbox:#_x0000_s1143">
              <w:txbxContent>
                <w:p w:rsidR="00A32711" w:rsidRPr="00244347" w:rsidRDefault="00332695" w:rsidP="00546605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</w:pPr>
                  <w:r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M</w:t>
                  </w:r>
                  <w:r w:rsidR="00C82A78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ay 22</w:t>
                  </w:r>
                  <w:r w:rsidR="007D4182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, 2024</w:t>
                  </w:r>
                </w:p>
                <w:p w:rsidR="007F1D8A" w:rsidRPr="002F5585" w:rsidRDefault="007F1D8A" w:rsidP="00546605">
                  <w:pPr>
                    <w:jc w:val="center"/>
                    <w:rPr>
                      <w:b/>
                      <w:sz w:val="22"/>
                      <w:szCs w:val="22"/>
                      <w:lang w:val="en-PH"/>
                    </w:rPr>
                  </w:pPr>
                </w:p>
              </w:txbxContent>
            </v:textbox>
          </v:shape>
        </w:pict>
      </w:r>
    </w:p>
    <w:p w:rsidR="006125E4" w:rsidRDefault="000B545C" w:rsidP="000B545C">
      <w:pPr>
        <w:tabs>
          <w:tab w:val="left" w:pos="6371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6125E4" w:rsidRDefault="006125E4" w:rsidP="00A617D7">
      <w:pPr>
        <w:rPr>
          <w:color w:val="000000"/>
          <w:sz w:val="10"/>
          <w:szCs w:val="10"/>
        </w:rPr>
      </w:pPr>
    </w:p>
    <w:p w:rsidR="00A41E3C" w:rsidRDefault="00A41E3C" w:rsidP="00C953EB">
      <w:pPr>
        <w:ind w:left="4320" w:firstLine="720"/>
        <w:jc w:val="center"/>
        <w:rPr>
          <w:color w:val="000000"/>
          <w:sz w:val="10"/>
          <w:szCs w:val="10"/>
        </w:rPr>
      </w:pPr>
    </w:p>
    <w:p w:rsidR="00A41E3C" w:rsidRDefault="00A41E3C" w:rsidP="00A617D7">
      <w:pPr>
        <w:rPr>
          <w:color w:val="000000"/>
          <w:sz w:val="10"/>
          <w:szCs w:val="10"/>
        </w:rPr>
      </w:pPr>
    </w:p>
    <w:p w:rsidR="00A41E3C" w:rsidRPr="00A41E3C" w:rsidRDefault="00A41E3C" w:rsidP="00A617D7">
      <w:pPr>
        <w:rPr>
          <w:color w:val="000000"/>
          <w:sz w:val="10"/>
          <w:szCs w:val="10"/>
        </w:rPr>
      </w:pPr>
    </w:p>
    <w:p w:rsidR="00252988" w:rsidRDefault="00252988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C82A78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lang w:val="en-PH" w:eastAsia="en-PH"/>
        </w:rPr>
        <w:pict>
          <v:rect id="Rectangle 25" o:spid="_x0000_s1047" style="position:absolute;margin-left:-7.05pt;margin-top:2.65pt;width:544.05pt;height:163.5pt;z-index:-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" strokeweight="1pt">
            <v:textbox inset="1pt,1pt,1pt,1pt">
              <w:txbxContent>
                <w:p w:rsidR="00A32711" w:rsidRDefault="00A32711" w:rsidP="007645D7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Certification</w:t>
                  </w:r>
                </w:p>
                <w:p w:rsidR="00A32711" w:rsidRDefault="00A32711">
                  <w:pPr>
                    <w:jc w:val="center"/>
                    <w:rPr>
                      <w:color w:val="000000"/>
                    </w:rPr>
                  </w:pPr>
                </w:p>
                <w:p w:rsidR="00A32711" w:rsidRPr="007714DB" w:rsidRDefault="00A32711" w:rsidP="002460E2">
                  <w:pPr>
                    <w:spacing w:line="360" w:lineRule="auto"/>
                    <w:ind w:left="360" w:right="390" w:firstLine="36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 xml:space="preserve">       </w:t>
                  </w:r>
                  <w:r w:rsidRPr="007714DB">
                    <w:rPr>
                      <w:color w:val="000000"/>
                      <w:sz w:val="24"/>
                      <w:szCs w:val="24"/>
                    </w:rPr>
                    <w:t>This      is     to       certify      that       the      appointee      has     been     screened     and     found     qualified by the majority of the PSB during the deliberation held on</w:t>
                  </w:r>
                  <w:r w:rsidR="00F10861" w:rsidRPr="007714DB">
                    <w:rPr>
                      <w:color w:val="000000"/>
                      <w:sz w:val="24"/>
                      <w:szCs w:val="24"/>
                    </w:rPr>
                    <w:t xml:space="preserve">    </w:t>
                  </w:r>
                  <w:r w:rsidRPr="007714DB">
                    <w:rPr>
                      <w:color w:val="000000"/>
                      <w:sz w:val="24"/>
                      <w:szCs w:val="24"/>
                    </w:rPr>
                    <w:t xml:space="preserve"> _________</w:t>
                  </w:r>
                  <w:r w:rsidR="00C063BA" w:rsidRPr="007714DB">
                    <w:rPr>
                      <w:color w:val="000000"/>
                      <w:sz w:val="24"/>
                      <w:szCs w:val="24"/>
                    </w:rPr>
                    <w:t>______</w:t>
                  </w:r>
                  <w:r w:rsidRPr="007714DB">
                    <w:rPr>
                      <w:color w:val="000000"/>
                      <w:sz w:val="24"/>
                      <w:szCs w:val="24"/>
                    </w:rPr>
                    <w:t xml:space="preserve">_________. </w:t>
                  </w:r>
                </w:p>
                <w:p w:rsidR="00A32711" w:rsidRPr="005F262D" w:rsidRDefault="00A32711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  <w:p w:rsidR="00A32711" w:rsidRDefault="00A32711" w:rsidP="009D63E6">
                  <w:pPr>
                    <w:ind w:right="144"/>
                    <w:rPr>
                      <w:color w:val="000000"/>
                      <w:sz w:val="22"/>
                      <w:szCs w:val="22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</w:p>
                <w:p w:rsidR="009D63E6" w:rsidRPr="005F262D" w:rsidRDefault="009D63E6" w:rsidP="009D63E6">
                  <w:pPr>
                    <w:ind w:right="144"/>
                    <w:rPr>
                      <w:color w:val="000000"/>
                      <w:sz w:val="22"/>
                      <w:szCs w:val="22"/>
                    </w:rPr>
                  </w:pPr>
                </w:p>
                <w:p w:rsidR="00A32711" w:rsidRPr="000204C6" w:rsidRDefault="00A32711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="00B367F9">
                    <w:rPr>
                      <w:color w:val="000000"/>
                      <w:sz w:val="22"/>
                      <w:szCs w:val="22"/>
                    </w:rPr>
                    <w:t xml:space="preserve">      </w:t>
                  </w:r>
                  <w:r w:rsidR="00104ABE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 w:rsidR="00BD3C94">
                    <w:rPr>
                      <w:color w:val="000000"/>
                      <w:sz w:val="22"/>
                      <w:szCs w:val="22"/>
                    </w:rPr>
                    <w:t xml:space="preserve">     </w:t>
                  </w:r>
                  <w:r w:rsidR="00BD3C94">
                    <w:rPr>
                      <w:b/>
                      <w:color w:val="000000"/>
                      <w:sz w:val="24"/>
                      <w:szCs w:val="24"/>
                    </w:rPr>
                    <w:t>MELCHOR D. DICLAS</w:t>
                  </w:r>
                  <w:r w:rsidR="00926170">
                    <w:rPr>
                      <w:b/>
                      <w:color w:val="000000"/>
                      <w:sz w:val="24"/>
                      <w:szCs w:val="24"/>
                    </w:rPr>
                    <w:t>, M</w:t>
                  </w:r>
                  <w:r w:rsidR="0033283C">
                    <w:rPr>
                      <w:b/>
                      <w:color w:val="000000"/>
                      <w:sz w:val="24"/>
                      <w:szCs w:val="24"/>
                    </w:rPr>
                    <w:t>.</w:t>
                  </w:r>
                  <w:r w:rsidR="00926170">
                    <w:rPr>
                      <w:b/>
                      <w:color w:val="000000"/>
                      <w:sz w:val="24"/>
                      <w:szCs w:val="24"/>
                    </w:rPr>
                    <w:t>D</w:t>
                  </w:r>
                  <w:r w:rsidR="0033283C">
                    <w:rPr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  <w:p w:rsidR="00A32711" w:rsidRPr="007714DB" w:rsidRDefault="00A32711" w:rsidP="00B24CFA">
                  <w:pPr>
                    <w:jc w:val="center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Pr="005F262D">
                    <w:rPr>
                      <w:color w:val="000000"/>
                      <w:sz w:val="22"/>
                      <w:szCs w:val="22"/>
                    </w:rPr>
                    <w:tab/>
                  </w:r>
                  <w:r w:rsidR="0080552E">
                    <w:rPr>
                      <w:color w:val="000000"/>
                      <w:sz w:val="22"/>
                      <w:szCs w:val="22"/>
                    </w:rPr>
                    <w:t xml:space="preserve">    </w:t>
                  </w:r>
                  <w:r w:rsidR="00912ECC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 w:rsidR="00926170">
                    <w:rPr>
                      <w:color w:val="000000"/>
                      <w:sz w:val="22"/>
                      <w:szCs w:val="22"/>
                    </w:rPr>
                    <w:t xml:space="preserve">         </w:t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>Provincial Governor</w:t>
                  </w:r>
                </w:p>
                <w:p w:rsidR="00A32711" w:rsidRPr="007714DB" w:rsidRDefault="00A32711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="0080552E" w:rsidRPr="007714DB"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="00926170">
                    <w:rPr>
                      <w:b/>
                      <w:color w:val="000000"/>
                      <w:sz w:val="22"/>
                      <w:szCs w:val="22"/>
                    </w:rPr>
                    <w:t xml:space="preserve">    </w:t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>Chairman</w:t>
                  </w:r>
                </w:p>
                <w:p w:rsidR="00A32711" w:rsidRPr="007714DB" w:rsidRDefault="00A32711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ab/>
                  </w:r>
                  <w:r w:rsidR="0080552E" w:rsidRPr="007714DB"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="009D63E6">
                    <w:rPr>
                      <w:b/>
                      <w:color w:val="000000"/>
                      <w:sz w:val="22"/>
                      <w:szCs w:val="22"/>
                    </w:rPr>
                    <w:t xml:space="preserve">    </w:t>
                  </w:r>
                  <w:r w:rsidRPr="007714DB">
                    <w:rPr>
                      <w:b/>
                      <w:color w:val="000000"/>
                      <w:sz w:val="22"/>
                      <w:szCs w:val="22"/>
                    </w:rPr>
                    <w:t>Personnel Selection Board</w:t>
                  </w:r>
                </w:p>
              </w:txbxContent>
            </v:textbox>
          </v:rect>
        </w:pic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C82A78" w:rsidP="00A617D7">
      <w:pPr>
        <w:rPr>
          <w:color w:val="000000"/>
          <w:sz w:val="10"/>
          <w:szCs w:val="10"/>
        </w:rPr>
      </w:pPr>
      <w:r>
        <w:rPr>
          <w:noProof/>
        </w:rPr>
        <w:pict>
          <v:shape id="_x0000_s1145" type="#_x0000_t202" style="position:absolute;margin-left:355.15pt;margin-top:3.55pt;width:136pt;height:21.05pt;z-index:251680256;visibility:visible;mso-wrap-distance-top:3.6pt;mso-wrap-distance-bottom:3.6pt;mso-width-relative:margin;mso-height-relative:margin" filled="f" stroked="f">
            <v:textbox style="mso-next-textbox:#_x0000_s1145">
              <w:txbxContent>
                <w:p w:rsidR="00A32711" w:rsidRPr="00C211A7" w:rsidRDefault="00332695" w:rsidP="00D940D6">
                  <w:pPr>
                    <w:jc w:val="center"/>
                    <w:rPr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M</w:t>
                  </w:r>
                  <w:r w:rsidR="00C82A78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ay 22</w:t>
                  </w:r>
                  <w:r w:rsidR="000024EF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, 202</w:t>
                  </w:r>
                  <w:r w:rsidR="009A548A">
                    <w:rPr>
                      <w:rFonts w:ascii="Arial" w:hAnsi="Arial" w:cs="Arial"/>
                      <w:b/>
                      <w:sz w:val="19"/>
                      <w:szCs w:val="19"/>
                      <w:lang w:val="en-PH"/>
                    </w:rPr>
                    <w:t>4</w:t>
                  </w:r>
                </w:p>
              </w:txbxContent>
            </v:textbox>
            <w10:wrap type="square"/>
          </v:shape>
        </w:pic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Pr="00C953EB" w:rsidRDefault="00C953EB" w:rsidP="00A617D7">
      <w:pPr>
        <w:rPr>
          <w:color w:val="000000"/>
          <w:sz w:val="4"/>
          <w:szCs w:val="4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Default="00C953EB" w:rsidP="00A617D7">
      <w:pPr>
        <w:rPr>
          <w:color w:val="000000"/>
          <w:sz w:val="4"/>
          <w:szCs w:val="4"/>
        </w:rPr>
      </w:pPr>
    </w:p>
    <w:p w:rsidR="00C953EB" w:rsidRPr="00C953EB" w:rsidRDefault="00C953EB" w:rsidP="00A617D7">
      <w:pPr>
        <w:rPr>
          <w:color w:val="000000"/>
          <w:sz w:val="4"/>
          <w:szCs w:val="4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6125E4" w:rsidRDefault="006125E4" w:rsidP="00C953EB">
      <w:pPr>
        <w:jc w:val="center"/>
        <w:rPr>
          <w:rStyle w:val="Style9"/>
        </w:rPr>
      </w:pPr>
    </w:p>
    <w:p w:rsidR="00F713EF" w:rsidRDefault="00F713EF" w:rsidP="00C953EB">
      <w:pPr>
        <w:jc w:val="center"/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Default="00C82A78" w:rsidP="00A617D7">
      <w:pPr>
        <w:rPr>
          <w:color w:val="000000"/>
          <w:sz w:val="10"/>
          <w:szCs w:val="10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52" o:spid="_x0000_s1060" style="position:absolute;margin-left:-18.85pt;margin-top:8.55pt;width:567.3pt;height:295.6pt;z-index:-251679232;visibility:visible" fillcolor="#d8d8d8 [2732]" strokeweight="1pt"/>
        </w:pict>
      </w:r>
    </w:p>
    <w:p w:rsidR="00F713EF" w:rsidRDefault="00F713EF" w:rsidP="00A617D7">
      <w:pPr>
        <w:rPr>
          <w:color w:val="000000"/>
          <w:sz w:val="10"/>
          <w:szCs w:val="10"/>
        </w:rPr>
      </w:pPr>
    </w:p>
    <w:p w:rsidR="00F713EF" w:rsidRPr="00C953EB" w:rsidRDefault="00C82A78" w:rsidP="005F262D">
      <w:pPr>
        <w:jc w:val="center"/>
        <w:rPr>
          <w:b/>
          <w:color w:val="000000"/>
          <w:sz w:val="28"/>
          <w:szCs w:val="28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54" o:spid="_x0000_s1049" style="position:absolute;left:0;text-align:left;margin-left:-6.5pt;margin-top:17.1pt;width:543.5pt;height:260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" strokeweight="1pt">
            <v:textbox style="mso-next-textbox:#Rectangle 154" inset="1pt,1pt,1pt,1pt">
              <w:txbxContent>
                <w:p w:rsidR="00A32711" w:rsidRDefault="00A32711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A32711" w:rsidRPr="00C953EB" w:rsidRDefault="00A32711" w:rsidP="00C953EB">
                  <w:pPr>
                    <w:jc w:val="both"/>
                    <w:rPr>
                      <w:b/>
                      <w:color w:val="000000"/>
                      <w:sz w:val="2"/>
                      <w:szCs w:val="2"/>
                    </w:rPr>
                  </w:pPr>
                </w:p>
                <w:p w:rsidR="00A32711" w:rsidRPr="00490E2C" w:rsidRDefault="00A32711" w:rsidP="00293A4B">
                  <w:pPr>
                    <w:jc w:val="both"/>
                    <w:rPr>
                      <w:color w:val="000000"/>
                      <w:sz w:val="4"/>
                      <w:szCs w:val="4"/>
                    </w:rPr>
                  </w:pPr>
                  <w:r>
                    <w:rPr>
                      <w:color w:val="000000"/>
                      <w:sz w:val="24"/>
                    </w:rPr>
                    <w:tab/>
                  </w:r>
                </w:p>
                <w:tbl>
                  <w:tblPr>
                    <w:tblStyle w:val="TableGrid"/>
                    <w:tblW w:w="10620" w:type="dxa"/>
                    <w:tblInd w:w="205" w:type="dxa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30"/>
                    <w:gridCol w:w="1890"/>
                    <w:gridCol w:w="1890"/>
                    <w:gridCol w:w="1710"/>
                  </w:tblGrid>
                  <w:tr w:rsidR="00A32711" w:rsidTr="00490E2C">
                    <w:trPr>
                      <w:trHeight w:val="728"/>
                    </w:trPr>
                    <w:tc>
                      <w:tcPr>
                        <w:tcW w:w="8910" w:type="dxa"/>
                        <w:gridSpan w:val="3"/>
                        <w:vAlign w:val="center"/>
                      </w:tcPr>
                      <w:p w:rsidR="00A32711" w:rsidRPr="00712390" w:rsidRDefault="00A32711" w:rsidP="00712390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712390">
                          <w:rPr>
                            <w:b/>
                            <w:color w:val="000000"/>
                            <w:sz w:val="24"/>
                          </w:rPr>
                          <w:t>ACTION ON APPOINTMENTS</w:t>
                        </w: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Pr="00AA7CF9" w:rsidRDefault="00A32711" w:rsidP="00712390">
                        <w:pPr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Recorded by</w:t>
                        </w:r>
                      </w:p>
                    </w:tc>
                  </w:tr>
                  <w:tr w:rsidR="00A32711" w:rsidTr="00490E2C">
                    <w:trPr>
                      <w:trHeight w:val="440"/>
                    </w:trPr>
                    <w:tc>
                      <w:tcPr>
                        <w:tcW w:w="8910" w:type="dxa"/>
                        <w:gridSpan w:val="3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Validated per RAI for the month of ___________________________________</w:t>
                        </w: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440"/>
                    </w:trPr>
                    <w:tc>
                      <w:tcPr>
                        <w:tcW w:w="8910" w:type="dxa"/>
                        <w:gridSpan w:val="3"/>
                        <w:vAlign w:val="center"/>
                      </w:tcPr>
                      <w:p w:rsidR="00A32711" w:rsidRDefault="00A32711" w:rsidP="00AA7CF9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Invalidated per CSCRO/FO letter dated ________________________________</w:t>
                        </w: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A32711" w:rsidP="00AA7CF9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731BC0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>Appeal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Pr="00AA7CF9" w:rsidRDefault="00A32711" w:rsidP="00AA7CF9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DATE FILED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Pr="00AA7CF9" w:rsidRDefault="00A32711" w:rsidP="00AA7CF9">
                        <w:pPr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 w:rsidRPr="00AA7CF9">
                          <w:rPr>
                            <w:b/>
                            <w:color w:val="000000"/>
                            <w:sz w:val="24"/>
                          </w:rPr>
                          <w:t>STATUS</w:t>
                        </w: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8455E8" w:rsidP="00B7134C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</w:t>
                        </w:r>
                        <w:r w:rsidR="00A32711"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 w:rsidR="00F150E1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A32711" w:rsidRPr="00AA7CF9">
                          <w:rPr>
                            <w:color w:val="000000"/>
                            <w:sz w:val="24"/>
                          </w:rPr>
                          <w:t>CSCRO/ CSC-Commission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731BC0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Pr="0086578A">
                          <w:rPr>
                            <w:b/>
                            <w:color w:val="000000"/>
                            <w:sz w:val="24"/>
                          </w:rPr>
                          <w:t>Petition for Review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8455E8" w:rsidP="00B7134C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</w:t>
                        </w:r>
                        <w:r w:rsidR="00A32711"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 w:rsidR="00F150E1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A32711">
                          <w:rPr>
                            <w:color w:val="000000"/>
                            <w:sz w:val="24"/>
                          </w:rPr>
                          <w:t>CSC-</w:t>
                        </w:r>
                        <w:r w:rsidR="00A32711" w:rsidRPr="00AA7CF9">
                          <w:rPr>
                            <w:color w:val="000000"/>
                            <w:sz w:val="24"/>
                          </w:rPr>
                          <w:t>Commission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8455E8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</w:t>
                        </w:r>
                        <w:r w:rsidR="00A32711"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 w:rsidR="00F150E1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A32711" w:rsidRPr="00AA7CF9">
                          <w:rPr>
                            <w:color w:val="000000"/>
                            <w:sz w:val="24"/>
                          </w:rPr>
                          <w:t>Court of Appeals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A32711" w:rsidTr="00490E2C">
                    <w:trPr>
                      <w:trHeight w:val="542"/>
                    </w:trPr>
                    <w:tc>
                      <w:tcPr>
                        <w:tcW w:w="5130" w:type="dxa"/>
                        <w:vAlign w:val="center"/>
                      </w:tcPr>
                      <w:p w:rsidR="00A32711" w:rsidRDefault="008455E8" w:rsidP="00712390">
                        <w:pPr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        </w:t>
                        </w:r>
                        <w:r w:rsidR="00A32711" w:rsidRPr="00761CDB">
                          <w:rPr>
                            <w:b/>
                            <w:color w:val="000000"/>
                            <w:sz w:val="24"/>
                          </w:rPr>
                          <w:sym w:font="Wingdings 2" w:char="F0A3"/>
                        </w:r>
                        <w:r w:rsidR="00F150E1">
                          <w:rPr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="00A32711" w:rsidRPr="00AA7CF9">
                          <w:rPr>
                            <w:color w:val="000000"/>
                            <w:sz w:val="24"/>
                          </w:rPr>
                          <w:t>Supreme Court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A32711" w:rsidRDefault="00A32711" w:rsidP="00712390">
                        <w:pPr>
                          <w:rPr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A32711" w:rsidRPr="00761CDB" w:rsidRDefault="00A32711" w:rsidP="00293A4B">
                  <w:pPr>
                    <w:jc w:val="both"/>
                    <w:rPr>
                      <w:color w:val="000000"/>
                      <w:sz w:val="24"/>
                    </w:rPr>
                  </w:pPr>
                </w:p>
                <w:p w:rsidR="00A32711" w:rsidRDefault="00A32711" w:rsidP="00C953EB">
                  <w:pPr>
                    <w:rPr>
                      <w:color w:val="000000"/>
                    </w:rPr>
                  </w:pPr>
                </w:p>
              </w:txbxContent>
            </v:textbox>
          </v:rect>
        </w:pict>
      </w:r>
      <w:r w:rsidR="00293A4B">
        <w:rPr>
          <w:b/>
          <w:color w:val="000000"/>
          <w:sz w:val="28"/>
          <w:szCs w:val="28"/>
        </w:rPr>
        <w:t>CSC/HRMO Notation</w: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004993" w:rsidRDefault="00004993" w:rsidP="00A617D7">
      <w:pPr>
        <w:rPr>
          <w:rFonts w:ascii="Arial Narrow" w:hAnsi="Arial Narrow"/>
          <w:color w:val="000000"/>
        </w:rPr>
      </w:pPr>
    </w:p>
    <w:p w:rsidR="00004993" w:rsidRDefault="00C82A78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62" o:spid="_x0000_s1052" style="position:absolute;margin-left:-18.85pt;margin-top:12.6pt;width:567.3pt;height:130.55pt;z-index:-251677184;visibility:visible" fillcolor="#d8d8d8 [2732]" strokeweight="1pt"/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82A78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w:pict>
          <v:rect id="Rectangle 164" o:spid="_x0000_s1132" style="position:absolute;margin-left:252.7pt;margin-top:3.6pt;width:284.3pt;height:103.45pt;z-index:-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" strokeweight="1pt">
            <v:textbox style="mso-next-textbox:#Rectangle 164" inset="1pt,1pt,1pt,1pt">
              <w:txbxContent>
                <w:p w:rsidR="00A32711" w:rsidRPr="00615D92" w:rsidRDefault="00A32711" w:rsidP="00621F07">
                  <w:pPr>
                    <w:jc w:val="center"/>
                    <w:rPr>
                      <w:b/>
                    </w:rPr>
                  </w:pPr>
                  <w:r w:rsidRPr="00615D92">
                    <w:rPr>
                      <w:b/>
                    </w:rPr>
                    <w:t>Acknowledg</w:t>
                  </w:r>
                  <w:r>
                    <w:rPr>
                      <w:b/>
                    </w:rPr>
                    <w:t>e</w:t>
                  </w:r>
                  <w:r w:rsidRPr="00615D92">
                    <w:rPr>
                      <w:b/>
                    </w:rPr>
                    <w:t>ment</w:t>
                  </w:r>
                </w:p>
                <w:p w:rsidR="00A32711" w:rsidRDefault="00A32711" w:rsidP="00621F07">
                  <w:pPr>
                    <w:rPr>
                      <w:i/>
                    </w:rPr>
                  </w:pPr>
                </w:p>
                <w:p w:rsidR="00A32711" w:rsidRPr="00615D92" w:rsidRDefault="00A32711" w:rsidP="00621F07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 Received original/photocopy</w:t>
                  </w:r>
                  <w:r w:rsidRPr="00615D92">
                    <w:rPr>
                      <w:i/>
                    </w:rPr>
                    <w:t xml:space="preserve"> of appointment on</w:t>
                  </w:r>
                  <w:r>
                    <w:rPr>
                      <w:i/>
                    </w:rPr>
                    <w:t>________________</w:t>
                  </w:r>
                </w:p>
                <w:p w:rsidR="00A32711" w:rsidRDefault="00A32711" w:rsidP="00621F07">
                  <w:r>
                    <w:tab/>
                  </w:r>
                </w:p>
                <w:p w:rsidR="00A32711" w:rsidRDefault="00A32711" w:rsidP="00621F07"/>
                <w:p w:rsidR="00A32711" w:rsidRDefault="00A32711" w:rsidP="00621F07"/>
                <w:p w:rsidR="00A32711" w:rsidRPr="00615D92" w:rsidRDefault="00A32711" w:rsidP="00621F07">
                  <w:pPr>
                    <w:ind w:left="720" w:firstLine="720"/>
                  </w:pPr>
                  <w:r w:rsidRPr="005A6D76">
                    <w:t>___________________________________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Appointee</w:t>
                  </w:r>
                </w:p>
              </w:txbxContent>
            </v:textbox>
          </v:rect>
        </w:pict>
      </w:r>
      <w:r>
        <w:rPr>
          <w:rFonts w:ascii="Arial Narrow" w:hAnsi="Arial Narrow"/>
          <w:noProof/>
          <w:color w:val="000000"/>
          <w:lang w:val="en-PH" w:eastAsia="en-PH"/>
        </w:rPr>
        <w:pict>
          <v:rect id="Rectangle 163" o:spid="_x0000_s1131" style="position:absolute;margin-left:-6.5pt;margin-top:3.6pt;width:259.2pt;height:103.45pt;z-index:-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" strokeweight="1pt">
            <v:textbox inset="1pt,1pt,1pt,1pt">
              <w:txbxContent>
                <w:p w:rsidR="00A32711" w:rsidRDefault="00A32711" w:rsidP="00621F07">
                  <w:pPr>
                    <w:rPr>
                      <w:color w:val="000000"/>
                    </w:rPr>
                  </w:pPr>
                </w:p>
                <w:p w:rsidR="00A32711" w:rsidRPr="00615D92" w:rsidRDefault="00DD60A0" w:rsidP="00621F0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</w:t>
                  </w:r>
                  <w:r w:rsidR="00A32711" w:rsidRPr="00615D92">
                    <w:rPr>
                      <w:color w:val="000000"/>
                    </w:rPr>
                    <w:t>Original Copy</w:t>
                  </w:r>
                  <w:r w:rsidR="00C72FE1">
                    <w:rPr>
                      <w:color w:val="000000"/>
                    </w:rPr>
                    <w:t xml:space="preserve"> </w:t>
                  </w:r>
                  <w:r w:rsidR="00A32711">
                    <w:rPr>
                      <w:color w:val="000000"/>
                    </w:rPr>
                    <w:t xml:space="preserve">- </w:t>
                  </w:r>
                  <w:r w:rsidR="00A32711" w:rsidRPr="00615D92">
                    <w:rPr>
                      <w:color w:val="000000"/>
                    </w:rPr>
                    <w:t>for the Appointee</w:t>
                  </w:r>
                </w:p>
                <w:p w:rsidR="00A32711" w:rsidRDefault="00A32711" w:rsidP="00EF286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</w:t>
                  </w:r>
                  <w:r w:rsidR="0011178C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Original</w:t>
                  </w:r>
                  <w:r w:rsidRPr="00615D92">
                    <w:rPr>
                      <w:color w:val="000000"/>
                    </w:rPr>
                    <w:t xml:space="preserve"> Copy</w:t>
                  </w:r>
                  <w:r w:rsidR="00C72FE1">
                    <w:rPr>
                      <w:color w:val="000000"/>
                    </w:rPr>
                    <w:t xml:space="preserve"> </w:t>
                  </w:r>
                  <w:r w:rsidRPr="00615D92">
                    <w:rPr>
                      <w:color w:val="000000"/>
                    </w:rPr>
                    <w:t>- for the Civil Service Commission</w:t>
                  </w:r>
                </w:p>
                <w:p w:rsidR="00A32711" w:rsidRPr="00615D92" w:rsidRDefault="00A32711" w:rsidP="00EF286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Original </w:t>
                  </w:r>
                  <w:r w:rsidRPr="00615D92">
                    <w:rPr>
                      <w:color w:val="000000"/>
                    </w:rPr>
                    <w:t>Copy</w:t>
                  </w:r>
                  <w:r w:rsidR="00C72FE1">
                    <w:rPr>
                      <w:color w:val="000000"/>
                    </w:rPr>
                    <w:t xml:space="preserve"> </w:t>
                  </w:r>
                  <w:r w:rsidRPr="00615D92">
                    <w:rPr>
                      <w:color w:val="000000"/>
                    </w:rPr>
                    <w:t>- for the Agency</w:t>
                  </w:r>
                </w:p>
              </w:txbxContent>
            </v:textbox>
          </v:rect>
        </w:pic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DD60A0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 </w:t>
      </w: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C953EB" w:rsidRDefault="00C953EB" w:rsidP="00A617D7">
      <w:pPr>
        <w:rPr>
          <w:rFonts w:ascii="Arial Narrow" w:hAnsi="Arial Narrow"/>
          <w:color w:val="000000"/>
        </w:rPr>
      </w:pPr>
    </w:p>
    <w:p w:rsidR="00F713EF" w:rsidRPr="006F55EC" w:rsidRDefault="00F713EF" w:rsidP="00A617D7">
      <w:pPr>
        <w:rPr>
          <w:rFonts w:ascii="Arial Narrow" w:hAnsi="Arial Narrow"/>
          <w:color w:val="000000"/>
        </w:rPr>
      </w:pPr>
    </w:p>
    <w:sectPr w:rsidR="00F713EF" w:rsidRPr="006F55EC" w:rsidSect="00CC7B2F">
      <w:pgSz w:w="12242" w:h="18722" w:code="10000"/>
      <w:pgMar w:top="288" w:right="720" w:bottom="1080" w:left="80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B87"/>
    <w:multiLevelType w:val="hybridMultilevel"/>
    <w:tmpl w:val="AEFA1B6C"/>
    <w:lvl w:ilvl="0" w:tplc="1ECE404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D3D0675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B31A9B5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D0224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9200C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4669B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1C680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E0875F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C1F431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409F9"/>
    <w:multiLevelType w:val="hybridMultilevel"/>
    <w:tmpl w:val="3C0E4C7E"/>
    <w:lvl w:ilvl="0" w:tplc="BD804E28">
      <w:start w:val="7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eastAsia="Times New Roman" w:hAnsi="Symbol" w:cs="Times New Roman" w:hint="default"/>
      </w:rPr>
    </w:lvl>
    <w:lvl w:ilvl="1" w:tplc="B3C4EBF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3F1EBF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22636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6C83FD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A7C01F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8E4CD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4CCF0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3EE058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93362"/>
    <w:multiLevelType w:val="hybridMultilevel"/>
    <w:tmpl w:val="7250C662"/>
    <w:lvl w:ilvl="0" w:tplc="34643E90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A787E"/>
    <w:multiLevelType w:val="hybridMultilevel"/>
    <w:tmpl w:val="920E94BC"/>
    <w:lvl w:ilvl="0" w:tplc="41EC62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AC8C0B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EDD5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E6251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208A85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2EAF0C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C948E1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62E4BC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AE469F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4FE3A75"/>
    <w:multiLevelType w:val="hybridMultilevel"/>
    <w:tmpl w:val="09B0F26C"/>
    <w:lvl w:ilvl="0" w:tplc="47EECA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color w:val="FFFFFF" w:themeColor="background1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6109D"/>
    <w:multiLevelType w:val="hybridMultilevel"/>
    <w:tmpl w:val="EC889C5E"/>
    <w:lvl w:ilvl="0" w:tplc="FD44A90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0B16CC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9DE0038"/>
    <w:multiLevelType w:val="hybridMultilevel"/>
    <w:tmpl w:val="3E383C9C"/>
    <w:lvl w:ilvl="0" w:tplc="9ACC2F48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3DBA8AD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149C21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764F3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34C46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E48ED5C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D6620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D64317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5D292D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7C6A25"/>
    <w:multiLevelType w:val="hybridMultilevel"/>
    <w:tmpl w:val="14B0E3C8"/>
    <w:lvl w:ilvl="0" w:tplc="7EA87BFC">
      <w:start w:val="7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C753B1"/>
    <w:multiLevelType w:val="hybridMultilevel"/>
    <w:tmpl w:val="CF849D70"/>
    <w:lvl w:ilvl="0" w:tplc="DE6689FA">
      <w:start w:val="7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7F7EAB"/>
    <w:multiLevelType w:val="hybridMultilevel"/>
    <w:tmpl w:val="02724B5E"/>
    <w:lvl w:ilvl="0" w:tplc="38E076D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82673A"/>
    <w:multiLevelType w:val="hybridMultilevel"/>
    <w:tmpl w:val="A32C819E"/>
    <w:lvl w:ilvl="0" w:tplc="22A0A13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E1A6275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A56E11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7481E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4D42DE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CF2BE8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8A8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063F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0A032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961EBD"/>
    <w:multiLevelType w:val="hybridMultilevel"/>
    <w:tmpl w:val="079E99FA"/>
    <w:lvl w:ilvl="0" w:tplc="ECA6516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055AD3"/>
    <w:multiLevelType w:val="hybridMultilevel"/>
    <w:tmpl w:val="3200791C"/>
    <w:lvl w:ilvl="0" w:tplc="6DF25C88">
      <w:start w:val="7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0"/>
  </w:num>
  <w:num w:numId="7">
    <w:abstractNumId w:val="12"/>
  </w:num>
  <w:num w:numId="8">
    <w:abstractNumId w:val="2"/>
  </w:num>
  <w:num w:numId="9">
    <w:abstractNumId w:val="10"/>
  </w:num>
  <w:num w:numId="10">
    <w:abstractNumId w:val="5"/>
  </w:num>
  <w:num w:numId="11">
    <w:abstractNumId w:val="13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docVars>
    <w:docVar w:name="Force" w:val="567374-Joseph.A.D.G."/>
  </w:docVars>
  <w:rsids>
    <w:rsidRoot w:val="009F1275"/>
    <w:rsid w:val="00000050"/>
    <w:rsid w:val="0000132E"/>
    <w:rsid w:val="00001D7C"/>
    <w:rsid w:val="000024EF"/>
    <w:rsid w:val="00003112"/>
    <w:rsid w:val="0000352F"/>
    <w:rsid w:val="00003D49"/>
    <w:rsid w:val="000048F9"/>
    <w:rsid w:val="00004993"/>
    <w:rsid w:val="000054E3"/>
    <w:rsid w:val="0000691B"/>
    <w:rsid w:val="00007856"/>
    <w:rsid w:val="00007D81"/>
    <w:rsid w:val="000101F7"/>
    <w:rsid w:val="000113DE"/>
    <w:rsid w:val="00014252"/>
    <w:rsid w:val="00015476"/>
    <w:rsid w:val="00016EF5"/>
    <w:rsid w:val="000203AD"/>
    <w:rsid w:val="000204C6"/>
    <w:rsid w:val="00021FD7"/>
    <w:rsid w:val="00022344"/>
    <w:rsid w:val="00025C83"/>
    <w:rsid w:val="00027830"/>
    <w:rsid w:val="00027D19"/>
    <w:rsid w:val="000304CE"/>
    <w:rsid w:val="000312DB"/>
    <w:rsid w:val="0003142E"/>
    <w:rsid w:val="00031B43"/>
    <w:rsid w:val="00031D92"/>
    <w:rsid w:val="00031DE9"/>
    <w:rsid w:val="00033856"/>
    <w:rsid w:val="00033E50"/>
    <w:rsid w:val="00035A7C"/>
    <w:rsid w:val="00035FB7"/>
    <w:rsid w:val="000361B5"/>
    <w:rsid w:val="00040BDC"/>
    <w:rsid w:val="0004146D"/>
    <w:rsid w:val="00041765"/>
    <w:rsid w:val="00042502"/>
    <w:rsid w:val="0004295E"/>
    <w:rsid w:val="00044743"/>
    <w:rsid w:val="00044892"/>
    <w:rsid w:val="00045EE4"/>
    <w:rsid w:val="00046812"/>
    <w:rsid w:val="0005298A"/>
    <w:rsid w:val="00053D2F"/>
    <w:rsid w:val="00053FA3"/>
    <w:rsid w:val="00055932"/>
    <w:rsid w:val="00056117"/>
    <w:rsid w:val="0005633B"/>
    <w:rsid w:val="00057220"/>
    <w:rsid w:val="0006029F"/>
    <w:rsid w:val="00060677"/>
    <w:rsid w:val="00060DF1"/>
    <w:rsid w:val="00060E56"/>
    <w:rsid w:val="00063BB9"/>
    <w:rsid w:val="00064E35"/>
    <w:rsid w:val="00066023"/>
    <w:rsid w:val="0006622D"/>
    <w:rsid w:val="00066F92"/>
    <w:rsid w:val="00067DF0"/>
    <w:rsid w:val="00070A7C"/>
    <w:rsid w:val="00070EDA"/>
    <w:rsid w:val="000720F0"/>
    <w:rsid w:val="00072CE6"/>
    <w:rsid w:val="00073C7B"/>
    <w:rsid w:val="00073E7A"/>
    <w:rsid w:val="00074077"/>
    <w:rsid w:val="00074872"/>
    <w:rsid w:val="00074F05"/>
    <w:rsid w:val="000765FC"/>
    <w:rsid w:val="000812B1"/>
    <w:rsid w:val="00081FB7"/>
    <w:rsid w:val="0008259B"/>
    <w:rsid w:val="00083239"/>
    <w:rsid w:val="000833AB"/>
    <w:rsid w:val="0008390B"/>
    <w:rsid w:val="000840A8"/>
    <w:rsid w:val="00085A58"/>
    <w:rsid w:val="00085C9F"/>
    <w:rsid w:val="00085DB8"/>
    <w:rsid w:val="00085F96"/>
    <w:rsid w:val="00086271"/>
    <w:rsid w:val="00086426"/>
    <w:rsid w:val="00086E0B"/>
    <w:rsid w:val="000919AD"/>
    <w:rsid w:val="00091F5B"/>
    <w:rsid w:val="0009248D"/>
    <w:rsid w:val="00093256"/>
    <w:rsid w:val="00095775"/>
    <w:rsid w:val="000A0AF9"/>
    <w:rsid w:val="000A1D53"/>
    <w:rsid w:val="000A2195"/>
    <w:rsid w:val="000A36DD"/>
    <w:rsid w:val="000A37E0"/>
    <w:rsid w:val="000A4CDB"/>
    <w:rsid w:val="000A5449"/>
    <w:rsid w:val="000A6509"/>
    <w:rsid w:val="000A72CD"/>
    <w:rsid w:val="000A7457"/>
    <w:rsid w:val="000A76CC"/>
    <w:rsid w:val="000B088A"/>
    <w:rsid w:val="000B0D95"/>
    <w:rsid w:val="000B10CF"/>
    <w:rsid w:val="000B2318"/>
    <w:rsid w:val="000B2324"/>
    <w:rsid w:val="000B2F20"/>
    <w:rsid w:val="000B319A"/>
    <w:rsid w:val="000B380B"/>
    <w:rsid w:val="000B4AD0"/>
    <w:rsid w:val="000B545C"/>
    <w:rsid w:val="000B7CE0"/>
    <w:rsid w:val="000C1F56"/>
    <w:rsid w:val="000C2417"/>
    <w:rsid w:val="000C264E"/>
    <w:rsid w:val="000C338D"/>
    <w:rsid w:val="000C39C9"/>
    <w:rsid w:val="000C3EBC"/>
    <w:rsid w:val="000C5C5B"/>
    <w:rsid w:val="000C6039"/>
    <w:rsid w:val="000C6667"/>
    <w:rsid w:val="000C6DF2"/>
    <w:rsid w:val="000D000E"/>
    <w:rsid w:val="000D0551"/>
    <w:rsid w:val="000D1D00"/>
    <w:rsid w:val="000D2CDC"/>
    <w:rsid w:val="000D3E36"/>
    <w:rsid w:val="000D4B88"/>
    <w:rsid w:val="000D5103"/>
    <w:rsid w:val="000D5163"/>
    <w:rsid w:val="000D5C74"/>
    <w:rsid w:val="000E02B9"/>
    <w:rsid w:val="000E040C"/>
    <w:rsid w:val="000E20FC"/>
    <w:rsid w:val="000E2805"/>
    <w:rsid w:val="000E2F9C"/>
    <w:rsid w:val="000E3FC5"/>
    <w:rsid w:val="000E41DD"/>
    <w:rsid w:val="000E57BE"/>
    <w:rsid w:val="000E5AB1"/>
    <w:rsid w:val="000E7557"/>
    <w:rsid w:val="000E7E4E"/>
    <w:rsid w:val="000F1391"/>
    <w:rsid w:val="000F14B6"/>
    <w:rsid w:val="000F248C"/>
    <w:rsid w:val="000F26C1"/>
    <w:rsid w:val="000F2C29"/>
    <w:rsid w:val="000F3A58"/>
    <w:rsid w:val="000F5A66"/>
    <w:rsid w:val="000F6143"/>
    <w:rsid w:val="000F6D64"/>
    <w:rsid w:val="000F712A"/>
    <w:rsid w:val="00104432"/>
    <w:rsid w:val="00104ABE"/>
    <w:rsid w:val="00106616"/>
    <w:rsid w:val="001067A3"/>
    <w:rsid w:val="00106C73"/>
    <w:rsid w:val="00107042"/>
    <w:rsid w:val="0011178C"/>
    <w:rsid w:val="00112B87"/>
    <w:rsid w:val="00113739"/>
    <w:rsid w:val="001137F9"/>
    <w:rsid w:val="001138BC"/>
    <w:rsid w:val="00115937"/>
    <w:rsid w:val="00117AE2"/>
    <w:rsid w:val="00120C49"/>
    <w:rsid w:val="001211D5"/>
    <w:rsid w:val="00122197"/>
    <w:rsid w:val="001225ED"/>
    <w:rsid w:val="001237AF"/>
    <w:rsid w:val="00123AA2"/>
    <w:rsid w:val="001248E3"/>
    <w:rsid w:val="00124DC4"/>
    <w:rsid w:val="00130E90"/>
    <w:rsid w:val="0013248D"/>
    <w:rsid w:val="001345B5"/>
    <w:rsid w:val="0013487C"/>
    <w:rsid w:val="00134E93"/>
    <w:rsid w:val="00135849"/>
    <w:rsid w:val="00137395"/>
    <w:rsid w:val="0014001A"/>
    <w:rsid w:val="00141932"/>
    <w:rsid w:val="00142751"/>
    <w:rsid w:val="0014366E"/>
    <w:rsid w:val="0014594E"/>
    <w:rsid w:val="00145F14"/>
    <w:rsid w:val="00146EC3"/>
    <w:rsid w:val="00147476"/>
    <w:rsid w:val="00147E50"/>
    <w:rsid w:val="00154D85"/>
    <w:rsid w:val="00155140"/>
    <w:rsid w:val="00155F39"/>
    <w:rsid w:val="00156281"/>
    <w:rsid w:val="00156E4C"/>
    <w:rsid w:val="00157DE0"/>
    <w:rsid w:val="00160014"/>
    <w:rsid w:val="0016028E"/>
    <w:rsid w:val="001608EA"/>
    <w:rsid w:val="00161301"/>
    <w:rsid w:val="00161355"/>
    <w:rsid w:val="0016175F"/>
    <w:rsid w:val="001617E2"/>
    <w:rsid w:val="00162D02"/>
    <w:rsid w:val="00163085"/>
    <w:rsid w:val="00163CF3"/>
    <w:rsid w:val="00165FC5"/>
    <w:rsid w:val="001660A1"/>
    <w:rsid w:val="001660FE"/>
    <w:rsid w:val="00166374"/>
    <w:rsid w:val="00166BCF"/>
    <w:rsid w:val="0016707C"/>
    <w:rsid w:val="0017286A"/>
    <w:rsid w:val="001741F4"/>
    <w:rsid w:val="001745C0"/>
    <w:rsid w:val="00175D4D"/>
    <w:rsid w:val="001804EE"/>
    <w:rsid w:val="001824F7"/>
    <w:rsid w:val="00183870"/>
    <w:rsid w:val="00184E33"/>
    <w:rsid w:val="001873DB"/>
    <w:rsid w:val="0018742A"/>
    <w:rsid w:val="00187EB2"/>
    <w:rsid w:val="00190D19"/>
    <w:rsid w:val="00190F59"/>
    <w:rsid w:val="00191EA1"/>
    <w:rsid w:val="00191EC2"/>
    <w:rsid w:val="001928A3"/>
    <w:rsid w:val="001940A2"/>
    <w:rsid w:val="00194FC1"/>
    <w:rsid w:val="00195524"/>
    <w:rsid w:val="00197C3A"/>
    <w:rsid w:val="001A1367"/>
    <w:rsid w:val="001A5AFB"/>
    <w:rsid w:val="001A6BBA"/>
    <w:rsid w:val="001A74C6"/>
    <w:rsid w:val="001B079E"/>
    <w:rsid w:val="001B11DB"/>
    <w:rsid w:val="001B410C"/>
    <w:rsid w:val="001B4601"/>
    <w:rsid w:val="001B5ACA"/>
    <w:rsid w:val="001B6743"/>
    <w:rsid w:val="001B709C"/>
    <w:rsid w:val="001C2852"/>
    <w:rsid w:val="001C3441"/>
    <w:rsid w:val="001C3899"/>
    <w:rsid w:val="001C4CCB"/>
    <w:rsid w:val="001C5350"/>
    <w:rsid w:val="001C5F4B"/>
    <w:rsid w:val="001C6EDD"/>
    <w:rsid w:val="001C72B4"/>
    <w:rsid w:val="001D063D"/>
    <w:rsid w:val="001D0E89"/>
    <w:rsid w:val="001D17DC"/>
    <w:rsid w:val="001D1D52"/>
    <w:rsid w:val="001D27BD"/>
    <w:rsid w:val="001D2CD8"/>
    <w:rsid w:val="001D3310"/>
    <w:rsid w:val="001D3C1B"/>
    <w:rsid w:val="001D3E26"/>
    <w:rsid w:val="001D59B3"/>
    <w:rsid w:val="001D5ACD"/>
    <w:rsid w:val="001D719E"/>
    <w:rsid w:val="001D75B2"/>
    <w:rsid w:val="001D7D7C"/>
    <w:rsid w:val="001D7D80"/>
    <w:rsid w:val="001E0571"/>
    <w:rsid w:val="001E127F"/>
    <w:rsid w:val="001E217E"/>
    <w:rsid w:val="001E3474"/>
    <w:rsid w:val="001E479E"/>
    <w:rsid w:val="001E4A65"/>
    <w:rsid w:val="001E556A"/>
    <w:rsid w:val="001F179B"/>
    <w:rsid w:val="001F1CA8"/>
    <w:rsid w:val="001F3339"/>
    <w:rsid w:val="001F3903"/>
    <w:rsid w:val="001F3D84"/>
    <w:rsid w:val="001F4710"/>
    <w:rsid w:val="001F5542"/>
    <w:rsid w:val="001F5C64"/>
    <w:rsid w:val="001F6F74"/>
    <w:rsid w:val="001F71E4"/>
    <w:rsid w:val="00201337"/>
    <w:rsid w:val="00202687"/>
    <w:rsid w:val="00202F9A"/>
    <w:rsid w:val="002034CF"/>
    <w:rsid w:val="0020439D"/>
    <w:rsid w:val="00205229"/>
    <w:rsid w:val="00205A81"/>
    <w:rsid w:val="00207F8C"/>
    <w:rsid w:val="00210930"/>
    <w:rsid w:val="00212B89"/>
    <w:rsid w:val="002141ED"/>
    <w:rsid w:val="00214CBC"/>
    <w:rsid w:val="002152A0"/>
    <w:rsid w:val="00215725"/>
    <w:rsid w:val="00216E93"/>
    <w:rsid w:val="002176FF"/>
    <w:rsid w:val="00217FA8"/>
    <w:rsid w:val="00224E43"/>
    <w:rsid w:val="00225DA9"/>
    <w:rsid w:val="00226781"/>
    <w:rsid w:val="00230800"/>
    <w:rsid w:val="00231312"/>
    <w:rsid w:val="0023262C"/>
    <w:rsid w:val="00233EC1"/>
    <w:rsid w:val="00233F56"/>
    <w:rsid w:val="00235567"/>
    <w:rsid w:val="002355F7"/>
    <w:rsid w:val="00236304"/>
    <w:rsid w:val="00237645"/>
    <w:rsid w:val="00241172"/>
    <w:rsid w:val="0024150A"/>
    <w:rsid w:val="00244347"/>
    <w:rsid w:val="00244427"/>
    <w:rsid w:val="00245917"/>
    <w:rsid w:val="002460E2"/>
    <w:rsid w:val="002462B3"/>
    <w:rsid w:val="00246DA7"/>
    <w:rsid w:val="00246E39"/>
    <w:rsid w:val="00247157"/>
    <w:rsid w:val="00247439"/>
    <w:rsid w:val="00251C63"/>
    <w:rsid w:val="00251D47"/>
    <w:rsid w:val="0025256A"/>
    <w:rsid w:val="002526D0"/>
    <w:rsid w:val="00252988"/>
    <w:rsid w:val="002547FA"/>
    <w:rsid w:val="002562B6"/>
    <w:rsid w:val="002564E0"/>
    <w:rsid w:val="002565DB"/>
    <w:rsid w:val="00257691"/>
    <w:rsid w:val="00260811"/>
    <w:rsid w:val="00260813"/>
    <w:rsid w:val="002608B7"/>
    <w:rsid w:val="0026244B"/>
    <w:rsid w:val="00263EEE"/>
    <w:rsid w:val="002645F1"/>
    <w:rsid w:val="00265C08"/>
    <w:rsid w:val="00266410"/>
    <w:rsid w:val="00267143"/>
    <w:rsid w:val="00267C73"/>
    <w:rsid w:val="00267CC8"/>
    <w:rsid w:val="00270150"/>
    <w:rsid w:val="002706D1"/>
    <w:rsid w:val="00270824"/>
    <w:rsid w:val="002711E1"/>
    <w:rsid w:val="0027196C"/>
    <w:rsid w:val="002725B0"/>
    <w:rsid w:val="002726F5"/>
    <w:rsid w:val="00274176"/>
    <w:rsid w:val="00275E4E"/>
    <w:rsid w:val="002763D8"/>
    <w:rsid w:val="00276F7E"/>
    <w:rsid w:val="002773CE"/>
    <w:rsid w:val="00281D18"/>
    <w:rsid w:val="0028289D"/>
    <w:rsid w:val="00283BD0"/>
    <w:rsid w:val="00284C30"/>
    <w:rsid w:val="00284C37"/>
    <w:rsid w:val="002852A7"/>
    <w:rsid w:val="00285F92"/>
    <w:rsid w:val="00287A5E"/>
    <w:rsid w:val="00292200"/>
    <w:rsid w:val="00292C41"/>
    <w:rsid w:val="00293159"/>
    <w:rsid w:val="00293A4B"/>
    <w:rsid w:val="00294306"/>
    <w:rsid w:val="00295876"/>
    <w:rsid w:val="002966F4"/>
    <w:rsid w:val="0029763E"/>
    <w:rsid w:val="00297C5C"/>
    <w:rsid w:val="002A0A98"/>
    <w:rsid w:val="002A1356"/>
    <w:rsid w:val="002A351A"/>
    <w:rsid w:val="002A3B69"/>
    <w:rsid w:val="002A3E66"/>
    <w:rsid w:val="002A3E73"/>
    <w:rsid w:val="002A4049"/>
    <w:rsid w:val="002A50D5"/>
    <w:rsid w:val="002A5766"/>
    <w:rsid w:val="002A5F42"/>
    <w:rsid w:val="002A6355"/>
    <w:rsid w:val="002A6DD8"/>
    <w:rsid w:val="002A740A"/>
    <w:rsid w:val="002A7576"/>
    <w:rsid w:val="002A7AA7"/>
    <w:rsid w:val="002A7F3C"/>
    <w:rsid w:val="002A7F6F"/>
    <w:rsid w:val="002B056D"/>
    <w:rsid w:val="002B1252"/>
    <w:rsid w:val="002B16E3"/>
    <w:rsid w:val="002B20CB"/>
    <w:rsid w:val="002B20CC"/>
    <w:rsid w:val="002B21D9"/>
    <w:rsid w:val="002B2E9F"/>
    <w:rsid w:val="002B43CA"/>
    <w:rsid w:val="002B474A"/>
    <w:rsid w:val="002B4C98"/>
    <w:rsid w:val="002B6136"/>
    <w:rsid w:val="002B7F6C"/>
    <w:rsid w:val="002C0916"/>
    <w:rsid w:val="002C13CD"/>
    <w:rsid w:val="002C18B6"/>
    <w:rsid w:val="002C2842"/>
    <w:rsid w:val="002C2E59"/>
    <w:rsid w:val="002C508C"/>
    <w:rsid w:val="002C72FC"/>
    <w:rsid w:val="002D00FA"/>
    <w:rsid w:val="002D12AC"/>
    <w:rsid w:val="002D1349"/>
    <w:rsid w:val="002D25F2"/>
    <w:rsid w:val="002D35E8"/>
    <w:rsid w:val="002D5A15"/>
    <w:rsid w:val="002D5EE9"/>
    <w:rsid w:val="002D66C4"/>
    <w:rsid w:val="002D6956"/>
    <w:rsid w:val="002E05A7"/>
    <w:rsid w:val="002E0C1F"/>
    <w:rsid w:val="002E0EC0"/>
    <w:rsid w:val="002E1310"/>
    <w:rsid w:val="002E2438"/>
    <w:rsid w:val="002E3A94"/>
    <w:rsid w:val="002E511E"/>
    <w:rsid w:val="002E5B7D"/>
    <w:rsid w:val="002E6F89"/>
    <w:rsid w:val="002E738B"/>
    <w:rsid w:val="002F22F3"/>
    <w:rsid w:val="002F2806"/>
    <w:rsid w:val="002F3426"/>
    <w:rsid w:val="002F4A28"/>
    <w:rsid w:val="002F54F8"/>
    <w:rsid w:val="002F5563"/>
    <w:rsid w:val="002F5585"/>
    <w:rsid w:val="002F59EB"/>
    <w:rsid w:val="00300C26"/>
    <w:rsid w:val="00301004"/>
    <w:rsid w:val="003017CE"/>
    <w:rsid w:val="00302423"/>
    <w:rsid w:val="003044F4"/>
    <w:rsid w:val="0030524D"/>
    <w:rsid w:val="00305698"/>
    <w:rsid w:val="0030634D"/>
    <w:rsid w:val="0030642B"/>
    <w:rsid w:val="003072ED"/>
    <w:rsid w:val="003076E5"/>
    <w:rsid w:val="003100A9"/>
    <w:rsid w:val="003114AE"/>
    <w:rsid w:val="003123A3"/>
    <w:rsid w:val="00313968"/>
    <w:rsid w:val="0031556D"/>
    <w:rsid w:val="0031616E"/>
    <w:rsid w:val="00316414"/>
    <w:rsid w:val="0032172D"/>
    <w:rsid w:val="00321F71"/>
    <w:rsid w:val="003225EA"/>
    <w:rsid w:val="003225F4"/>
    <w:rsid w:val="003242B5"/>
    <w:rsid w:val="00324C00"/>
    <w:rsid w:val="003256C9"/>
    <w:rsid w:val="00326991"/>
    <w:rsid w:val="00326A55"/>
    <w:rsid w:val="00327EDD"/>
    <w:rsid w:val="00330959"/>
    <w:rsid w:val="00330D91"/>
    <w:rsid w:val="00330E2D"/>
    <w:rsid w:val="0033101F"/>
    <w:rsid w:val="0033252C"/>
    <w:rsid w:val="00332695"/>
    <w:rsid w:val="0033283C"/>
    <w:rsid w:val="003358D1"/>
    <w:rsid w:val="00335D96"/>
    <w:rsid w:val="00337713"/>
    <w:rsid w:val="00340905"/>
    <w:rsid w:val="0034234F"/>
    <w:rsid w:val="00343196"/>
    <w:rsid w:val="003432C6"/>
    <w:rsid w:val="00343727"/>
    <w:rsid w:val="00344188"/>
    <w:rsid w:val="0034494B"/>
    <w:rsid w:val="00345B4D"/>
    <w:rsid w:val="00346852"/>
    <w:rsid w:val="00346894"/>
    <w:rsid w:val="00347B2C"/>
    <w:rsid w:val="00347E22"/>
    <w:rsid w:val="003504F2"/>
    <w:rsid w:val="00350792"/>
    <w:rsid w:val="003525B3"/>
    <w:rsid w:val="00352747"/>
    <w:rsid w:val="00353A6C"/>
    <w:rsid w:val="00353B65"/>
    <w:rsid w:val="003540C9"/>
    <w:rsid w:val="00355574"/>
    <w:rsid w:val="00355CC5"/>
    <w:rsid w:val="00356186"/>
    <w:rsid w:val="0035641C"/>
    <w:rsid w:val="00357D58"/>
    <w:rsid w:val="003606C1"/>
    <w:rsid w:val="00360BE2"/>
    <w:rsid w:val="00360E8F"/>
    <w:rsid w:val="00361788"/>
    <w:rsid w:val="003628D6"/>
    <w:rsid w:val="003639C9"/>
    <w:rsid w:val="0036517E"/>
    <w:rsid w:val="0036647A"/>
    <w:rsid w:val="00366F4B"/>
    <w:rsid w:val="0036709B"/>
    <w:rsid w:val="00367740"/>
    <w:rsid w:val="003700E0"/>
    <w:rsid w:val="0037118A"/>
    <w:rsid w:val="00373297"/>
    <w:rsid w:val="00375C81"/>
    <w:rsid w:val="00375E8C"/>
    <w:rsid w:val="00376CB3"/>
    <w:rsid w:val="00381880"/>
    <w:rsid w:val="00381C21"/>
    <w:rsid w:val="00382290"/>
    <w:rsid w:val="00390914"/>
    <w:rsid w:val="00390B51"/>
    <w:rsid w:val="00392B7B"/>
    <w:rsid w:val="00393787"/>
    <w:rsid w:val="00393975"/>
    <w:rsid w:val="00394AF5"/>
    <w:rsid w:val="003962F9"/>
    <w:rsid w:val="003971CB"/>
    <w:rsid w:val="00397475"/>
    <w:rsid w:val="003A07BE"/>
    <w:rsid w:val="003A2255"/>
    <w:rsid w:val="003A2B17"/>
    <w:rsid w:val="003A389F"/>
    <w:rsid w:val="003A3A17"/>
    <w:rsid w:val="003A3B04"/>
    <w:rsid w:val="003A5511"/>
    <w:rsid w:val="003A5C07"/>
    <w:rsid w:val="003A621A"/>
    <w:rsid w:val="003A6965"/>
    <w:rsid w:val="003B09AA"/>
    <w:rsid w:val="003B4088"/>
    <w:rsid w:val="003B57A4"/>
    <w:rsid w:val="003B5D6F"/>
    <w:rsid w:val="003B6CE8"/>
    <w:rsid w:val="003B7E62"/>
    <w:rsid w:val="003C09A6"/>
    <w:rsid w:val="003C15FB"/>
    <w:rsid w:val="003C2D7C"/>
    <w:rsid w:val="003C3A0C"/>
    <w:rsid w:val="003C3C4F"/>
    <w:rsid w:val="003C508F"/>
    <w:rsid w:val="003C6309"/>
    <w:rsid w:val="003C750A"/>
    <w:rsid w:val="003C7724"/>
    <w:rsid w:val="003C7AD1"/>
    <w:rsid w:val="003D07C1"/>
    <w:rsid w:val="003D0AEE"/>
    <w:rsid w:val="003D1D2E"/>
    <w:rsid w:val="003D4CAA"/>
    <w:rsid w:val="003D55B4"/>
    <w:rsid w:val="003E0A90"/>
    <w:rsid w:val="003E0F90"/>
    <w:rsid w:val="003E2693"/>
    <w:rsid w:val="003E3516"/>
    <w:rsid w:val="003E3927"/>
    <w:rsid w:val="003E3D35"/>
    <w:rsid w:val="003E52B5"/>
    <w:rsid w:val="003E566E"/>
    <w:rsid w:val="003E754E"/>
    <w:rsid w:val="003F0228"/>
    <w:rsid w:val="003F06A3"/>
    <w:rsid w:val="003F1147"/>
    <w:rsid w:val="003F1299"/>
    <w:rsid w:val="003F1A36"/>
    <w:rsid w:val="003F1D12"/>
    <w:rsid w:val="003F1E0D"/>
    <w:rsid w:val="003F316F"/>
    <w:rsid w:val="003F3C76"/>
    <w:rsid w:val="003F4527"/>
    <w:rsid w:val="003F5003"/>
    <w:rsid w:val="003F6687"/>
    <w:rsid w:val="003F7A49"/>
    <w:rsid w:val="003F7E77"/>
    <w:rsid w:val="0040052D"/>
    <w:rsid w:val="004017B7"/>
    <w:rsid w:val="00401938"/>
    <w:rsid w:val="004026F0"/>
    <w:rsid w:val="00402E45"/>
    <w:rsid w:val="00402ED3"/>
    <w:rsid w:val="00403AEE"/>
    <w:rsid w:val="0040451B"/>
    <w:rsid w:val="00405487"/>
    <w:rsid w:val="00405EA5"/>
    <w:rsid w:val="004065B1"/>
    <w:rsid w:val="004072C0"/>
    <w:rsid w:val="0041162C"/>
    <w:rsid w:val="00411AE9"/>
    <w:rsid w:val="004160AF"/>
    <w:rsid w:val="0041767B"/>
    <w:rsid w:val="004176A1"/>
    <w:rsid w:val="00417DA4"/>
    <w:rsid w:val="00420FCC"/>
    <w:rsid w:val="00421335"/>
    <w:rsid w:val="004214DC"/>
    <w:rsid w:val="00422B63"/>
    <w:rsid w:val="00426180"/>
    <w:rsid w:val="0042625D"/>
    <w:rsid w:val="00426839"/>
    <w:rsid w:val="00426ACF"/>
    <w:rsid w:val="00427454"/>
    <w:rsid w:val="00427AAA"/>
    <w:rsid w:val="00430172"/>
    <w:rsid w:val="00431C56"/>
    <w:rsid w:val="004326F5"/>
    <w:rsid w:val="0043346C"/>
    <w:rsid w:val="00433C42"/>
    <w:rsid w:val="00433D8E"/>
    <w:rsid w:val="00435CBC"/>
    <w:rsid w:val="004369A1"/>
    <w:rsid w:val="0044164D"/>
    <w:rsid w:val="00442784"/>
    <w:rsid w:val="00442885"/>
    <w:rsid w:val="00442B6C"/>
    <w:rsid w:val="00444555"/>
    <w:rsid w:val="00444749"/>
    <w:rsid w:val="00445A2D"/>
    <w:rsid w:val="00446914"/>
    <w:rsid w:val="0044721C"/>
    <w:rsid w:val="004473E9"/>
    <w:rsid w:val="004501B2"/>
    <w:rsid w:val="00450471"/>
    <w:rsid w:val="00450781"/>
    <w:rsid w:val="0045101C"/>
    <w:rsid w:val="00451C02"/>
    <w:rsid w:val="004520CC"/>
    <w:rsid w:val="00452478"/>
    <w:rsid w:val="0045363A"/>
    <w:rsid w:val="00453B4E"/>
    <w:rsid w:val="00453B71"/>
    <w:rsid w:val="00454D35"/>
    <w:rsid w:val="004577E6"/>
    <w:rsid w:val="0045796B"/>
    <w:rsid w:val="00460C12"/>
    <w:rsid w:val="00460ED7"/>
    <w:rsid w:val="00461D31"/>
    <w:rsid w:val="0046416B"/>
    <w:rsid w:val="00464745"/>
    <w:rsid w:val="004658CE"/>
    <w:rsid w:val="00466DC8"/>
    <w:rsid w:val="00466F29"/>
    <w:rsid w:val="00467F2C"/>
    <w:rsid w:val="004710B7"/>
    <w:rsid w:val="00471885"/>
    <w:rsid w:val="00472139"/>
    <w:rsid w:val="00473EDF"/>
    <w:rsid w:val="004755D4"/>
    <w:rsid w:val="00475D76"/>
    <w:rsid w:val="00475F0E"/>
    <w:rsid w:val="00481A2D"/>
    <w:rsid w:val="00481EC9"/>
    <w:rsid w:val="00483974"/>
    <w:rsid w:val="00483E76"/>
    <w:rsid w:val="00485780"/>
    <w:rsid w:val="00486C99"/>
    <w:rsid w:val="00490E2C"/>
    <w:rsid w:val="00490E5D"/>
    <w:rsid w:val="004916CD"/>
    <w:rsid w:val="00491CD3"/>
    <w:rsid w:val="00492088"/>
    <w:rsid w:val="00492CCB"/>
    <w:rsid w:val="00493645"/>
    <w:rsid w:val="00493E6D"/>
    <w:rsid w:val="004975D5"/>
    <w:rsid w:val="00497A94"/>
    <w:rsid w:val="00497CAD"/>
    <w:rsid w:val="00497D8E"/>
    <w:rsid w:val="004A2C7F"/>
    <w:rsid w:val="004A396F"/>
    <w:rsid w:val="004A4607"/>
    <w:rsid w:val="004A47A8"/>
    <w:rsid w:val="004A4E98"/>
    <w:rsid w:val="004A4F2F"/>
    <w:rsid w:val="004A696A"/>
    <w:rsid w:val="004A6C53"/>
    <w:rsid w:val="004B277F"/>
    <w:rsid w:val="004B6148"/>
    <w:rsid w:val="004B6606"/>
    <w:rsid w:val="004B6CF1"/>
    <w:rsid w:val="004B75C2"/>
    <w:rsid w:val="004B7F85"/>
    <w:rsid w:val="004C121D"/>
    <w:rsid w:val="004C1527"/>
    <w:rsid w:val="004C2BFF"/>
    <w:rsid w:val="004C3EEB"/>
    <w:rsid w:val="004C41C1"/>
    <w:rsid w:val="004C4C82"/>
    <w:rsid w:val="004C4E04"/>
    <w:rsid w:val="004C5504"/>
    <w:rsid w:val="004C6432"/>
    <w:rsid w:val="004C6FAE"/>
    <w:rsid w:val="004D0B80"/>
    <w:rsid w:val="004D0E08"/>
    <w:rsid w:val="004D1182"/>
    <w:rsid w:val="004D1F2D"/>
    <w:rsid w:val="004D2C8A"/>
    <w:rsid w:val="004D2FCB"/>
    <w:rsid w:val="004D3879"/>
    <w:rsid w:val="004D4DFE"/>
    <w:rsid w:val="004D7443"/>
    <w:rsid w:val="004E0331"/>
    <w:rsid w:val="004E218F"/>
    <w:rsid w:val="004E2233"/>
    <w:rsid w:val="004E285B"/>
    <w:rsid w:val="004E35FD"/>
    <w:rsid w:val="004E56C4"/>
    <w:rsid w:val="004E6606"/>
    <w:rsid w:val="004E6E3F"/>
    <w:rsid w:val="004F08C8"/>
    <w:rsid w:val="004F16A7"/>
    <w:rsid w:val="004F2BEF"/>
    <w:rsid w:val="004F2E2E"/>
    <w:rsid w:val="004F6167"/>
    <w:rsid w:val="004F7EE7"/>
    <w:rsid w:val="005007D4"/>
    <w:rsid w:val="0050095F"/>
    <w:rsid w:val="0050190E"/>
    <w:rsid w:val="00503B2F"/>
    <w:rsid w:val="0050615F"/>
    <w:rsid w:val="00506B96"/>
    <w:rsid w:val="0051080C"/>
    <w:rsid w:val="00510A47"/>
    <w:rsid w:val="00510E8A"/>
    <w:rsid w:val="00511AD3"/>
    <w:rsid w:val="005135E4"/>
    <w:rsid w:val="0051483F"/>
    <w:rsid w:val="0051598B"/>
    <w:rsid w:val="005175F7"/>
    <w:rsid w:val="00517B74"/>
    <w:rsid w:val="00517FA6"/>
    <w:rsid w:val="00517FB4"/>
    <w:rsid w:val="005215EC"/>
    <w:rsid w:val="0052373D"/>
    <w:rsid w:val="00523B21"/>
    <w:rsid w:val="00523F32"/>
    <w:rsid w:val="00524345"/>
    <w:rsid w:val="00524F1A"/>
    <w:rsid w:val="0052654E"/>
    <w:rsid w:val="005268B7"/>
    <w:rsid w:val="0052773A"/>
    <w:rsid w:val="00527760"/>
    <w:rsid w:val="005278A9"/>
    <w:rsid w:val="005305AA"/>
    <w:rsid w:val="00530AEC"/>
    <w:rsid w:val="00530C07"/>
    <w:rsid w:val="0053616B"/>
    <w:rsid w:val="005366B5"/>
    <w:rsid w:val="005378F5"/>
    <w:rsid w:val="00537D8A"/>
    <w:rsid w:val="00540023"/>
    <w:rsid w:val="005404A0"/>
    <w:rsid w:val="005421FA"/>
    <w:rsid w:val="00542214"/>
    <w:rsid w:val="0054222D"/>
    <w:rsid w:val="0054267E"/>
    <w:rsid w:val="00542A11"/>
    <w:rsid w:val="00544EF6"/>
    <w:rsid w:val="00546605"/>
    <w:rsid w:val="005471A2"/>
    <w:rsid w:val="00550A42"/>
    <w:rsid w:val="005518E5"/>
    <w:rsid w:val="00553313"/>
    <w:rsid w:val="0055390D"/>
    <w:rsid w:val="00554173"/>
    <w:rsid w:val="005550C8"/>
    <w:rsid w:val="005572AE"/>
    <w:rsid w:val="00557C87"/>
    <w:rsid w:val="00557E96"/>
    <w:rsid w:val="005601F5"/>
    <w:rsid w:val="00561314"/>
    <w:rsid w:val="00562005"/>
    <w:rsid w:val="00563769"/>
    <w:rsid w:val="005646D6"/>
    <w:rsid w:val="00566463"/>
    <w:rsid w:val="00567012"/>
    <w:rsid w:val="00571E82"/>
    <w:rsid w:val="005743C4"/>
    <w:rsid w:val="00582A43"/>
    <w:rsid w:val="00583CAC"/>
    <w:rsid w:val="00585DA8"/>
    <w:rsid w:val="0058601D"/>
    <w:rsid w:val="005904E2"/>
    <w:rsid w:val="0059054C"/>
    <w:rsid w:val="005907F6"/>
    <w:rsid w:val="00592E61"/>
    <w:rsid w:val="00594437"/>
    <w:rsid w:val="00594F59"/>
    <w:rsid w:val="0059584D"/>
    <w:rsid w:val="005978EE"/>
    <w:rsid w:val="005A054C"/>
    <w:rsid w:val="005A086D"/>
    <w:rsid w:val="005A263A"/>
    <w:rsid w:val="005A2C6C"/>
    <w:rsid w:val="005A2DBE"/>
    <w:rsid w:val="005A2DE8"/>
    <w:rsid w:val="005A3729"/>
    <w:rsid w:val="005A4C13"/>
    <w:rsid w:val="005A523B"/>
    <w:rsid w:val="005A5332"/>
    <w:rsid w:val="005A587D"/>
    <w:rsid w:val="005A6080"/>
    <w:rsid w:val="005A7276"/>
    <w:rsid w:val="005A7518"/>
    <w:rsid w:val="005A7BAD"/>
    <w:rsid w:val="005B0FB6"/>
    <w:rsid w:val="005B1441"/>
    <w:rsid w:val="005B1472"/>
    <w:rsid w:val="005B15B2"/>
    <w:rsid w:val="005B15EB"/>
    <w:rsid w:val="005B1671"/>
    <w:rsid w:val="005B1E7B"/>
    <w:rsid w:val="005B2FB4"/>
    <w:rsid w:val="005B31A8"/>
    <w:rsid w:val="005B4168"/>
    <w:rsid w:val="005B42EE"/>
    <w:rsid w:val="005B4573"/>
    <w:rsid w:val="005B4FCA"/>
    <w:rsid w:val="005B65E8"/>
    <w:rsid w:val="005B6608"/>
    <w:rsid w:val="005B66F8"/>
    <w:rsid w:val="005B6EB0"/>
    <w:rsid w:val="005C29C4"/>
    <w:rsid w:val="005C2A40"/>
    <w:rsid w:val="005C2B6C"/>
    <w:rsid w:val="005C347D"/>
    <w:rsid w:val="005C38F6"/>
    <w:rsid w:val="005C543E"/>
    <w:rsid w:val="005C61D5"/>
    <w:rsid w:val="005C6D54"/>
    <w:rsid w:val="005D0301"/>
    <w:rsid w:val="005D060B"/>
    <w:rsid w:val="005D181D"/>
    <w:rsid w:val="005D1BD9"/>
    <w:rsid w:val="005D204C"/>
    <w:rsid w:val="005D31BE"/>
    <w:rsid w:val="005D464A"/>
    <w:rsid w:val="005D5858"/>
    <w:rsid w:val="005D6115"/>
    <w:rsid w:val="005D632C"/>
    <w:rsid w:val="005D72D9"/>
    <w:rsid w:val="005D7681"/>
    <w:rsid w:val="005E01EF"/>
    <w:rsid w:val="005E34C2"/>
    <w:rsid w:val="005E3EDE"/>
    <w:rsid w:val="005E4875"/>
    <w:rsid w:val="005E48E6"/>
    <w:rsid w:val="005E4C36"/>
    <w:rsid w:val="005E5476"/>
    <w:rsid w:val="005E774E"/>
    <w:rsid w:val="005E7DFF"/>
    <w:rsid w:val="005E7F7F"/>
    <w:rsid w:val="005F262D"/>
    <w:rsid w:val="005F3271"/>
    <w:rsid w:val="005F4080"/>
    <w:rsid w:val="005F4825"/>
    <w:rsid w:val="005F50F3"/>
    <w:rsid w:val="005F60C3"/>
    <w:rsid w:val="005F6CDE"/>
    <w:rsid w:val="005F6F84"/>
    <w:rsid w:val="005F793C"/>
    <w:rsid w:val="005F7B20"/>
    <w:rsid w:val="005F7D8B"/>
    <w:rsid w:val="005F7FA0"/>
    <w:rsid w:val="006016E5"/>
    <w:rsid w:val="00601862"/>
    <w:rsid w:val="0060245E"/>
    <w:rsid w:val="006029A9"/>
    <w:rsid w:val="00604063"/>
    <w:rsid w:val="00604A03"/>
    <w:rsid w:val="00605878"/>
    <w:rsid w:val="006064B1"/>
    <w:rsid w:val="006075F5"/>
    <w:rsid w:val="006125E4"/>
    <w:rsid w:val="00612F3A"/>
    <w:rsid w:val="006148B7"/>
    <w:rsid w:val="00615339"/>
    <w:rsid w:val="00615D92"/>
    <w:rsid w:val="00616BA8"/>
    <w:rsid w:val="00616F2A"/>
    <w:rsid w:val="00617E5B"/>
    <w:rsid w:val="00620401"/>
    <w:rsid w:val="0062049A"/>
    <w:rsid w:val="0062083B"/>
    <w:rsid w:val="00620870"/>
    <w:rsid w:val="006211A4"/>
    <w:rsid w:val="006217D4"/>
    <w:rsid w:val="00621F07"/>
    <w:rsid w:val="00622ACC"/>
    <w:rsid w:val="006275DB"/>
    <w:rsid w:val="006308D5"/>
    <w:rsid w:val="00631065"/>
    <w:rsid w:val="00631DA9"/>
    <w:rsid w:val="00634FA3"/>
    <w:rsid w:val="0063634C"/>
    <w:rsid w:val="0063751C"/>
    <w:rsid w:val="00637610"/>
    <w:rsid w:val="006412FA"/>
    <w:rsid w:val="00641701"/>
    <w:rsid w:val="00642683"/>
    <w:rsid w:val="006433A4"/>
    <w:rsid w:val="0064632A"/>
    <w:rsid w:val="00650D35"/>
    <w:rsid w:val="006527D5"/>
    <w:rsid w:val="0065286A"/>
    <w:rsid w:val="006544B9"/>
    <w:rsid w:val="00655344"/>
    <w:rsid w:val="00656413"/>
    <w:rsid w:val="0065742B"/>
    <w:rsid w:val="00661CE7"/>
    <w:rsid w:val="00663166"/>
    <w:rsid w:val="00663CBE"/>
    <w:rsid w:val="00663DFD"/>
    <w:rsid w:val="00665A26"/>
    <w:rsid w:val="00670DCD"/>
    <w:rsid w:val="006718E2"/>
    <w:rsid w:val="00671E63"/>
    <w:rsid w:val="00675139"/>
    <w:rsid w:val="006753F3"/>
    <w:rsid w:val="0067585B"/>
    <w:rsid w:val="006758FA"/>
    <w:rsid w:val="00675C8E"/>
    <w:rsid w:val="00675DAC"/>
    <w:rsid w:val="006775FC"/>
    <w:rsid w:val="00681EF0"/>
    <w:rsid w:val="006830FF"/>
    <w:rsid w:val="00683C1B"/>
    <w:rsid w:val="00683F0E"/>
    <w:rsid w:val="00684BC8"/>
    <w:rsid w:val="00685560"/>
    <w:rsid w:val="00685876"/>
    <w:rsid w:val="00685CDE"/>
    <w:rsid w:val="006866C3"/>
    <w:rsid w:val="00693BD5"/>
    <w:rsid w:val="006940D6"/>
    <w:rsid w:val="006942ED"/>
    <w:rsid w:val="00694536"/>
    <w:rsid w:val="0069499E"/>
    <w:rsid w:val="00695BA6"/>
    <w:rsid w:val="00696AD9"/>
    <w:rsid w:val="00696CD7"/>
    <w:rsid w:val="006971C7"/>
    <w:rsid w:val="006A0BED"/>
    <w:rsid w:val="006A1387"/>
    <w:rsid w:val="006A13EE"/>
    <w:rsid w:val="006A23B8"/>
    <w:rsid w:val="006A2A1B"/>
    <w:rsid w:val="006A2C43"/>
    <w:rsid w:val="006A3101"/>
    <w:rsid w:val="006A3592"/>
    <w:rsid w:val="006A38AF"/>
    <w:rsid w:val="006A5A24"/>
    <w:rsid w:val="006A61DB"/>
    <w:rsid w:val="006A7B95"/>
    <w:rsid w:val="006B057A"/>
    <w:rsid w:val="006B062D"/>
    <w:rsid w:val="006B3768"/>
    <w:rsid w:val="006B4ACC"/>
    <w:rsid w:val="006B546A"/>
    <w:rsid w:val="006B6E43"/>
    <w:rsid w:val="006B707F"/>
    <w:rsid w:val="006C01DF"/>
    <w:rsid w:val="006C0DE4"/>
    <w:rsid w:val="006C2300"/>
    <w:rsid w:val="006C23A0"/>
    <w:rsid w:val="006C2BA4"/>
    <w:rsid w:val="006C3599"/>
    <w:rsid w:val="006C410B"/>
    <w:rsid w:val="006C4FDF"/>
    <w:rsid w:val="006C52D7"/>
    <w:rsid w:val="006C56F9"/>
    <w:rsid w:val="006C6FA3"/>
    <w:rsid w:val="006C7080"/>
    <w:rsid w:val="006C7FCD"/>
    <w:rsid w:val="006D18EF"/>
    <w:rsid w:val="006D1928"/>
    <w:rsid w:val="006D1BB6"/>
    <w:rsid w:val="006D2F80"/>
    <w:rsid w:val="006D387F"/>
    <w:rsid w:val="006D3BF1"/>
    <w:rsid w:val="006D45C2"/>
    <w:rsid w:val="006D4D97"/>
    <w:rsid w:val="006D58EC"/>
    <w:rsid w:val="006D63CE"/>
    <w:rsid w:val="006D66A2"/>
    <w:rsid w:val="006D6F6C"/>
    <w:rsid w:val="006D72E1"/>
    <w:rsid w:val="006E21E0"/>
    <w:rsid w:val="006E2B88"/>
    <w:rsid w:val="006E3DD6"/>
    <w:rsid w:val="006E3F84"/>
    <w:rsid w:val="006E4679"/>
    <w:rsid w:val="006E58BE"/>
    <w:rsid w:val="006E5C18"/>
    <w:rsid w:val="006E731E"/>
    <w:rsid w:val="006F1789"/>
    <w:rsid w:val="006F3883"/>
    <w:rsid w:val="006F4300"/>
    <w:rsid w:val="006F4543"/>
    <w:rsid w:val="006F546B"/>
    <w:rsid w:val="006F55EC"/>
    <w:rsid w:val="006F6950"/>
    <w:rsid w:val="006F7550"/>
    <w:rsid w:val="006F76D7"/>
    <w:rsid w:val="006F7E07"/>
    <w:rsid w:val="0070043A"/>
    <w:rsid w:val="00700F1A"/>
    <w:rsid w:val="00701AF0"/>
    <w:rsid w:val="0070230A"/>
    <w:rsid w:val="00702EFF"/>
    <w:rsid w:val="00703ACE"/>
    <w:rsid w:val="00706B7C"/>
    <w:rsid w:val="00706BFC"/>
    <w:rsid w:val="00707486"/>
    <w:rsid w:val="007100AE"/>
    <w:rsid w:val="0071041F"/>
    <w:rsid w:val="00710AC8"/>
    <w:rsid w:val="00711050"/>
    <w:rsid w:val="00712390"/>
    <w:rsid w:val="00713198"/>
    <w:rsid w:val="00713CDD"/>
    <w:rsid w:val="00714CB9"/>
    <w:rsid w:val="0072120B"/>
    <w:rsid w:val="00721F37"/>
    <w:rsid w:val="0072299B"/>
    <w:rsid w:val="007240C4"/>
    <w:rsid w:val="00724F09"/>
    <w:rsid w:val="0072566D"/>
    <w:rsid w:val="007257A7"/>
    <w:rsid w:val="007259A2"/>
    <w:rsid w:val="00731BC0"/>
    <w:rsid w:val="00733547"/>
    <w:rsid w:val="007349AF"/>
    <w:rsid w:val="007364CE"/>
    <w:rsid w:val="007368FF"/>
    <w:rsid w:val="00741565"/>
    <w:rsid w:val="0074290D"/>
    <w:rsid w:val="0074782E"/>
    <w:rsid w:val="00750C10"/>
    <w:rsid w:val="007511BB"/>
    <w:rsid w:val="007513A9"/>
    <w:rsid w:val="00751448"/>
    <w:rsid w:val="00751C87"/>
    <w:rsid w:val="007529A4"/>
    <w:rsid w:val="007531E8"/>
    <w:rsid w:val="00754475"/>
    <w:rsid w:val="007550FB"/>
    <w:rsid w:val="00755417"/>
    <w:rsid w:val="00755E2F"/>
    <w:rsid w:val="00757063"/>
    <w:rsid w:val="0075719F"/>
    <w:rsid w:val="007571F9"/>
    <w:rsid w:val="00757800"/>
    <w:rsid w:val="00757A5D"/>
    <w:rsid w:val="0076066A"/>
    <w:rsid w:val="007609FC"/>
    <w:rsid w:val="00761CDB"/>
    <w:rsid w:val="00763B89"/>
    <w:rsid w:val="007645D7"/>
    <w:rsid w:val="00765437"/>
    <w:rsid w:val="00767E14"/>
    <w:rsid w:val="00770A8E"/>
    <w:rsid w:val="007714DB"/>
    <w:rsid w:val="00771C7D"/>
    <w:rsid w:val="00771D69"/>
    <w:rsid w:val="00771F1B"/>
    <w:rsid w:val="00771FB0"/>
    <w:rsid w:val="00772168"/>
    <w:rsid w:val="0077228E"/>
    <w:rsid w:val="00774E03"/>
    <w:rsid w:val="00775B9E"/>
    <w:rsid w:val="00776602"/>
    <w:rsid w:val="00777EDF"/>
    <w:rsid w:val="00780119"/>
    <w:rsid w:val="00782375"/>
    <w:rsid w:val="007826AE"/>
    <w:rsid w:val="00783435"/>
    <w:rsid w:val="007849EA"/>
    <w:rsid w:val="0078519C"/>
    <w:rsid w:val="00785C82"/>
    <w:rsid w:val="00791370"/>
    <w:rsid w:val="0079184F"/>
    <w:rsid w:val="00791A48"/>
    <w:rsid w:val="00792018"/>
    <w:rsid w:val="00792C24"/>
    <w:rsid w:val="007930B7"/>
    <w:rsid w:val="00793601"/>
    <w:rsid w:val="00794EEE"/>
    <w:rsid w:val="00796F41"/>
    <w:rsid w:val="007A081B"/>
    <w:rsid w:val="007A0E23"/>
    <w:rsid w:val="007A1B66"/>
    <w:rsid w:val="007A27D0"/>
    <w:rsid w:val="007A3FE3"/>
    <w:rsid w:val="007A4BC5"/>
    <w:rsid w:val="007A5BD8"/>
    <w:rsid w:val="007A6AD2"/>
    <w:rsid w:val="007A7206"/>
    <w:rsid w:val="007A7AB1"/>
    <w:rsid w:val="007A7DBD"/>
    <w:rsid w:val="007B0797"/>
    <w:rsid w:val="007B0959"/>
    <w:rsid w:val="007B1214"/>
    <w:rsid w:val="007B2E4E"/>
    <w:rsid w:val="007B3394"/>
    <w:rsid w:val="007B36AF"/>
    <w:rsid w:val="007B441C"/>
    <w:rsid w:val="007B4B18"/>
    <w:rsid w:val="007B55C5"/>
    <w:rsid w:val="007B5696"/>
    <w:rsid w:val="007B7992"/>
    <w:rsid w:val="007B79BA"/>
    <w:rsid w:val="007B7F0B"/>
    <w:rsid w:val="007C1685"/>
    <w:rsid w:val="007C226E"/>
    <w:rsid w:val="007C2450"/>
    <w:rsid w:val="007C3090"/>
    <w:rsid w:val="007C3363"/>
    <w:rsid w:val="007C360F"/>
    <w:rsid w:val="007C3635"/>
    <w:rsid w:val="007C5871"/>
    <w:rsid w:val="007C5FAD"/>
    <w:rsid w:val="007D0F9C"/>
    <w:rsid w:val="007D238D"/>
    <w:rsid w:val="007D2B87"/>
    <w:rsid w:val="007D3936"/>
    <w:rsid w:val="007D4182"/>
    <w:rsid w:val="007D48D8"/>
    <w:rsid w:val="007D4B74"/>
    <w:rsid w:val="007D5E27"/>
    <w:rsid w:val="007D5F42"/>
    <w:rsid w:val="007E0EA0"/>
    <w:rsid w:val="007E0F54"/>
    <w:rsid w:val="007E2175"/>
    <w:rsid w:val="007E289A"/>
    <w:rsid w:val="007E2CD5"/>
    <w:rsid w:val="007E2CDC"/>
    <w:rsid w:val="007E4A1A"/>
    <w:rsid w:val="007E51C9"/>
    <w:rsid w:val="007E596D"/>
    <w:rsid w:val="007E614E"/>
    <w:rsid w:val="007E7895"/>
    <w:rsid w:val="007F0972"/>
    <w:rsid w:val="007F0F73"/>
    <w:rsid w:val="007F1D8A"/>
    <w:rsid w:val="007F27AD"/>
    <w:rsid w:val="007F27B5"/>
    <w:rsid w:val="007F2C89"/>
    <w:rsid w:val="007F327C"/>
    <w:rsid w:val="007F38D6"/>
    <w:rsid w:val="007F3E46"/>
    <w:rsid w:val="007F3EB3"/>
    <w:rsid w:val="007F4979"/>
    <w:rsid w:val="007F59A9"/>
    <w:rsid w:val="007F5AB8"/>
    <w:rsid w:val="007F6001"/>
    <w:rsid w:val="007F68D1"/>
    <w:rsid w:val="007F7359"/>
    <w:rsid w:val="00800074"/>
    <w:rsid w:val="0080293F"/>
    <w:rsid w:val="00802BD9"/>
    <w:rsid w:val="00803789"/>
    <w:rsid w:val="0080552E"/>
    <w:rsid w:val="0080565F"/>
    <w:rsid w:val="00806B4C"/>
    <w:rsid w:val="0080779E"/>
    <w:rsid w:val="00811857"/>
    <w:rsid w:val="00811F33"/>
    <w:rsid w:val="008120D4"/>
    <w:rsid w:val="00813903"/>
    <w:rsid w:val="0081588D"/>
    <w:rsid w:val="00816F0D"/>
    <w:rsid w:val="00816FC2"/>
    <w:rsid w:val="00817586"/>
    <w:rsid w:val="0082095B"/>
    <w:rsid w:val="00820AC2"/>
    <w:rsid w:val="00820CEB"/>
    <w:rsid w:val="008215B6"/>
    <w:rsid w:val="00824EFD"/>
    <w:rsid w:val="00827CFA"/>
    <w:rsid w:val="0083144C"/>
    <w:rsid w:val="008317B2"/>
    <w:rsid w:val="00832555"/>
    <w:rsid w:val="00834499"/>
    <w:rsid w:val="00836287"/>
    <w:rsid w:val="00836864"/>
    <w:rsid w:val="0083779A"/>
    <w:rsid w:val="00842FA0"/>
    <w:rsid w:val="00844AE7"/>
    <w:rsid w:val="00844CF8"/>
    <w:rsid w:val="008455E8"/>
    <w:rsid w:val="00847CD7"/>
    <w:rsid w:val="00851084"/>
    <w:rsid w:val="00852C6C"/>
    <w:rsid w:val="008535D4"/>
    <w:rsid w:val="00854EDA"/>
    <w:rsid w:val="00855894"/>
    <w:rsid w:val="00855DE1"/>
    <w:rsid w:val="00856429"/>
    <w:rsid w:val="008566D5"/>
    <w:rsid w:val="00863794"/>
    <w:rsid w:val="00864E74"/>
    <w:rsid w:val="0086578A"/>
    <w:rsid w:val="00865C7E"/>
    <w:rsid w:val="00867AF3"/>
    <w:rsid w:val="0087098C"/>
    <w:rsid w:val="00870F1C"/>
    <w:rsid w:val="0087207F"/>
    <w:rsid w:val="00874A2B"/>
    <w:rsid w:val="00874E06"/>
    <w:rsid w:val="00874E28"/>
    <w:rsid w:val="00875DC2"/>
    <w:rsid w:val="00877DB0"/>
    <w:rsid w:val="008816CF"/>
    <w:rsid w:val="00882677"/>
    <w:rsid w:val="00882F4D"/>
    <w:rsid w:val="00886094"/>
    <w:rsid w:val="008866F4"/>
    <w:rsid w:val="00890728"/>
    <w:rsid w:val="00891C96"/>
    <w:rsid w:val="008922BE"/>
    <w:rsid w:val="0089286F"/>
    <w:rsid w:val="00892F75"/>
    <w:rsid w:val="008939AB"/>
    <w:rsid w:val="00894B4F"/>
    <w:rsid w:val="0089584A"/>
    <w:rsid w:val="00896412"/>
    <w:rsid w:val="008965FA"/>
    <w:rsid w:val="008A11F7"/>
    <w:rsid w:val="008A1336"/>
    <w:rsid w:val="008A1CC3"/>
    <w:rsid w:val="008A23AE"/>
    <w:rsid w:val="008A2621"/>
    <w:rsid w:val="008A2829"/>
    <w:rsid w:val="008A28CE"/>
    <w:rsid w:val="008A3239"/>
    <w:rsid w:val="008A42C5"/>
    <w:rsid w:val="008A42FC"/>
    <w:rsid w:val="008A56F4"/>
    <w:rsid w:val="008A650F"/>
    <w:rsid w:val="008A7427"/>
    <w:rsid w:val="008B04D1"/>
    <w:rsid w:val="008B118D"/>
    <w:rsid w:val="008B17EC"/>
    <w:rsid w:val="008B1EE5"/>
    <w:rsid w:val="008B3268"/>
    <w:rsid w:val="008B59C5"/>
    <w:rsid w:val="008B6A1E"/>
    <w:rsid w:val="008B7D26"/>
    <w:rsid w:val="008B7EA9"/>
    <w:rsid w:val="008C0349"/>
    <w:rsid w:val="008C0D20"/>
    <w:rsid w:val="008C1668"/>
    <w:rsid w:val="008C1E2D"/>
    <w:rsid w:val="008C3FB7"/>
    <w:rsid w:val="008C4855"/>
    <w:rsid w:val="008C5509"/>
    <w:rsid w:val="008C7AA6"/>
    <w:rsid w:val="008D0531"/>
    <w:rsid w:val="008D0FBD"/>
    <w:rsid w:val="008D2C6B"/>
    <w:rsid w:val="008D4EB0"/>
    <w:rsid w:val="008D71F4"/>
    <w:rsid w:val="008D73AB"/>
    <w:rsid w:val="008D7BF5"/>
    <w:rsid w:val="008E07B9"/>
    <w:rsid w:val="008E239F"/>
    <w:rsid w:val="008E290A"/>
    <w:rsid w:val="008E419A"/>
    <w:rsid w:val="008E61F3"/>
    <w:rsid w:val="008E6903"/>
    <w:rsid w:val="008E78F1"/>
    <w:rsid w:val="008E7C59"/>
    <w:rsid w:val="008F0803"/>
    <w:rsid w:val="008F2750"/>
    <w:rsid w:val="008F2AB5"/>
    <w:rsid w:val="008F2CE4"/>
    <w:rsid w:val="008F3AA6"/>
    <w:rsid w:val="008F3F37"/>
    <w:rsid w:val="008F513F"/>
    <w:rsid w:val="008F5971"/>
    <w:rsid w:val="00901169"/>
    <w:rsid w:val="009016A1"/>
    <w:rsid w:val="00904610"/>
    <w:rsid w:val="00904ABB"/>
    <w:rsid w:val="00906413"/>
    <w:rsid w:val="00906D05"/>
    <w:rsid w:val="00907308"/>
    <w:rsid w:val="009100A9"/>
    <w:rsid w:val="00911488"/>
    <w:rsid w:val="009122B8"/>
    <w:rsid w:val="00912922"/>
    <w:rsid w:val="00912ECC"/>
    <w:rsid w:val="0091485E"/>
    <w:rsid w:val="00914A05"/>
    <w:rsid w:val="00917529"/>
    <w:rsid w:val="009205E1"/>
    <w:rsid w:val="00920ACD"/>
    <w:rsid w:val="009230DF"/>
    <w:rsid w:val="0092325A"/>
    <w:rsid w:val="00924B69"/>
    <w:rsid w:val="00926170"/>
    <w:rsid w:val="00926349"/>
    <w:rsid w:val="00926811"/>
    <w:rsid w:val="00926BAA"/>
    <w:rsid w:val="0092703A"/>
    <w:rsid w:val="009304E9"/>
    <w:rsid w:val="00933348"/>
    <w:rsid w:val="0093351B"/>
    <w:rsid w:val="009349E6"/>
    <w:rsid w:val="00934FB7"/>
    <w:rsid w:val="009360A6"/>
    <w:rsid w:val="00940148"/>
    <w:rsid w:val="00940873"/>
    <w:rsid w:val="00942F39"/>
    <w:rsid w:val="00943B91"/>
    <w:rsid w:val="00944EB7"/>
    <w:rsid w:val="0095015D"/>
    <w:rsid w:val="00950E40"/>
    <w:rsid w:val="0095126F"/>
    <w:rsid w:val="00955E4D"/>
    <w:rsid w:val="00956F6C"/>
    <w:rsid w:val="00957C3D"/>
    <w:rsid w:val="009607DC"/>
    <w:rsid w:val="00960F9C"/>
    <w:rsid w:val="0096103D"/>
    <w:rsid w:val="00961485"/>
    <w:rsid w:val="009620DB"/>
    <w:rsid w:val="0096265C"/>
    <w:rsid w:val="0096349C"/>
    <w:rsid w:val="00964852"/>
    <w:rsid w:val="009648AC"/>
    <w:rsid w:val="00964E25"/>
    <w:rsid w:val="00965903"/>
    <w:rsid w:val="00971FF5"/>
    <w:rsid w:val="0097233A"/>
    <w:rsid w:val="00972D62"/>
    <w:rsid w:val="00973771"/>
    <w:rsid w:val="00974218"/>
    <w:rsid w:val="00974A0B"/>
    <w:rsid w:val="00976039"/>
    <w:rsid w:val="00976A0F"/>
    <w:rsid w:val="00980757"/>
    <w:rsid w:val="00981E60"/>
    <w:rsid w:val="009841C1"/>
    <w:rsid w:val="00986ED8"/>
    <w:rsid w:val="009876DF"/>
    <w:rsid w:val="00987B3E"/>
    <w:rsid w:val="00990EB9"/>
    <w:rsid w:val="009918E5"/>
    <w:rsid w:val="00992395"/>
    <w:rsid w:val="00993EAE"/>
    <w:rsid w:val="00994055"/>
    <w:rsid w:val="00994303"/>
    <w:rsid w:val="0099480D"/>
    <w:rsid w:val="00997C9D"/>
    <w:rsid w:val="009A1433"/>
    <w:rsid w:val="009A156E"/>
    <w:rsid w:val="009A23B7"/>
    <w:rsid w:val="009A44DE"/>
    <w:rsid w:val="009A4C67"/>
    <w:rsid w:val="009A548A"/>
    <w:rsid w:val="009A56C0"/>
    <w:rsid w:val="009A5CEB"/>
    <w:rsid w:val="009A7989"/>
    <w:rsid w:val="009A7A5F"/>
    <w:rsid w:val="009B0840"/>
    <w:rsid w:val="009B200A"/>
    <w:rsid w:val="009B2183"/>
    <w:rsid w:val="009B3226"/>
    <w:rsid w:val="009B4BA9"/>
    <w:rsid w:val="009B4F80"/>
    <w:rsid w:val="009B7174"/>
    <w:rsid w:val="009C107F"/>
    <w:rsid w:val="009C1161"/>
    <w:rsid w:val="009C150B"/>
    <w:rsid w:val="009C1DDB"/>
    <w:rsid w:val="009C31D6"/>
    <w:rsid w:val="009C3E15"/>
    <w:rsid w:val="009C4141"/>
    <w:rsid w:val="009C54AF"/>
    <w:rsid w:val="009C5871"/>
    <w:rsid w:val="009C5B8F"/>
    <w:rsid w:val="009C5FCE"/>
    <w:rsid w:val="009C6596"/>
    <w:rsid w:val="009C65BE"/>
    <w:rsid w:val="009C6E3F"/>
    <w:rsid w:val="009C7D2E"/>
    <w:rsid w:val="009D28B6"/>
    <w:rsid w:val="009D2E91"/>
    <w:rsid w:val="009D34C6"/>
    <w:rsid w:val="009D4025"/>
    <w:rsid w:val="009D4CAC"/>
    <w:rsid w:val="009D5D33"/>
    <w:rsid w:val="009D5D99"/>
    <w:rsid w:val="009D63E6"/>
    <w:rsid w:val="009D6529"/>
    <w:rsid w:val="009D66A8"/>
    <w:rsid w:val="009D70EA"/>
    <w:rsid w:val="009E1827"/>
    <w:rsid w:val="009E3C34"/>
    <w:rsid w:val="009E40CE"/>
    <w:rsid w:val="009E4DFF"/>
    <w:rsid w:val="009E4FF5"/>
    <w:rsid w:val="009E693D"/>
    <w:rsid w:val="009E747D"/>
    <w:rsid w:val="009E76FF"/>
    <w:rsid w:val="009E7ADD"/>
    <w:rsid w:val="009F060B"/>
    <w:rsid w:val="009F0709"/>
    <w:rsid w:val="009F0B28"/>
    <w:rsid w:val="009F0E36"/>
    <w:rsid w:val="009F1275"/>
    <w:rsid w:val="009F20AA"/>
    <w:rsid w:val="009F270B"/>
    <w:rsid w:val="009F28DE"/>
    <w:rsid w:val="009F3D92"/>
    <w:rsid w:val="009F4687"/>
    <w:rsid w:val="009F46C4"/>
    <w:rsid w:val="009F5473"/>
    <w:rsid w:val="009F552E"/>
    <w:rsid w:val="009F592D"/>
    <w:rsid w:val="009F71C7"/>
    <w:rsid w:val="00A005F5"/>
    <w:rsid w:val="00A00680"/>
    <w:rsid w:val="00A008BF"/>
    <w:rsid w:val="00A016B0"/>
    <w:rsid w:val="00A02420"/>
    <w:rsid w:val="00A02D4D"/>
    <w:rsid w:val="00A02EA6"/>
    <w:rsid w:val="00A04C2A"/>
    <w:rsid w:val="00A05C90"/>
    <w:rsid w:val="00A05D4E"/>
    <w:rsid w:val="00A07A99"/>
    <w:rsid w:val="00A07F87"/>
    <w:rsid w:val="00A1204F"/>
    <w:rsid w:val="00A12B4E"/>
    <w:rsid w:val="00A1434A"/>
    <w:rsid w:val="00A14765"/>
    <w:rsid w:val="00A154B4"/>
    <w:rsid w:val="00A1587D"/>
    <w:rsid w:val="00A15FE4"/>
    <w:rsid w:val="00A16199"/>
    <w:rsid w:val="00A17ACB"/>
    <w:rsid w:val="00A22A4C"/>
    <w:rsid w:val="00A22AE5"/>
    <w:rsid w:val="00A239F5"/>
    <w:rsid w:val="00A23D3F"/>
    <w:rsid w:val="00A252AA"/>
    <w:rsid w:val="00A25939"/>
    <w:rsid w:val="00A25DB4"/>
    <w:rsid w:val="00A26569"/>
    <w:rsid w:val="00A30EA0"/>
    <w:rsid w:val="00A312D2"/>
    <w:rsid w:val="00A3166B"/>
    <w:rsid w:val="00A32711"/>
    <w:rsid w:val="00A35EB8"/>
    <w:rsid w:val="00A37F82"/>
    <w:rsid w:val="00A4095D"/>
    <w:rsid w:val="00A40EE2"/>
    <w:rsid w:val="00A41729"/>
    <w:rsid w:val="00A41E3C"/>
    <w:rsid w:val="00A42944"/>
    <w:rsid w:val="00A42CFC"/>
    <w:rsid w:val="00A4303E"/>
    <w:rsid w:val="00A43346"/>
    <w:rsid w:val="00A44930"/>
    <w:rsid w:val="00A451E6"/>
    <w:rsid w:val="00A46A6B"/>
    <w:rsid w:val="00A4738A"/>
    <w:rsid w:val="00A47DE4"/>
    <w:rsid w:val="00A54E22"/>
    <w:rsid w:val="00A570CF"/>
    <w:rsid w:val="00A60DBF"/>
    <w:rsid w:val="00A617D7"/>
    <w:rsid w:val="00A61B9D"/>
    <w:rsid w:val="00A62E72"/>
    <w:rsid w:val="00A62FA6"/>
    <w:rsid w:val="00A63F20"/>
    <w:rsid w:val="00A63FD0"/>
    <w:rsid w:val="00A6410E"/>
    <w:rsid w:val="00A65546"/>
    <w:rsid w:val="00A66761"/>
    <w:rsid w:val="00A66FDE"/>
    <w:rsid w:val="00A71B5D"/>
    <w:rsid w:val="00A72583"/>
    <w:rsid w:val="00A7344A"/>
    <w:rsid w:val="00A747DD"/>
    <w:rsid w:val="00A74A3B"/>
    <w:rsid w:val="00A74F20"/>
    <w:rsid w:val="00A75986"/>
    <w:rsid w:val="00A823C9"/>
    <w:rsid w:val="00A84F4E"/>
    <w:rsid w:val="00A86C8D"/>
    <w:rsid w:val="00A86D88"/>
    <w:rsid w:val="00A87F7E"/>
    <w:rsid w:val="00A9015A"/>
    <w:rsid w:val="00A90397"/>
    <w:rsid w:val="00A9219F"/>
    <w:rsid w:val="00A92DF3"/>
    <w:rsid w:val="00A93F22"/>
    <w:rsid w:val="00A94F5E"/>
    <w:rsid w:val="00A94FB4"/>
    <w:rsid w:val="00A9514A"/>
    <w:rsid w:val="00A9596E"/>
    <w:rsid w:val="00A95C11"/>
    <w:rsid w:val="00A95DBE"/>
    <w:rsid w:val="00A96A57"/>
    <w:rsid w:val="00A96CF7"/>
    <w:rsid w:val="00AA0AC1"/>
    <w:rsid w:val="00AA1ABE"/>
    <w:rsid w:val="00AA2CCF"/>
    <w:rsid w:val="00AA47EB"/>
    <w:rsid w:val="00AA68FE"/>
    <w:rsid w:val="00AA6A45"/>
    <w:rsid w:val="00AA762D"/>
    <w:rsid w:val="00AA7CF9"/>
    <w:rsid w:val="00AB2E34"/>
    <w:rsid w:val="00AB3D4A"/>
    <w:rsid w:val="00AB3D69"/>
    <w:rsid w:val="00AB5196"/>
    <w:rsid w:val="00AB54AC"/>
    <w:rsid w:val="00AC0AE9"/>
    <w:rsid w:val="00AC0BB2"/>
    <w:rsid w:val="00AC12CB"/>
    <w:rsid w:val="00AC1F05"/>
    <w:rsid w:val="00AC283C"/>
    <w:rsid w:val="00AC2892"/>
    <w:rsid w:val="00AC34CE"/>
    <w:rsid w:val="00AC3668"/>
    <w:rsid w:val="00AC3C57"/>
    <w:rsid w:val="00AC555A"/>
    <w:rsid w:val="00AC6320"/>
    <w:rsid w:val="00AC6C0A"/>
    <w:rsid w:val="00AC76AB"/>
    <w:rsid w:val="00AC780E"/>
    <w:rsid w:val="00AC7D37"/>
    <w:rsid w:val="00AD557A"/>
    <w:rsid w:val="00AD6893"/>
    <w:rsid w:val="00AD6DF5"/>
    <w:rsid w:val="00AD7FC8"/>
    <w:rsid w:val="00AE086C"/>
    <w:rsid w:val="00AE25D8"/>
    <w:rsid w:val="00AE3EE0"/>
    <w:rsid w:val="00AE4C1D"/>
    <w:rsid w:val="00AE4F59"/>
    <w:rsid w:val="00AE5BC6"/>
    <w:rsid w:val="00AE61BF"/>
    <w:rsid w:val="00AE72FA"/>
    <w:rsid w:val="00AE73EE"/>
    <w:rsid w:val="00AF0419"/>
    <w:rsid w:val="00AF288D"/>
    <w:rsid w:val="00AF36C1"/>
    <w:rsid w:val="00AF3AD1"/>
    <w:rsid w:val="00AF4DC8"/>
    <w:rsid w:val="00AF5FB8"/>
    <w:rsid w:val="00AF6038"/>
    <w:rsid w:val="00AF6390"/>
    <w:rsid w:val="00AF696F"/>
    <w:rsid w:val="00AF7DA4"/>
    <w:rsid w:val="00AF7EBA"/>
    <w:rsid w:val="00B00126"/>
    <w:rsid w:val="00B0036D"/>
    <w:rsid w:val="00B00553"/>
    <w:rsid w:val="00B0084A"/>
    <w:rsid w:val="00B00FFC"/>
    <w:rsid w:val="00B01426"/>
    <w:rsid w:val="00B0155E"/>
    <w:rsid w:val="00B01965"/>
    <w:rsid w:val="00B034F7"/>
    <w:rsid w:val="00B0524B"/>
    <w:rsid w:val="00B05935"/>
    <w:rsid w:val="00B06DB0"/>
    <w:rsid w:val="00B06E88"/>
    <w:rsid w:val="00B06EB4"/>
    <w:rsid w:val="00B0742F"/>
    <w:rsid w:val="00B0743D"/>
    <w:rsid w:val="00B14C20"/>
    <w:rsid w:val="00B163D9"/>
    <w:rsid w:val="00B17B1B"/>
    <w:rsid w:val="00B20503"/>
    <w:rsid w:val="00B20BEB"/>
    <w:rsid w:val="00B2135D"/>
    <w:rsid w:val="00B22CD1"/>
    <w:rsid w:val="00B23004"/>
    <w:rsid w:val="00B24CFA"/>
    <w:rsid w:val="00B25A05"/>
    <w:rsid w:val="00B2631F"/>
    <w:rsid w:val="00B2656C"/>
    <w:rsid w:val="00B267E1"/>
    <w:rsid w:val="00B26F08"/>
    <w:rsid w:val="00B270BB"/>
    <w:rsid w:val="00B271F3"/>
    <w:rsid w:val="00B273B8"/>
    <w:rsid w:val="00B2784E"/>
    <w:rsid w:val="00B30484"/>
    <w:rsid w:val="00B31380"/>
    <w:rsid w:val="00B31FFE"/>
    <w:rsid w:val="00B327A9"/>
    <w:rsid w:val="00B3339C"/>
    <w:rsid w:val="00B34D14"/>
    <w:rsid w:val="00B3510B"/>
    <w:rsid w:val="00B3550C"/>
    <w:rsid w:val="00B35DB4"/>
    <w:rsid w:val="00B367F9"/>
    <w:rsid w:val="00B375AF"/>
    <w:rsid w:val="00B37F1C"/>
    <w:rsid w:val="00B40A20"/>
    <w:rsid w:val="00B40A26"/>
    <w:rsid w:val="00B411A7"/>
    <w:rsid w:val="00B41455"/>
    <w:rsid w:val="00B418B4"/>
    <w:rsid w:val="00B431E7"/>
    <w:rsid w:val="00B455AE"/>
    <w:rsid w:val="00B46414"/>
    <w:rsid w:val="00B5026D"/>
    <w:rsid w:val="00B503F1"/>
    <w:rsid w:val="00B508FA"/>
    <w:rsid w:val="00B5093E"/>
    <w:rsid w:val="00B514FD"/>
    <w:rsid w:val="00B51965"/>
    <w:rsid w:val="00B5247A"/>
    <w:rsid w:val="00B52805"/>
    <w:rsid w:val="00B53498"/>
    <w:rsid w:val="00B539D8"/>
    <w:rsid w:val="00B56014"/>
    <w:rsid w:val="00B5636E"/>
    <w:rsid w:val="00B5663F"/>
    <w:rsid w:val="00B56D75"/>
    <w:rsid w:val="00B57869"/>
    <w:rsid w:val="00B617E6"/>
    <w:rsid w:val="00B61CA8"/>
    <w:rsid w:val="00B63FB1"/>
    <w:rsid w:val="00B651CF"/>
    <w:rsid w:val="00B653E4"/>
    <w:rsid w:val="00B66E5F"/>
    <w:rsid w:val="00B676BD"/>
    <w:rsid w:val="00B70C18"/>
    <w:rsid w:val="00B7134C"/>
    <w:rsid w:val="00B71469"/>
    <w:rsid w:val="00B71E69"/>
    <w:rsid w:val="00B725DF"/>
    <w:rsid w:val="00B72A3A"/>
    <w:rsid w:val="00B73342"/>
    <w:rsid w:val="00B74961"/>
    <w:rsid w:val="00B749A0"/>
    <w:rsid w:val="00B74FAA"/>
    <w:rsid w:val="00B75B94"/>
    <w:rsid w:val="00B75C0A"/>
    <w:rsid w:val="00B75F53"/>
    <w:rsid w:val="00B76056"/>
    <w:rsid w:val="00B7678F"/>
    <w:rsid w:val="00B77BE2"/>
    <w:rsid w:val="00B809B8"/>
    <w:rsid w:val="00B80CC4"/>
    <w:rsid w:val="00B8133C"/>
    <w:rsid w:val="00B835A3"/>
    <w:rsid w:val="00B8461B"/>
    <w:rsid w:val="00B84AD0"/>
    <w:rsid w:val="00B84D93"/>
    <w:rsid w:val="00B85B30"/>
    <w:rsid w:val="00B9229C"/>
    <w:rsid w:val="00B9250E"/>
    <w:rsid w:val="00B92E05"/>
    <w:rsid w:val="00B93AC4"/>
    <w:rsid w:val="00B93C7B"/>
    <w:rsid w:val="00B93DB7"/>
    <w:rsid w:val="00B947B0"/>
    <w:rsid w:val="00B9508C"/>
    <w:rsid w:val="00B95376"/>
    <w:rsid w:val="00B96FB2"/>
    <w:rsid w:val="00B9778E"/>
    <w:rsid w:val="00BA1310"/>
    <w:rsid w:val="00BA23B5"/>
    <w:rsid w:val="00BA243B"/>
    <w:rsid w:val="00BA57B8"/>
    <w:rsid w:val="00BA5E04"/>
    <w:rsid w:val="00BA5E91"/>
    <w:rsid w:val="00BA732E"/>
    <w:rsid w:val="00BA7B3E"/>
    <w:rsid w:val="00BB05F3"/>
    <w:rsid w:val="00BB0614"/>
    <w:rsid w:val="00BB35C7"/>
    <w:rsid w:val="00BB4500"/>
    <w:rsid w:val="00BB4650"/>
    <w:rsid w:val="00BB4CBE"/>
    <w:rsid w:val="00BB4E95"/>
    <w:rsid w:val="00BB4EBE"/>
    <w:rsid w:val="00BB5D09"/>
    <w:rsid w:val="00BB69FA"/>
    <w:rsid w:val="00BB78A6"/>
    <w:rsid w:val="00BB7E69"/>
    <w:rsid w:val="00BC1E56"/>
    <w:rsid w:val="00BC26D5"/>
    <w:rsid w:val="00BC4F4F"/>
    <w:rsid w:val="00BC6726"/>
    <w:rsid w:val="00BC7B11"/>
    <w:rsid w:val="00BD0A5A"/>
    <w:rsid w:val="00BD0BAB"/>
    <w:rsid w:val="00BD1CB7"/>
    <w:rsid w:val="00BD2209"/>
    <w:rsid w:val="00BD3C94"/>
    <w:rsid w:val="00BD41AE"/>
    <w:rsid w:val="00BD5FD8"/>
    <w:rsid w:val="00BD6835"/>
    <w:rsid w:val="00BD6921"/>
    <w:rsid w:val="00BD75BC"/>
    <w:rsid w:val="00BD7990"/>
    <w:rsid w:val="00BE1F5F"/>
    <w:rsid w:val="00BE2B22"/>
    <w:rsid w:val="00BE63FF"/>
    <w:rsid w:val="00BE6974"/>
    <w:rsid w:val="00BE6EC1"/>
    <w:rsid w:val="00BE7A6C"/>
    <w:rsid w:val="00BF1C86"/>
    <w:rsid w:val="00BF208A"/>
    <w:rsid w:val="00BF426B"/>
    <w:rsid w:val="00BF712B"/>
    <w:rsid w:val="00BF7C9D"/>
    <w:rsid w:val="00C00147"/>
    <w:rsid w:val="00C0020C"/>
    <w:rsid w:val="00C00693"/>
    <w:rsid w:val="00C00D5E"/>
    <w:rsid w:val="00C01A6C"/>
    <w:rsid w:val="00C02344"/>
    <w:rsid w:val="00C03234"/>
    <w:rsid w:val="00C041F7"/>
    <w:rsid w:val="00C04288"/>
    <w:rsid w:val="00C05415"/>
    <w:rsid w:val="00C054CD"/>
    <w:rsid w:val="00C055F4"/>
    <w:rsid w:val="00C063BA"/>
    <w:rsid w:val="00C06CF1"/>
    <w:rsid w:val="00C07529"/>
    <w:rsid w:val="00C10370"/>
    <w:rsid w:val="00C10571"/>
    <w:rsid w:val="00C10A4D"/>
    <w:rsid w:val="00C10B44"/>
    <w:rsid w:val="00C13CE5"/>
    <w:rsid w:val="00C13CED"/>
    <w:rsid w:val="00C146B0"/>
    <w:rsid w:val="00C153F5"/>
    <w:rsid w:val="00C1567B"/>
    <w:rsid w:val="00C17206"/>
    <w:rsid w:val="00C1756F"/>
    <w:rsid w:val="00C17B31"/>
    <w:rsid w:val="00C20DD0"/>
    <w:rsid w:val="00C211A7"/>
    <w:rsid w:val="00C23073"/>
    <w:rsid w:val="00C239F6"/>
    <w:rsid w:val="00C24D26"/>
    <w:rsid w:val="00C24F64"/>
    <w:rsid w:val="00C2551D"/>
    <w:rsid w:val="00C261B1"/>
    <w:rsid w:val="00C26280"/>
    <w:rsid w:val="00C263D9"/>
    <w:rsid w:val="00C27987"/>
    <w:rsid w:val="00C31656"/>
    <w:rsid w:val="00C35A3A"/>
    <w:rsid w:val="00C35F57"/>
    <w:rsid w:val="00C36BE9"/>
    <w:rsid w:val="00C3762C"/>
    <w:rsid w:val="00C414D9"/>
    <w:rsid w:val="00C433F8"/>
    <w:rsid w:val="00C435FA"/>
    <w:rsid w:val="00C448F3"/>
    <w:rsid w:val="00C44B12"/>
    <w:rsid w:val="00C452C8"/>
    <w:rsid w:val="00C4605F"/>
    <w:rsid w:val="00C469DE"/>
    <w:rsid w:val="00C50052"/>
    <w:rsid w:val="00C50072"/>
    <w:rsid w:val="00C50614"/>
    <w:rsid w:val="00C50942"/>
    <w:rsid w:val="00C50B91"/>
    <w:rsid w:val="00C534E5"/>
    <w:rsid w:val="00C53602"/>
    <w:rsid w:val="00C547A3"/>
    <w:rsid w:val="00C54CB3"/>
    <w:rsid w:val="00C54DB2"/>
    <w:rsid w:val="00C54DB4"/>
    <w:rsid w:val="00C55408"/>
    <w:rsid w:val="00C55E62"/>
    <w:rsid w:val="00C56EE5"/>
    <w:rsid w:val="00C60873"/>
    <w:rsid w:val="00C615BD"/>
    <w:rsid w:val="00C61664"/>
    <w:rsid w:val="00C6184C"/>
    <w:rsid w:val="00C61C97"/>
    <w:rsid w:val="00C620A2"/>
    <w:rsid w:val="00C62671"/>
    <w:rsid w:val="00C637B4"/>
    <w:rsid w:val="00C64E3A"/>
    <w:rsid w:val="00C6729B"/>
    <w:rsid w:val="00C6792F"/>
    <w:rsid w:val="00C67DA7"/>
    <w:rsid w:val="00C70383"/>
    <w:rsid w:val="00C7165F"/>
    <w:rsid w:val="00C72FE1"/>
    <w:rsid w:val="00C73F77"/>
    <w:rsid w:val="00C753E7"/>
    <w:rsid w:val="00C75922"/>
    <w:rsid w:val="00C76B27"/>
    <w:rsid w:val="00C77966"/>
    <w:rsid w:val="00C80EF2"/>
    <w:rsid w:val="00C81BA0"/>
    <w:rsid w:val="00C82020"/>
    <w:rsid w:val="00C82A78"/>
    <w:rsid w:val="00C83007"/>
    <w:rsid w:val="00C85088"/>
    <w:rsid w:val="00C85A4F"/>
    <w:rsid w:val="00C861AF"/>
    <w:rsid w:val="00C8749E"/>
    <w:rsid w:val="00C92FFD"/>
    <w:rsid w:val="00C9300E"/>
    <w:rsid w:val="00C953EB"/>
    <w:rsid w:val="00C96DB5"/>
    <w:rsid w:val="00CA01BE"/>
    <w:rsid w:val="00CA0221"/>
    <w:rsid w:val="00CA156B"/>
    <w:rsid w:val="00CA181B"/>
    <w:rsid w:val="00CA2365"/>
    <w:rsid w:val="00CA255C"/>
    <w:rsid w:val="00CA2AEF"/>
    <w:rsid w:val="00CA3FF6"/>
    <w:rsid w:val="00CA442D"/>
    <w:rsid w:val="00CA465E"/>
    <w:rsid w:val="00CA4DB4"/>
    <w:rsid w:val="00CA5A8A"/>
    <w:rsid w:val="00CA6CAE"/>
    <w:rsid w:val="00CB27A1"/>
    <w:rsid w:val="00CB3E9D"/>
    <w:rsid w:val="00CB4790"/>
    <w:rsid w:val="00CB5E07"/>
    <w:rsid w:val="00CB63C6"/>
    <w:rsid w:val="00CB64FA"/>
    <w:rsid w:val="00CB7073"/>
    <w:rsid w:val="00CB7646"/>
    <w:rsid w:val="00CB79C4"/>
    <w:rsid w:val="00CC00BE"/>
    <w:rsid w:val="00CC0315"/>
    <w:rsid w:val="00CC0633"/>
    <w:rsid w:val="00CC0C79"/>
    <w:rsid w:val="00CC23C2"/>
    <w:rsid w:val="00CC40C0"/>
    <w:rsid w:val="00CC4BE7"/>
    <w:rsid w:val="00CC7874"/>
    <w:rsid w:val="00CC7B2F"/>
    <w:rsid w:val="00CD033F"/>
    <w:rsid w:val="00CD0548"/>
    <w:rsid w:val="00CD0DFA"/>
    <w:rsid w:val="00CD13D8"/>
    <w:rsid w:val="00CD2197"/>
    <w:rsid w:val="00CD2BB8"/>
    <w:rsid w:val="00CD3AD5"/>
    <w:rsid w:val="00CD41CC"/>
    <w:rsid w:val="00CD42B9"/>
    <w:rsid w:val="00CD6DAB"/>
    <w:rsid w:val="00CD7236"/>
    <w:rsid w:val="00CD7D23"/>
    <w:rsid w:val="00CE0D3E"/>
    <w:rsid w:val="00CE120D"/>
    <w:rsid w:val="00CE16C2"/>
    <w:rsid w:val="00CE23B3"/>
    <w:rsid w:val="00CE3098"/>
    <w:rsid w:val="00CE42BE"/>
    <w:rsid w:val="00CE4C81"/>
    <w:rsid w:val="00CE58F9"/>
    <w:rsid w:val="00CE700C"/>
    <w:rsid w:val="00CE70C1"/>
    <w:rsid w:val="00CF012C"/>
    <w:rsid w:val="00CF0802"/>
    <w:rsid w:val="00CF2543"/>
    <w:rsid w:val="00CF33F8"/>
    <w:rsid w:val="00CF3B42"/>
    <w:rsid w:val="00CF3EEE"/>
    <w:rsid w:val="00CF558A"/>
    <w:rsid w:val="00D00111"/>
    <w:rsid w:val="00D02054"/>
    <w:rsid w:val="00D027DE"/>
    <w:rsid w:val="00D05F38"/>
    <w:rsid w:val="00D07421"/>
    <w:rsid w:val="00D07FD5"/>
    <w:rsid w:val="00D10952"/>
    <w:rsid w:val="00D117AD"/>
    <w:rsid w:val="00D12346"/>
    <w:rsid w:val="00D12A3C"/>
    <w:rsid w:val="00D132D9"/>
    <w:rsid w:val="00D13F72"/>
    <w:rsid w:val="00D154A8"/>
    <w:rsid w:val="00D16B21"/>
    <w:rsid w:val="00D17290"/>
    <w:rsid w:val="00D174D7"/>
    <w:rsid w:val="00D17B5A"/>
    <w:rsid w:val="00D20152"/>
    <w:rsid w:val="00D205A2"/>
    <w:rsid w:val="00D2082D"/>
    <w:rsid w:val="00D20A4E"/>
    <w:rsid w:val="00D21203"/>
    <w:rsid w:val="00D223EE"/>
    <w:rsid w:val="00D247C5"/>
    <w:rsid w:val="00D26C73"/>
    <w:rsid w:val="00D27750"/>
    <w:rsid w:val="00D31D29"/>
    <w:rsid w:val="00D3338D"/>
    <w:rsid w:val="00D3398C"/>
    <w:rsid w:val="00D366BB"/>
    <w:rsid w:val="00D375BE"/>
    <w:rsid w:val="00D3774D"/>
    <w:rsid w:val="00D37AE7"/>
    <w:rsid w:val="00D40525"/>
    <w:rsid w:val="00D40B33"/>
    <w:rsid w:val="00D413A1"/>
    <w:rsid w:val="00D4213A"/>
    <w:rsid w:val="00D42161"/>
    <w:rsid w:val="00D42475"/>
    <w:rsid w:val="00D4323B"/>
    <w:rsid w:val="00D43566"/>
    <w:rsid w:val="00D44CBA"/>
    <w:rsid w:val="00D45E6E"/>
    <w:rsid w:val="00D46168"/>
    <w:rsid w:val="00D46DC6"/>
    <w:rsid w:val="00D47C4A"/>
    <w:rsid w:val="00D522E5"/>
    <w:rsid w:val="00D52A23"/>
    <w:rsid w:val="00D5456F"/>
    <w:rsid w:val="00D54B09"/>
    <w:rsid w:val="00D574B6"/>
    <w:rsid w:val="00D60A74"/>
    <w:rsid w:val="00D61A06"/>
    <w:rsid w:val="00D61A57"/>
    <w:rsid w:val="00D62E80"/>
    <w:rsid w:val="00D632D4"/>
    <w:rsid w:val="00D6457C"/>
    <w:rsid w:val="00D650C0"/>
    <w:rsid w:val="00D65360"/>
    <w:rsid w:val="00D6566F"/>
    <w:rsid w:val="00D65B8A"/>
    <w:rsid w:val="00D706AD"/>
    <w:rsid w:val="00D71BB6"/>
    <w:rsid w:val="00D73A3D"/>
    <w:rsid w:val="00D73C17"/>
    <w:rsid w:val="00D73D2B"/>
    <w:rsid w:val="00D73EDB"/>
    <w:rsid w:val="00D73EE7"/>
    <w:rsid w:val="00D73F9C"/>
    <w:rsid w:val="00D7431A"/>
    <w:rsid w:val="00D759A5"/>
    <w:rsid w:val="00D75AAD"/>
    <w:rsid w:val="00D7743C"/>
    <w:rsid w:val="00D77D63"/>
    <w:rsid w:val="00D811C7"/>
    <w:rsid w:val="00D82652"/>
    <w:rsid w:val="00D83785"/>
    <w:rsid w:val="00D83AE0"/>
    <w:rsid w:val="00D83B7D"/>
    <w:rsid w:val="00D84C98"/>
    <w:rsid w:val="00D85B1A"/>
    <w:rsid w:val="00D85E94"/>
    <w:rsid w:val="00D85FEF"/>
    <w:rsid w:val="00D86B61"/>
    <w:rsid w:val="00D8741F"/>
    <w:rsid w:val="00D87B01"/>
    <w:rsid w:val="00D902E6"/>
    <w:rsid w:val="00D90E54"/>
    <w:rsid w:val="00D923E9"/>
    <w:rsid w:val="00D9295C"/>
    <w:rsid w:val="00D92E03"/>
    <w:rsid w:val="00D9349F"/>
    <w:rsid w:val="00D940D6"/>
    <w:rsid w:val="00D9525A"/>
    <w:rsid w:val="00D9649F"/>
    <w:rsid w:val="00DA13AD"/>
    <w:rsid w:val="00DA15B1"/>
    <w:rsid w:val="00DA2D12"/>
    <w:rsid w:val="00DA2D76"/>
    <w:rsid w:val="00DA4136"/>
    <w:rsid w:val="00DA4C24"/>
    <w:rsid w:val="00DA5669"/>
    <w:rsid w:val="00DA718A"/>
    <w:rsid w:val="00DB10A4"/>
    <w:rsid w:val="00DB17DA"/>
    <w:rsid w:val="00DB1C28"/>
    <w:rsid w:val="00DB20C8"/>
    <w:rsid w:val="00DB2809"/>
    <w:rsid w:val="00DB2B6D"/>
    <w:rsid w:val="00DB326F"/>
    <w:rsid w:val="00DB585E"/>
    <w:rsid w:val="00DB5DC9"/>
    <w:rsid w:val="00DB5E55"/>
    <w:rsid w:val="00DC041D"/>
    <w:rsid w:val="00DC10D1"/>
    <w:rsid w:val="00DC1ADA"/>
    <w:rsid w:val="00DC3B3E"/>
    <w:rsid w:val="00DC4AB3"/>
    <w:rsid w:val="00DC5920"/>
    <w:rsid w:val="00DC700A"/>
    <w:rsid w:val="00DC71A5"/>
    <w:rsid w:val="00DC7543"/>
    <w:rsid w:val="00DD0AA6"/>
    <w:rsid w:val="00DD1006"/>
    <w:rsid w:val="00DD105E"/>
    <w:rsid w:val="00DD13C6"/>
    <w:rsid w:val="00DD1E98"/>
    <w:rsid w:val="00DD2A54"/>
    <w:rsid w:val="00DD3134"/>
    <w:rsid w:val="00DD3C36"/>
    <w:rsid w:val="00DD4613"/>
    <w:rsid w:val="00DD60A0"/>
    <w:rsid w:val="00DD6F67"/>
    <w:rsid w:val="00DD7238"/>
    <w:rsid w:val="00DE19EF"/>
    <w:rsid w:val="00DE2DBF"/>
    <w:rsid w:val="00DE47B2"/>
    <w:rsid w:val="00DE5849"/>
    <w:rsid w:val="00DE5875"/>
    <w:rsid w:val="00DE5B51"/>
    <w:rsid w:val="00DE633B"/>
    <w:rsid w:val="00DE7917"/>
    <w:rsid w:val="00DF0086"/>
    <w:rsid w:val="00DF07FD"/>
    <w:rsid w:val="00DF0870"/>
    <w:rsid w:val="00DF12DF"/>
    <w:rsid w:val="00DF1BC5"/>
    <w:rsid w:val="00DF223D"/>
    <w:rsid w:val="00DF28AA"/>
    <w:rsid w:val="00DF29EB"/>
    <w:rsid w:val="00DF29F9"/>
    <w:rsid w:val="00DF383B"/>
    <w:rsid w:val="00DF3A44"/>
    <w:rsid w:val="00DF4154"/>
    <w:rsid w:val="00DF481C"/>
    <w:rsid w:val="00DF54CA"/>
    <w:rsid w:val="00DF5BCC"/>
    <w:rsid w:val="00DF5FAD"/>
    <w:rsid w:val="00DF769E"/>
    <w:rsid w:val="00DF780C"/>
    <w:rsid w:val="00E01070"/>
    <w:rsid w:val="00E038AD"/>
    <w:rsid w:val="00E04629"/>
    <w:rsid w:val="00E046B0"/>
    <w:rsid w:val="00E066EF"/>
    <w:rsid w:val="00E0693B"/>
    <w:rsid w:val="00E10761"/>
    <w:rsid w:val="00E10C25"/>
    <w:rsid w:val="00E15094"/>
    <w:rsid w:val="00E1554C"/>
    <w:rsid w:val="00E1573C"/>
    <w:rsid w:val="00E1631D"/>
    <w:rsid w:val="00E173B9"/>
    <w:rsid w:val="00E2142B"/>
    <w:rsid w:val="00E23760"/>
    <w:rsid w:val="00E248A5"/>
    <w:rsid w:val="00E25EF9"/>
    <w:rsid w:val="00E2648B"/>
    <w:rsid w:val="00E27765"/>
    <w:rsid w:val="00E302D2"/>
    <w:rsid w:val="00E31245"/>
    <w:rsid w:val="00E3159C"/>
    <w:rsid w:val="00E316FE"/>
    <w:rsid w:val="00E31822"/>
    <w:rsid w:val="00E32F57"/>
    <w:rsid w:val="00E335B6"/>
    <w:rsid w:val="00E345F5"/>
    <w:rsid w:val="00E34A94"/>
    <w:rsid w:val="00E3742B"/>
    <w:rsid w:val="00E3759D"/>
    <w:rsid w:val="00E376A1"/>
    <w:rsid w:val="00E37899"/>
    <w:rsid w:val="00E37BEE"/>
    <w:rsid w:val="00E41BAA"/>
    <w:rsid w:val="00E42698"/>
    <w:rsid w:val="00E42A01"/>
    <w:rsid w:val="00E42B68"/>
    <w:rsid w:val="00E4410D"/>
    <w:rsid w:val="00E44B8B"/>
    <w:rsid w:val="00E44C33"/>
    <w:rsid w:val="00E44EC7"/>
    <w:rsid w:val="00E50376"/>
    <w:rsid w:val="00E503B1"/>
    <w:rsid w:val="00E50EBF"/>
    <w:rsid w:val="00E529EC"/>
    <w:rsid w:val="00E57630"/>
    <w:rsid w:val="00E60385"/>
    <w:rsid w:val="00E60776"/>
    <w:rsid w:val="00E60B52"/>
    <w:rsid w:val="00E614D4"/>
    <w:rsid w:val="00E624CC"/>
    <w:rsid w:val="00E63756"/>
    <w:rsid w:val="00E64F7E"/>
    <w:rsid w:val="00E655C3"/>
    <w:rsid w:val="00E66FDD"/>
    <w:rsid w:val="00E678A2"/>
    <w:rsid w:val="00E71610"/>
    <w:rsid w:val="00E81B67"/>
    <w:rsid w:val="00E823DF"/>
    <w:rsid w:val="00E83107"/>
    <w:rsid w:val="00E835D7"/>
    <w:rsid w:val="00E838E9"/>
    <w:rsid w:val="00E84DA3"/>
    <w:rsid w:val="00E86C71"/>
    <w:rsid w:val="00E8719B"/>
    <w:rsid w:val="00E9082C"/>
    <w:rsid w:val="00E916B5"/>
    <w:rsid w:val="00E91D5C"/>
    <w:rsid w:val="00E924EE"/>
    <w:rsid w:val="00E927D9"/>
    <w:rsid w:val="00E94641"/>
    <w:rsid w:val="00E94D0C"/>
    <w:rsid w:val="00E9565B"/>
    <w:rsid w:val="00EA079A"/>
    <w:rsid w:val="00EA1593"/>
    <w:rsid w:val="00EA1E6C"/>
    <w:rsid w:val="00EA2003"/>
    <w:rsid w:val="00EA2D64"/>
    <w:rsid w:val="00EA35B4"/>
    <w:rsid w:val="00EA3D37"/>
    <w:rsid w:val="00EA40EF"/>
    <w:rsid w:val="00EB05C4"/>
    <w:rsid w:val="00EB0FA2"/>
    <w:rsid w:val="00EB1804"/>
    <w:rsid w:val="00EB1989"/>
    <w:rsid w:val="00EB44FB"/>
    <w:rsid w:val="00EB4A4F"/>
    <w:rsid w:val="00EB5AEA"/>
    <w:rsid w:val="00EB5CC4"/>
    <w:rsid w:val="00EB76BF"/>
    <w:rsid w:val="00EB7A3C"/>
    <w:rsid w:val="00EC117F"/>
    <w:rsid w:val="00EC2C4B"/>
    <w:rsid w:val="00EC30FC"/>
    <w:rsid w:val="00EC3B8B"/>
    <w:rsid w:val="00EC4CC2"/>
    <w:rsid w:val="00EC53DF"/>
    <w:rsid w:val="00EC5D26"/>
    <w:rsid w:val="00EC5DF6"/>
    <w:rsid w:val="00EC682A"/>
    <w:rsid w:val="00EC79A5"/>
    <w:rsid w:val="00ED1571"/>
    <w:rsid w:val="00ED2ADC"/>
    <w:rsid w:val="00ED38A3"/>
    <w:rsid w:val="00ED4586"/>
    <w:rsid w:val="00ED4A60"/>
    <w:rsid w:val="00ED79CC"/>
    <w:rsid w:val="00EE05E4"/>
    <w:rsid w:val="00EE0DB5"/>
    <w:rsid w:val="00EE1E75"/>
    <w:rsid w:val="00EE2111"/>
    <w:rsid w:val="00EE2E1F"/>
    <w:rsid w:val="00EE3C94"/>
    <w:rsid w:val="00EE3E38"/>
    <w:rsid w:val="00EE4913"/>
    <w:rsid w:val="00EE4C61"/>
    <w:rsid w:val="00EE55BA"/>
    <w:rsid w:val="00EE5A77"/>
    <w:rsid w:val="00EE5FBD"/>
    <w:rsid w:val="00EE624D"/>
    <w:rsid w:val="00EF03A9"/>
    <w:rsid w:val="00EF1B95"/>
    <w:rsid w:val="00EF1E80"/>
    <w:rsid w:val="00EF286B"/>
    <w:rsid w:val="00EF348D"/>
    <w:rsid w:val="00EF3FFD"/>
    <w:rsid w:val="00EF4B68"/>
    <w:rsid w:val="00EF5916"/>
    <w:rsid w:val="00EF7870"/>
    <w:rsid w:val="00EF7C2D"/>
    <w:rsid w:val="00EF7D71"/>
    <w:rsid w:val="00EF7F15"/>
    <w:rsid w:val="00F008EF"/>
    <w:rsid w:val="00F00CB1"/>
    <w:rsid w:val="00F01250"/>
    <w:rsid w:val="00F0209F"/>
    <w:rsid w:val="00F03B54"/>
    <w:rsid w:val="00F044EC"/>
    <w:rsid w:val="00F05E75"/>
    <w:rsid w:val="00F07E49"/>
    <w:rsid w:val="00F10861"/>
    <w:rsid w:val="00F10A3F"/>
    <w:rsid w:val="00F10A5C"/>
    <w:rsid w:val="00F11033"/>
    <w:rsid w:val="00F128E5"/>
    <w:rsid w:val="00F12DC2"/>
    <w:rsid w:val="00F150E1"/>
    <w:rsid w:val="00F168D1"/>
    <w:rsid w:val="00F17A47"/>
    <w:rsid w:val="00F21452"/>
    <w:rsid w:val="00F2236B"/>
    <w:rsid w:val="00F235A6"/>
    <w:rsid w:val="00F24ED0"/>
    <w:rsid w:val="00F2500C"/>
    <w:rsid w:val="00F272EC"/>
    <w:rsid w:val="00F27B98"/>
    <w:rsid w:val="00F27CDC"/>
    <w:rsid w:val="00F30A60"/>
    <w:rsid w:val="00F31618"/>
    <w:rsid w:val="00F334B8"/>
    <w:rsid w:val="00F33B3D"/>
    <w:rsid w:val="00F342A3"/>
    <w:rsid w:val="00F35240"/>
    <w:rsid w:val="00F358BC"/>
    <w:rsid w:val="00F37730"/>
    <w:rsid w:val="00F37915"/>
    <w:rsid w:val="00F40BBD"/>
    <w:rsid w:val="00F41E6A"/>
    <w:rsid w:val="00F42EF3"/>
    <w:rsid w:val="00F434B6"/>
    <w:rsid w:val="00F43691"/>
    <w:rsid w:val="00F43A3A"/>
    <w:rsid w:val="00F44023"/>
    <w:rsid w:val="00F44380"/>
    <w:rsid w:val="00F45406"/>
    <w:rsid w:val="00F46C7F"/>
    <w:rsid w:val="00F47941"/>
    <w:rsid w:val="00F520E7"/>
    <w:rsid w:val="00F5263A"/>
    <w:rsid w:val="00F54989"/>
    <w:rsid w:val="00F552B1"/>
    <w:rsid w:val="00F5585D"/>
    <w:rsid w:val="00F56302"/>
    <w:rsid w:val="00F56BA4"/>
    <w:rsid w:val="00F56D59"/>
    <w:rsid w:val="00F57542"/>
    <w:rsid w:val="00F6029F"/>
    <w:rsid w:val="00F6328D"/>
    <w:rsid w:val="00F6329A"/>
    <w:rsid w:val="00F6330A"/>
    <w:rsid w:val="00F70256"/>
    <w:rsid w:val="00F704CF"/>
    <w:rsid w:val="00F70C11"/>
    <w:rsid w:val="00F70C42"/>
    <w:rsid w:val="00F70F2A"/>
    <w:rsid w:val="00F713EF"/>
    <w:rsid w:val="00F716FF"/>
    <w:rsid w:val="00F734D4"/>
    <w:rsid w:val="00F73CD9"/>
    <w:rsid w:val="00F7405D"/>
    <w:rsid w:val="00F741A1"/>
    <w:rsid w:val="00F769ED"/>
    <w:rsid w:val="00F7726A"/>
    <w:rsid w:val="00F7731C"/>
    <w:rsid w:val="00F81426"/>
    <w:rsid w:val="00F83E8C"/>
    <w:rsid w:val="00F852FF"/>
    <w:rsid w:val="00F85547"/>
    <w:rsid w:val="00F86A31"/>
    <w:rsid w:val="00F86AB3"/>
    <w:rsid w:val="00F916E2"/>
    <w:rsid w:val="00F91890"/>
    <w:rsid w:val="00F92D84"/>
    <w:rsid w:val="00F93B4F"/>
    <w:rsid w:val="00F93C1B"/>
    <w:rsid w:val="00F93D8E"/>
    <w:rsid w:val="00F94737"/>
    <w:rsid w:val="00F94F71"/>
    <w:rsid w:val="00F95265"/>
    <w:rsid w:val="00F95996"/>
    <w:rsid w:val="00FA0359"/>
    <w:rsid w:val="00FA13C6"/>
    <w:rsid w:val="00FA1507"/>
    <w:rsid w:val="00FA1B35"/>
    <w:rsid w:val="00FA1C1D"/>
    <w:rsid w:val="00FA1D53"/>
    <w:rsid w:val="00FA200F"/>
    <w:rsid w:val="00FA2C93"/>
    <w:rsid w:val="00FA3316"/>
    <w:rsid w:val="00FA33F4"/>
    <w:rsid w:val="00FA5AB9"/>
    <w:rsid w:val="00FA788B"/>
    <w:rsid w:val="00FA791D"/>
    <w:rsid w:val="00FB0187"/>
    <w:rsid w:val="00FB0C5B"/>
    <w:rsid w:val="00FB27AA"/>
    <w:rsid w:val="00FB2EE3"/>
    <w:rsid w:val="00FB3344"/>
    <w:rsid w:val="00FB3589"/>
    <w:rsid w:val="00FB46BC"/>
    <w:rsid w:val="00FB5D3B"/>
    <w:rsid w:val="00FB6F04"/>
    <w:rsid w:val="00FB748C"/>
    <w:rsid w:val="00FB7726"/>
    <w:rsid w:val="00FC09B5"/>
    <w:rsid w:val="00FC1513"/>
    <w:rsid w:val="00FC1742"/>
    <w:rsid w:val="00FC1DCB"/>
    <w:rsid w:val="00FC1DD8"/>
    <w:rsid w:val="00FC26FE"/>
    <w:rsid w:val="00FC7528"/>
    <w:rsid w:val="00FD05FD"/>
    <w:rsid w:val="00FD0D77"/>
    <w:rsid w:val="00FD1CE6"/>
    <w:rsid w:val="00FD3A03"/>
    <w:rsid w:val="00FD3F6F"/>
    <w:rsid w:val="00FD44FE"/>
    <w:rsid w:val="00FD4770"/>
    <w:rsid w:val="00FD4AE2"/>
    <w:rsid w:val="00FD653A"/>
    <w:rsid w:val="00FD76E6"/>
    <w:rsid w:val="00FD79CC"/>
    <w:rsid w:val="00FE1C73"/>
    <w:rsid w:val="00FE4B0D"/>
    <w:rsid w:val="00FE6CC8"/>
    <w:rsid w:val="00FF156E"/>
    <w:rsid w:val="00FF1857"/>
    <w:rsid w:val="00FF226A"/>
    <w:rsid w:val="00FF325C"/>
    <w:rsid w:val="00FF4A65"/>
    <w:rsid w:val="00FF4F03"/>
    <w:rsid w:val="00FF59CA"/>
    <w:rsid w:val="00FF5E4D"/>
    <w:rsid w:val="00FF6163"/>
    <w:rsid w:val="00FF6B39"/>
    <w:rsid w:val="00FF6DB7"/>
    <w:rsid w:val="00FF7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" o:allowincell="f"/>
    <o:shapelayout v:ext="edit">
      <o:idmap v:ext="edit" data="1"/>
      <o:rules v:ext="edit">
        <o:r id="V:Rule1" type="connector" idref="#AutoShape 175"/>
        <o:r id="V:Rule2" type="connector" idref="#AutoShape 132"/>
        <o:r id="V:Rule3" type="connector" idref="#_x0000_s1154"/>
        <o:r id="V:Rule4" type="connector" idref="#AutoShape 126"/>
        <o:r id="V:Rule5" type="connector" idref="#AutoShape 136"/>
        <o:r id="V:Rule6" type="connector" idref="#AutoShape 131"/>
        <o:r id="V:Rule7" type="connector" idref="#AutoShape 137"/>
        <o:r id="V:Rule8" type="connector" idref="#AutoShape 173"/>
        <o:r id="V:Rule9" type="connector" idref="#AutoShape 125"/>
        <o:r id="V:Rule10" type="connector" idref="#AutoShape 139"/>
        <o:r id="V:Rule11" type="connector" idref="#AutoShape 128"/>
        <o:r id="V:Rule12" type="connector" idref="#AutoShape 140"/>
        <o:r id="V:Rule13" type="connector" idref="#AutoShape 129"/>
      </o:rules>
    </o:shapelayout>
  </w:shapeDefaults>
  <w:decimalSymbol w:val="."/>
  <w:listSeparator w:val=","/>
  <w14:docId w14:val="380AF512"/>
  <w15:docId w15:val="{5237EF81-8808-4CE8-99EF-E4A6BAD5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A40"/>
  </w:style>
  <w:style w:type="paragraph" w:styleId="Heading1">
    <w:name w:val="heading 1"/>
    <w:basedOn w:val="Normal"/>
    <w:next w:val="Normal"/>
    <w:qFormat/>
    <w:rsid w:val="005C2A40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5C2A40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C2A40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5C2A40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C2A40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5C2A40"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5C2A40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C2A40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5C2A40"/>
    <w:pPr>
      <w:keepNext/>
      <w:jc w:val="center"/>
      <w:outlineLvl w:val="8"/>
    </w:pPr>
    <w:rPr>
      <w:b/>
      <w:color w:val="C0C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C2A40"/>
    <w:rPr>
      <w:rFonts w:ascii="Tahoma" w:hAnsi="Tahoma" w:cs="Courier New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6BA4"/>
    <w:rPr>
      <w:color w:val="808080"/>
    </w:rPr>
  </w:style>
  <w:style w:type="character" w:customStyle="1" w:styleId="Style1">
    <w:name w:val="Style1"/>
    <w:basedOn w:val="DefaultParagraphFont"/>
    <w:rsid w:val="00F56BA4"/>
    <w:rPr>
      <w:rFonts w:ascii="Times New Roman" w:hAnsi="Times New Roman"/>
      <w:b/>
      <w:sz w:val="22"/>
    </w:rPr>
  </w:style>
  <w:style w:type="character" w:customStyle="1" w:styleId="Style2">
    <w:name w:val="Style2"/>
    <w:basedOn w:val="DefaultParagraphFont"/>
    <w:qFormat/>
    <w:rsid w:val="00F56BA4"/>
    <w:rPr>
      <w:rFonts w:ascii="Times New Roman" w:hAnsi="Times New Roman"/>
      <w:b/>
      <w:color w:val="auto"/>
      <w:sz w:val="22"/>
      <w:u w:val="none"/>
    </w:rPr>
  </w:style>
  <w:style w:type="character" w:customStyle="1" w:styleId="Style3">
    <w:name w:val="Style3"/>
    <w:basedOn w:val="DefaultParagraphFont"/>
    <w:rsid w:val="003B5D6F"/>
    <w:rPr>
      <w:rFonts w:ascii="Times New Roman" w:hAnsi="Times New Roman"/>
      <w:b/>
      <w:sz w:val="28"/>
    </w:rPr>
  </w:style>
  <w:style w:type="character" w:customStyle="1" w:styleId="Style4">
    <w:name w:val="Style4"/>
    <w:basedOn w:val="DefaultParagraphFont"/>
    <w:qFormat/>
    <w:rsid w:val="00C24D26"/>
    <w:rPr>
      <w:rFonts w:ascii="Times New Roman" w:hAnsi="Times New Roman"/>
      <w:b/>
      <w:sz w:val="22"/>
    </w:rPr>
  </w:style>
  <w:style w:type="character" w:customStyle="1" w:styleId="Style5">
    <w:name w:val="Style5"/>
    <w:basedOn w:val="DefaultParagraphFont"/>
    <w:qFormat/>
    <w:rsid w:val="00E624CC"/>
    <w:rPr>
      <w:rFonts w:ascii="Times New Roman" w:hAnsi="Times New Roman"/>
      <w:b/>
      <w:sz w:val="24"/>
      <w:u w:val="single"/>
    </w:rPr>
  </w:style>
  <w:style w:type="character" w:customStyle="1" w:styleId="Style6">
    <w:name w:val="Style6"/>
    <w:basedOn w:val="DefaultParagraphFont"/>
    <w:rsid w:val="00E624CC"/>
    <w:rPr>
      <w:rFonts w:ascii="Times New Roman" w:hAnsi="Times New Roman"/>
      <w:b/>
      <w:sz w:val="24"/>
      <w:u w:val="single"/>
    </w:rPr>
  </w:style>
  <w:style w:type="character" w:customStyle="1" w:styleId="Style7">
    <w:name w:val="Style7"/>
    <w:basedOn w:val="DefaultParagraphFont"/>
    <w:uiPriority w:val="1"/>
    <w:rsid w:val="00A41E3C"/>
    <w:rPr>
      <w:rFonts w:ascii="Times New Roman" w:hAnsi="Times New Roman"/>
      <w:b/>
      <w:sz w:val="24"/>
    </w:rPr>
  </w:style>
  <w:style w:type="character" w:customStyle="1" w:styleId="Style8">
    <w:name w:val="Style8"/>
    <w:basedOn w:val="DefaultParagraphFont"/>
    <w:uiPriority w:val="1"/>
    <w:rsid w:val="00A41E3C"/>
    <w:rPr>
      <w:rFonts w:ascii="Times New Roman" w:hAnsi="Times New Roman"/>
      <w:b/>
      <w:sz w:val="22"/>
    </w:rPr>
  </w:style>
  <w:style w:type="character" w:customStyle="1" w:styleId="Style9">
    <w:name w:val="Style9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0">
    <w:name w:val="Style10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1">
    <w:name w:val="Style11"/>
    <w:basedOn w:val="DefaultParagraphFont"/>
    <w:uiPriority w:val="1"/>
    <w:rsid w:val="00D522E5"/>
    <w:rPr>
      <w:rFonts w:ascii="Times New Roman" w:hAnsi="Times New Roman"/>
      <w:b/>
      <w:sz w:val="22"/>
    </w:rPr>
  </w:style>
  <w:style w:type="table" w:styleId="TableGrid">
    <w:name w:val="Table Grid"/>
    <w:basedOn w:val="TableNormal"/>
    <w:rsid w:val="00293A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D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old\Desktop\Template%20Annex%20C%20FORM_3_APPOINTMENT%20FORM-A_Regulat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A8A4F-738A-4B09-BFC6-3C4970C2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Annex C FORM_3_APPOINTMENT FORM-A_Regulated</Template>
  <TotalTime>5165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Civil Service Commission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Macro Virus Infection by The Narkotic Network</dc:subject>
  <dc:creator>Harold</dc:creator>
  <cp:keywords>FoxChit SOFTWARE SOLUTIONS</cp:keywords>
  <cp:lastModifiedBy>USER</cp:lastModifiedBy>
  <cp:revision>1665</cp:revision>
  <cp:lastPrinted>2024-05-31T06:15:00Z</cp:lastPrinted>
  <dcterms:created xsi:type="dcterms:W3CDTF">2016-08-24T02:52:00Z</dcterms:created>
  <dcterms:modified xsi:type="dcterms:W3CDTF">2024-06-13T05:12:00Z</dcterms:modified>
</cp:coreProperties>
</file>